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6504" w:tblpY="-1"/>
        <w:tblW w:w="45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3"/>
      </w:tblGrid>
      <w:tr w:rsidR="006F2F5C" w:rsidTr="00477D63" w14:paraId="1449BB3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8"/>
              <w:szCs w:val="18"/>
            </w:rPr>
            <w:alias w:val="#Nav: /Header/DocumentDate_Lbl"/>
            <w:tag w:val="#Nav: BBX_Sales_Order_Draft/50228"/>
            <w:id w:val="-1960714858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DocumentDate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762329C5" w14:textId="358CE5F2">
                <w:pPr>
                  <w:pStyle w:val="Sansinterligne"/>
                  <w:rPr>
                    <w:rFonts w:ascii="Arial" w:hAnsi="Arial" w:cs="Arial"/>
                    <w:b/>
                    <w:i/>
                    <w:sz w:val="18"/>
                    <w:szCs w:val="18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DocumentDate"/>
            <w:tag w:val="#Nav: BBX_Sales_Order_Draft/50228"/>
            <w:id w:val="-96878873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DocumentDate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3E065723" w14:textId="7972AF06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</w:tr>
      <w:tr w:rsidR="00500D13" w:rsidTr="00477D63" w14:paraId="73C7171B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rderDate_Lbl"/>
            <w:tag w:val="#Nav: BBX_Sales_Order_Draft/50228"/>
            <w:id w:val="-753118870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OrderDate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Pr="00477D63" w:rsidR="00500D13" w:rsidP="00477D63" w:rsidRDefault="00500D13" w14:paraId="6AF2D061" w14:textId="6F3AF25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OrderDate_Lbl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rder_Date"/>
            <w:tag w:val="#Nav: BBX_Sales_Order_Draft/50228"/>
            <w:id w:val="862175299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Order_Date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500D13" w:rsidP="00477D63" w:rsidRDefault="00500D13" w14:paraId="00310630" w14:textId="358A8A3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Order_Date</w:t>
                </w:r>
                <w:proofErr w:type="spellEnd"/>
              </w:p>
            </w:tc>
          </w:sdtContent>
        </w:sdt>
      </w:tr>
      <w:tr w:rsidR="006F2F5C" w:rsidTr="00477D63" w14:paraId="4656A22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YourReference_Lbl"/>
            <w:tag w:val="#Nav: BBX_Sales_Order_Draft/50228"/>
            <w:id w:val="1684868793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YourReference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6B9F5310" w14:textId="71BDBC2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YourReference"/>
            <w:tag w:val="#Nav: BBX_Sales_Order_Draft/50228"/>
            <w:id w:val="261042077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YourReference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5A428E36" w14:textId="3E3959BA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</w:tr>
      <w:tr w:rsidR="00A8745E" w:rsidTr="00477D63" w14:paraId="7D38AFC8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YourPurchaseNoCaption"/>
            <w:tag w:val="#Nav: BBX_Sales_Order_Draft/50228"/>
            <w:id w:val="1587110265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YourPurchaseNoCaption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A8745E" w:rsidP="00477D63" w:rsidRDefault="00A8745E" w14:paraId="611A795C" w14:textId="06EC416D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urchaseOrderNo"/>
            <w:tag w:val="#Nav: BBX_Sales_Order_Draft/50228"/>
            <w:id w:val="592903134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PurchaseOrderNo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A8745E" w:rsidP="00477D63" w:rsidRDefault="00A8745E" w14:paraId="4FAEBA94" w14:textId="5F8F671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PurchaseOrderNo</w:t>
                </w:r>
                <w:proofErr w:type="spellEnd"/>
              </w:p>
            </w:tc>
          </w:sdtContent>
        </w:sdt>
      </w:tr>
      <w:tr w:rsidR="006F2F5C" w:rsidTr="00477D63" w14:paraId="073FD11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QuoteNo_Lbl"/>
            <w:tag w:val="#Nav: BBX_Sales_Order_Draft/50228"/>
            <w:id w:val="-212190861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QuoteNo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0496B724" w14:textId="5F507B4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QuoteNo_Lbl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QuoteNo"/>
            <w:tag w:val="#Nav: BBX_Sales_Order_Draft/50228"/>
            <w:id w:val="496007137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QuoteNo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AC13B0" w14:paraId="24FC89D1" w14:textId="0364A3C2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QuoteNo</w:t>
                </w:r>
                <w:proofErr w:type="spellEnd"/>
              </w:p>
            </w:tc>
          </w:sdtContent>
        </w:sdt>
      </w:tr>
      <w:tr w:rsidR="006F2F5C" w:rsidTr="00477D63" w14:paraId="1CF989A9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OuReference_Lbl"/>
            <w:tag w:val="#Nav: BBX_Sales_Order_Draft/50228"/>
            <w:id w:val="-311564481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OuReference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36447795" w14:textId="4855F56B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OuReference_Lbl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urReference"/>
            <w:tag w:val="#Nav: BBX_Sales_Order_Draft/50228"/>
            <w:id w:val="625584108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OurReference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845843" w14:paraId="7BAC5303" w14:textId="7B49024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OurReference</w:t>
                </w:r>
                <w:proofErr w:type="spellEnd"/>
              </w:p>
            </w:tc>
          </w:sdtContent>
        </w:sdt>
      </w:tr>
      <w:tr w:rsidR="006F2F5C" w:rsidTr="00477D63" w14:paraId="2981B3F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ShipmentMethodDescription_Lbl"/>
            <w:tag w:val="#Nav: BBX_Sales_Order_Draft/50228"/>
            <w:id w:val="-343317279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ShipmentMethodDescription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5679A1" w:rsidR="006F2F5C" w:rsidP="00477D63" w:rsidRDefault="005679A1" w14:paraId="2C22DDB4" w14:textId="74CF9E41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5679A1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ShipmentMethodDescription"/>
            <w:tag w:val="#Nav: BBX_Sales_Order_Draft/50228"/>
            <w:id w:val="-1728064963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ShipmentMethodDescription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AB3ADA" w14:paraId="50A01CE7" w14:textId="3BA7685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ShipmentMethodDescription</w:t>
                </w:r>
                <w:proofErr w:type="spellEnd"/>
              </w:p>
            </w:tc>
          </w:sdtContent>
        </w:sdt>
      </w:tr>
      <w:tr w:rsidR="006F2F5C" w:rsidTr="00477D63" w14:paraId="46EEAA43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PaymentTermsDescription_Lbl"/>
            <w:tag w:val="#Nav: BBX_Sales_Order_Draft/50228"/>
            <w:id w:val="-1233763490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PaymentTermsDescription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6FE0FF36" w14:textId="7F2C479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PaymentTermsDescription"/>
            <w:tag w:val="#Nav: BBX_Sales_Order_Draft/50228"/>
            <w:id w:val="1370499067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PaymentTermsDescription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F2F5C" w:rsidP="00477D63" w:rsidRDefault="00FB637C" w14:paraId="25ABB294" w14:textId="632F201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PaymentTermsDescription</w:t>
                </w:r>
                <w:proofErr w:type="spellEnd"/>
              </w:p>
            </w:tc>
          </w:sdtContent>
        </w:sdt>
      </w:tr>
      <w:tr w:rsidR="00FB637C" w:rsidTr="00477D63" w14:paraId="4FFD133F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ExpectedDeliveryDate_Lbl"/>
            <w:tag w:val="#Nav: BBX_Sales_Order_Draft/50228"/>
            <w:id w:val="340600201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ExpectedDeliveryDate_Lbl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477D63" w:rsidR="00FB637C" w:rsidP="00477D63" w:rsidRDefault="00AE7117" w14:paraId="313ADF42" w14:textId="7BC3FC40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ExpectedDeliveryDate_Lbl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Expected_Delivery_Date"/>
            <w:tag w:val="#Nav: BBX_Sales_Order_Draft/50228"/>
            <w:id w:val="83583447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Expected_Delivery_Date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477D63" w:rsidR="00FB637C" w:rsidP="00477D63" w:rsidRDefault="00AE7117" w14:paraId="3A93B7C0" w14:textId="7BE8C8B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Expected_Delivery_Date</w:t>
                </w:r>
                <w:proofErr w:type="spellEnd"/>
              </w:p>
            </w:tc>
          </w:sdtContent>
        </w:sdt>
      </w:tr>
      <w:tr w:rsidR="00E34976" w:rsidTr="00477D63" w14:paraId="3E555292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BlanketSalesOrderCaption"/>
            <w:tag w:val="#Nav: BBX_Sales_Order_Draft/50228"/>
            <w:id w:val="386543471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BlanketSalesOrderCaption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477D63" w:rsidR="00E34976" w:rsidP="00477D63" w:rsidRDefault="00E34976" w14:paraId="33B0D05D" w14:textId="13F574D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BlanketSalesOrderCaption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BlanketOrderNo"/>
            <w:tag w:val="#Nav: BBX_Sales_Order_Draft/50228"/>
            <w:id w:val="464473868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BlanketOrderNo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E34976" w:rsidP="00477D63" w:rsidRDefault="00E34976" w14:paraId="213661DE" w14:textId="5F11177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BlanketOrderNo</w:t>
                </w:r>
                <w:proofErr w:type="spellEnd"/>
              </w:p>
            </w:tc>
          </w:sdtContent>
        </w:sdt>
      </w:tr>
      <w:tr w:rsidR="006A0CD2" w:rsidTr="00477D63" w14:paraId="37DAD6E0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Header/VATRegestrationNoCaption"/>
            <w:tag w:val="#Nav: BBX_Sales_Order_Draft/50228"/>
            <w:id w:val="2023439576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VATRegestrationNoCaption[1]" w:storeItemID="{7E9CD9A3-6E80-45E8-80F1-8A0090772471}"/>
            <w:text/>
          </w:sdtPr>
          <w:sdtEndPr/>
          <w:sdtContent>
            <w:tc>
              <w:tcPr>
                <w:tcW w:w="2694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477D63" w:rsidR="006A0CD2" w:rsidP="00477D63" w:rsidRDefault="006A0CD2" w14:paraId="2A14FBCC" w14:textId="47FEE05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VATRegestrationNoCaption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VATRegestrationNo"/>
            <w:tag w:val="#Nav: BBX_Sales_Order_Draft/50228"/>
            <w:id w:val="1951742260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VATRegestrationNo[1]" w:storeItemID="{7E9CD9A3-6E80-45E8-80F1-8A0090772471}"/>
            <w:text/>
          </w:sdtPr>
          <w:sdtEndPr/>
          <w:sdtContent>
            <w:tc>
              <w:tcPr>
                <w:tcW w:w="1843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477D63" w:rsidR="006A0CD2" w:rsidP="00477D63" w:rsidRDefault="006A0CD2" w14:paraId="020C95C8" w14:textId="692DE301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 w:rsidRPr="00477D63">
                  <w:rPr>
                    <w:rFonts w:ascii="Arial" w:hAnsi="Arial" w:cs="Arial"/>
                    <w:sz w:val="16"/>
                    <w:szCs w:val="16"/>
                  </w:rPr>
                  <w:t>VATRegestrationNo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1053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111"/>
      </w:tblGrid>
      <w:tr w:rsidR="002C306D" w:rsidTr="00BC4471" w14:paraId="172217C2" w14:textId="77777777">
        <w:trPr>
          <w:trHeight w:val="181"/>
        </w:trPr>
        <w:sdt>
          <w:sdtPr>
            <w:rPr>
              <w:rFonts w:ascii="Arial" w:hAnsi="Arial" w:cs="Arial"/>
              <w:bCs/>
            </w:rPr>
            <w:alias w:val="#Nav: /Header/InvoiceoAddr_Lbl"/>
            <w:tag w:val="#Nav: BBX_Sales_Order_Draft/50228"/>
            <w:id w:val="1612939170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InvoiceoAddr_Lbl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Pr="00845843" w:rsidR="002C306D" w:rsidP="00BC4471" w:rsidRDefault="002C306D" w14:paraId="4D06A5A7" w14:textId="79DD82AB">
                <w:pPr>
                  <w:pStyle w:val="Sansinterligne"/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 w:rsidRPr="00BC4471">
                  <w:rPr>
                    <w:rFonts w:ascii="Arial" w:hAnsi="Arial" w:cs="Arial"/>
                    <w:bCs/>
                  </w:rPr>
                  <w:t>InvoiceoAddr_Lbl</w:t>
                </w:r>
                <w:proofErr w:type="spellEnd"/>
              </w:p>
            </w:tc>
          </w:sdtContent>
        </w:sdt>
      </w:tr>
      <w:tr w:rsidR="002C306D" w:rsidTr="00BC4471" w14:paraId="3505C13F" w14:textId="77777777">
        <w:sdt>
          <w:sdtPr>
            <w:rPr>
              <w:rFonts w:ascii="Arial" w:hAnsi="Arial" w:cs="Arial"/>
            </w:rPr>
            <w:alias w:val="#Nav: /Header/CustomerAddress1"/>
            <w:tag w:val="#Nav: BBX_Sales_Order_Draft/50228"/>
            <w:id w:val="-62259836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CustomerAddress1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11F63915" w14:textId="20C007E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2C306D" w:rsidTr="00BC4471" w14:paraId="28E3CEC5" w14:textId="77777777">
        <w:sdt>
          <w:sdtPr>
            <w:rPr>
              <w:rFonts w:ascii="Arial" w:hAnsi="Arial" w:cs="Arial"/>
            </w:rPr>
            <w:alias w:val="#Nav: /Header/CustomerAddress2"/>
            <w:tag w:val="#Nav: BBX_Sales_Order_Draft/50228"/>
            <w:id w:val="-246805648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CustomerAddress2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38D361A8" w14:textId="3F498C23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2C306D" w:rsidTr="00BC4471" w14:paraId="0B5068C8" w14:textId="77777777">
        <w:sdt>
          <w:sdtPr>
            <w:rPr>
              <w:rFonts w:ascii="Arial" w:hAnsi="Arial" w:cs="Arial"/>
            </w:rPr>
            <w:alias w:val="#Nav: /Header/CustomerAddress3"/>
            <w:tag w:val="#Nav: BBX_Sales_Order_Draft/50228"/>
            <w:id w:val="-1909057140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CustomerAddress3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468031CF" w14:textId="79769F5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2C306D" w:rsidTr="00BC4471" w14:paraId="6AC93AC6" w14:textId="77777777">
        <w:sdt>
          <w:sdtPr>
            <w:rPr>
              <w:rFonts w:ascii="Arial" w:hAnsi="Arial" w:cs="Arial"/>
            </w:rPr>
            <w:alias w:val="#Nav: /Header/CustomerAddress4"/>
            <w:tag w:val="#Nav: BBX_Sales_Order_Draft/50228"/>
            <w:id w:val="-1033026963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CustomerAddress4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Pr="008A2212" w:rsidR="002C306D" w:rsidP="00BC4471" w:rsidRDefault="002C306D" w14:paraId="26D07CE7" w14:textId="566B1E12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2C306D" w:rsidTr="00BC4471" w14:paraId="097BE469" w14:textId="77777777">
        <w:sdt>
          <w:sdtPr>
            <w:rPr>
              <w:rFonts w:ascii="Arial" w:hAnsi="Arial" w:cs="Arial"/>
            </w:rPr>
            <w:alias w:val="#Nav: /Header/CustomerAddress5"/>
            <w:tag w:val="#Nav: BBX_Sales_Order_Draft/50228"/>
            <w:id w:val="1077637650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CustomerAddress5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="002C306D" w:rsidP="00BC4471" w:rsidRDefault="002C306D" w14:paraId="44E0B7FD" w14:textId="74248339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2C306D" w:rsidTr="00BC4471" w14:paraId="60085BAC" w14:textId="77777777">
        <w:sdt>
          <w:sdtPr>
            <w:rPr>
              <w:rFonts w:ascii="Arial" w:hAnsi="Arial" w:cs="Arial"/>
            </w:rPr>
            <w:alias w:val="#Nav: /Header/CustomerAddress6"/>
            <w:tag w:val="#Nav: BBX_Sales_Order_Draft/50228"/>
            <w:id w:val="1954662637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CustomerAddress6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="002C306D" w:rsidP="00BC4471" w:rsidRDefault="002C306D" w14:paraId="70F63B86" w14:textId="270CA3CA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  <w:tr w:rsidR="002C306D" w:rsidTr="00BC4471" w14:paraId="1B87B9B7" w14:textId="77777777">
        <w:sdt>
          <w:sdtPr>
            <w:rPr>
              <w:rFonts w:ascii="Arial" w:hAnsi="Arial" w:cs="Arial"/>
            </w:rPr>
            <w:alias w:val="#Nav: /Header/CustomerAddress7"/>
            <w:tag w:val="#Nav: BBX_Sales_Order_Draft/50228"/>
            <w:id w:val="-309487504"/>
            <w:placeholder>
              <w:docPart w:val="0BE0E7382F9E47AEB39DCF02844CFDFB"/>
            </w:placeholder>
            <w:dataBinding w:prefixMappings="xmlns:ns0='urn:microsoft-dynamics-nav/reports/BBX_Sales_Order_Draft/50228/'" w:xpath="/ns0:NavWordReportXmlPart[1]/ns0:Header[1]/ns0:CustomerAddress7[1]" w:storeItemID="{7E9CD9A3-6E80-45E8-80F1-8A0090772471}"/>
            <w:text/>
          </w:sdtPr>
          <w:sdtEndPr/>
          <w:sdtContent>
            <w:tc>
              <w:tcPr>
                <w:tcW w:w="4111" w:type="dxa"/>
              </w:tcPr>
              <w:p w:rsidR="002C306D" w:rsidP="00BC4471" w:rsidRDefault="002C306D" w14:paraId="3BB1AF8C" w14:textId="6B56162C">
                <w:pPr>
                  <w:pStyle w:val="Sansinterligne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CustomerAddress7</w:t>
                </w:r>
              </w:p>
            </w:tc>
          </w:sdtContent>
        </w:sdt>
      </w:tr>
    </w:tbl>
    <w:p w:rsidR="00005692" w:rsidP="0066095A" w:rsidRDefault="00005692" w14:paraId="40EC70D4" w14:textId="77777777">
      <w:pPr>
        <w:ind w:right="-426"/>
      </w:pPr>
      <w:r>
        <w:tab/>
      </w:r>
    </w:p>
    <w:p w:rsidR="00005692" w:rsidP="00005692" w:rsidRDefault="00005692" w14:paraId="49B15C91" w14:textId="77777777"/>
    <w:p w:rsidR="00361B1E" w:rsidP="00A8745E" w:rsidRDefault="00005692" w14:paraId="09FDD7D1" w14:textId="4942180C">
      <w:pPr>
        <w:pStyle w:val="Style1"/>
        <w:ind w:left="284"/>
        <w:rPr>
          <w:sz w:val="20"/>
        </w:rPr>
      </w:pPr>
      <w:r>
        <w:rPr>
          <w:sz w:val="20"/>
        </w:rPr>
        <w:br w:type="textWrapping" w:clear="all"/>
      </w:r>
    </w:p>
    <w:p w:rsidR="00BC4471" w:rsidP="00A8745E" w:rsidRDefault="00BC4471" w14:paraId="07A1707C" w14:textId="77777777">
      <w:pPr>
        <w:pStyle w:val="Style1"/>
        <w:ind w:left="284"/>
        <w:rPr>
          <w:sz w:val="20"/>
        </w:rPr>
      </w:pPr>
    </w:p>
    <w:tbl>
      <w:tblPr>
        <w:tblStyle w:val="Grilledutableau"/>
        <w:tblW w:w="10206" w:type="dxa"/>
        <w:tblInd w:w="269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407"/>
        <w:gridCol w:w="116"/>
        <w:gridCol w:w="2436"/>
        <w:gridCol w:w="2328"/>
        <w:gridCol w:w="223"/>
        <w:gridCol w:w="1057"/>
        <w:gridCol w:w="1495"/>
      </w:tblGrid>
      <w:tr w:rsidRPr="00AC13B0" w:rsidR="00A8745E" w:rsidTr="00E07976" w14:paraId="76C37F81" w14:textId="77777777">
        <w:trPr>
          <w:trHeight w:val="605"/>
          <w:tblHeader/>
        </w:trPr>
        <w:tc>
          <w:tcPr>
            <w:tcW w:w="10206" w:type="dxa"/>
            <w:gridSpan w:val="8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:rsidRPr="00A8745E" w:rsidR="00A8745E" w:rsidP="00E07976" w:rsidRDefault="00C61565" w14:paraId="42BA0E4D" w14:textId="1C0873C2">
            <w:pPr>
              <w:pStyle w:val="Style1"/>
              <w:rPr>
                <w:rFonts w:ascii="Arial" w:hAnsi="Arial" w:cs="Arial" w:eastAsiaTheme="minorHAnsi"/>
                <w:color w:val="auto"/>
                <w:sz w:val="16"/>
                <w:u w:val="none"/>
              </w:rPr>
            </w:pPr>
            <w:sdt>
              <w:sdtPr>
                <w:rPr>
                  <w:rFonts w:asciiTheme="minorHAnsi" w:hAnsiTheme="minorHAnsi" w:eastAsiaTheme="minorHAnsi" w:cstheme="minorBidi"/>
                  <w:b/>
                  <w:bCs/>
                  <w:color w:val="auto"/>
                  <w:sz w:val="20"/>
                  <w:szCs w:val="22"/>
                  <w:u w:val="none"/>
                </w:rPr>
                <w:alias w:val="#Nav: /Header/ShipToAddress_Lbl"/>
                <w:tag w:val="#Nav: BBX_Sales_Order_Draft/50228"/>
                <w:id w:val="542410227"/>
                <w:placeholder>
                  <w:docPart w:val="2540CFF274704905B7E6B2B77DF05C70"/>
                </w:placeholder>
                <w:dataBinding w:prefixMappings="xmlns:ns0='urn:microsoft-dynamics-nav/reports/BBX_Sales_Order_Draft/50228/'" w:xpath="/ns0:NavWordReportXmlPart[1]/ns0:Header[1]/ns0:ShipToAddress_Lbl[1]" w:storeItemID="{7E9CD9A3-6E80-45E8-80F1-8A0090772471}"/>
                <w:text/>
              </w:sdtPr>
              <w:sdtEndPr/>
              <w:sdtContent>
                <w:proofErr w:type="spellStart"/>
                <w:r w:rsidRPr="00A8745E" w:rsidR="00A8745E">
                  <w:rPr>
                    <w:rFonts w:asciiTheme="minorHAnsi" w:hAnsiTheme="minorHAnsi" w:eastAsiaTheme="minorHAnsi" w:cstheme="minorBidi"/>
                    <w:b/>
                    <w:bCs/>
                    <w:color w:val="auto"/>
                    <w:sz w:val="20"/>
                    <w:szCs w:val="22"/>
                    <w:u w:val="none"/>
                  </w:rPr>
                  <w:t>ShipToAddress_Lbl</w:t>
                </w:r>
                <w:proofErr w:type="spellEnd"/>
              </w:sdtContent>
            </w:sdt>
            <w:r w:rsidR="00A8745E">
              <w:rPr>
                <w:rFonts w:asciiTheme="minorHAnsi" w:hAnsiTheme="minorHAnsi" w:eastAsiaTheme="minorHAnsi" w:cstheme="minorBidi"/>
                <w:b/>
                <w:bCs/>
                <w:color w:val="auto"/>
                <w:sz w:val="20"/>
                <w:szCs w:val="22"/>
                <w:u w:val="none"/>
              </w:rPr>
              <w:t xml:space="preserve"> </w:t>
            </w:r>
            <w:sdt>
              <w:sdtPr>
                <w:rPr>
                  <w:rFonts w:ascii="Arial" w:hAnsi="Arial" w:cs="Arial" w:eastAsiaTheme="minorHAnsi"/>
                  <w:color w:val="auto"/>
                  <w:sz w:val="16"/>
                  <w:u w:val="none"/>
                </w:rPr>
                <w:alias w:val="#Nav: /Header/DeliveryAddress"/>
                <w:tag w:val="#Nav: BBX_Sales_Order_Draft/50228"/>
                <w:id w:val="-1182434115"/>
                <w:placeholder>
                  <w:docPart w:val="BC2A8223C70548B69DCD7FA8EE1C6479"/>
                </w:placeholder>
                <w:dataBinding w:prefixMappings="xmlns:ns0='urn:microsoft-dynamics-nav/reports/BBX_Sales_Order_Draft/50228/'" w:xpath="/ns0:NavWordReportXmlPart[1]/ns0:Header[1]/ns0:DeliveryAddress[1]" w:storeItemID="{7E9CD9A3-6E80-45E8-80F1-8A0090772471}"/>
                <w:text/>
              </w:sdtPr>
              <w:sdtEndPr/>
              <w:sdtContent>
                <w:proofErr w:type="spellStart"/>
                <w:r w:rsidRPr="00A8745E" w:rsidR="00A8745E">
                  <w:rPr>
                    <w:rFonts w:ascii="Arial" w:hAnsi="Arial" w:cs="Arial" w:eastAsiaTheme="minorHAnsi"/>
                    <w:color w:val="auto"/>
                    <w:sz w:val="16"/>
                    <w:u w:val="none"/>
                  </w:rPr>
                  <w:t>DeliveryAddress</w:t>
                </w:r>
                <w:proofErr w:type="spellEnd"/>
              </w:sdtContent>
            </w:sdt>
          </w:p>
        </w:tc>
      </w:tr>
      <w:tr w:rsidRPr="00AC13B0" w:rsidR="00DB2BB6" w:rsidTr="00A8745E" w14:paraId="3AA16928" w14:textId="77777777">
        <w:trPr>
          <w:trHeight w:val="583"/>
          <w:tblHeader/>
        </w:trPr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Quantity_Line_Lbl"/>
            <w:tag w:val="#Nav: BBX_Sales_Order_Draft/50228"/>
            <w:id w:val="2080625214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Captions[1]/ns0:Quantity_Line_Lbl[1]" w:storeItemID="{7E9CD9A3-6E80-45E8-80F1-8A0090772471}"/>
            <w:text/>
          </w:sdtPr>
          <w:sdtEndPr/>
          <w:sdtContent>
            <w:tc>
              <w:tcPr>
                <w:tcW w:w="1144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DB2BB6" w:rsidP="00C127A2" w:rsidRDefault="00AC13B0" w14:paraId="6A4D32FB" w14:textId="130DDE88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 w:rsidRPr="00AC13B0"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ItemNo_Line_Lbl"/>
            <w:tag w:val="#Nav: BBX_Sales_Order_Draft/50228"/>
            <w:id w:val="-1237239453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Captions[1]/ns0:ItemNo_Line_Lbl[1]" w:storeItemID="{7E9CD9A3-6E80-45E8-80F1-8A0090772471}"/>
            <w:text/>
          </w:sdtPr>
          <w:sdtEndPr/>
          <w:sdtContent>
            <w:tc>
              <w:tcPr>
                <w:tcW w:w="1523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DB2BB6" w:rsidP="00E07976" w:rsidRDefault="00AC13B0" w14:paraId="2EA9C105" w14:textId="77B69F19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Description_Line_Lbl"/>
            <w:tag w:val="#Nav: BBX_Sales_Order_Draft/50228"/>
            <w:id w:val="1276747450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Captions[1]/ns0:Description_Line_Lbl[1]" w:storeItemID="{7E9CD9A3-6E80-45E8-80F1-8A0090772471}"/>
            <w:text/>
          </w:sdtPr>
          <w:sdtEndPr/>
          <w:sdtContent>
            <w:tc>
              <w:tcPr>
                <w:tcW w:w="4764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center"/>
              </w:tcPr>
              <w:p w:rsidRPr="00AC13B0" w:rsidR="00DB2BB6" w:rsidP="00C127A2" w:rsidRDefault="00AC13B0" w14:paraId="415E9DA1" w14:textId="2D9F56C7">
                <w:pPr>
                  <w:pStyle w:val="Style1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UnitPrice_Lbl"/>
            <w:tag w:val="#Nav: BBX_Sales_Order_Draft/50228"/>
            <w:id w:val="-743027252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Captions[1]/ns0:UnitPrice_Lbl[1]" w:storeItemID="{7E9CD9A3-6E80-45E8-80F1-8A0090772471}"/>
            <w:text/>
          </w:sdtPr>
          <w:sdtEndPr/>
          <w:sdtContent>
            <w:tc>
              <w:tcPr>
                <w:tcW w:w="1280" w:type="dxa"/>
                <w:gridSpan w:val="2"/>
                <w:tcBorders>
                  <w:top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Pr="00AC13B0" w:rsidR="00DB2BB6" w:rsidP="00BC4471" w:rsidRDefault="005D2D9A" w14:paraId="65D207E5" w14:textId="3185959E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Cs/>
              <w:color w:val="auto"/>
              <w:sz w:val="18"/>
              <w:szCs w:val="18"/>
              <w:u w:val="none"/>
            </w:rPr>
            <w:alias w:val="#Nav: /Header/Captions/TotalPrice_Lbl"/>
            <w:tag w:val="#Nav: BBX_Sales_Order_Draft/50228"/>
            <w:id w:val="1403566392"/>
            <w:placeholder>
              <w:docPart w:val="DefaultPlaceholder_-1854013440"/>
            </w:placeholder>
            <w:dataBinding w:prefixMappings="xmlns:ns0='urn:microsoft-dynamics-nav/reports/BBX_Sales_Order_Draft/50228/'" w:xpath="/ns0:NavWordReportXmlPart[1]/ns0:Header[1]/ns0:Captions[1]/ns0:TotalPrice_Lbl[1]" w:storeItemID="{7E9CD9A3-6E80-45E8-80F1-8A0090772471}"/>
            <w:text/>
          </w:sdtPr>
          <w:sdtEndPr/>
          <w:sdtContent>
            <w:tc>
              <w:tcPr>
                <w:tcW w:w="149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AC13B0" w:rsidR="00DB2BB6" w:rsidP="00BC4471" w:rsidRDefault="00006176" w14:paraId="4585D74C" w14:textId="5A49B9F3">
                <w:pPr>
                  <w:pStyle w:val="Style1"/>
                  <w:jc w:val="right"/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color w:val="auto"/>
                    <w:sz w:val="18"/>
                    <w:szCs w:val="18"/>
                    <w:u w:val="none"/>
                  </w:rPr>
                  <w:t>TotalPrice_Lbl</w:t>
                </w:r>
                <w:proofErr w:type="spellEnd"/>
              </w:p>
            </w:tc>
          </w:sdtContent>
        </w:sdt>
      </w:tr>
      <w:tr w:rsidR="00DB2BB6" w:rsidTr="00477D63" w14:paraId="4C447DEB" w14:textId="77777777">
        <w:trPr>
          <w:trHeight w:val="309"/>
        </w:trPr>
        <w:tc>
          <w:tcPr>
            <w:tcW w:w="1144" w:type="dxa"/>
            <w:tcBorders>
              <w:top w:val="single" w:color="auto" w:sz="12" w:space="0"/>
              <w:left w:val="single" w:color="auto" w:sz="12" w:space="0"/>
            </w:tcBorders>
          </w:tcPr>
          <w:p w:rsidRPr="00596EA0" w:rsidR="00DB2BB6" w:rsidP="00596EA0" w:rsidRDefault="00DB2BB6" w14:paraId="5D4C089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top w:val="single" w:color="auto" w:sz="12" w:space="0"/>
            </w:tcBorders>
          </w:tcPr>
          <w:p w:rsidRPr="00596EA0" w:rsidR="00DB2BB6" w:rsidP="00A8745E" w:rsidRDefault="00DB2BB6" w14:paraId="48F323C9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764" w:type="dxa"/>
            <w:gridSpan w:val="2"/>
            <w:tcBorders>
              <w:top w:val="single" w:color="auto" w:sz="12" w:space="0"/>
            </w:tcBorders>
          </w:tcPr>
          <w:p w:rsidRPr="00596EA0" w:rsidR="00DB2BB6" w:rsidP="00596EA0" w:rsidRDefault="00DB2BB6" w14:paraId="32B0AB10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right w:val="single" w:color="auto" w:sz="4" w:space="0"/>
            </w:tcBorders>
          </w:tcPr>
          <w:p w:rsidRPr="00596EA0" w:rsidR="00DB2BB6" w:rsidP="00784B76" w:rsidRDefault="00DB2BB6" w14:paraId="3E9F64DF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 w:rsidRPr="00596EA0" w:rsidR="00DB2BB6" w:rsidP="00784B76" w:rsidRDefault="00DB2BB6" w14:paraId="03ED939C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Cs/>
            <w:sz w:val="18"/>
            <w:szCs w:val="18"/>
          </w:rPr>
          <w:alias w:val="#Nav: /Header/Line"/>
          <w:tag w:val="#Nav: BBX_Sales_Order_Draft/50228"/>
          <w:id w:val="-2026780201"/>
          <w15:dataBinding w:prefixMappings="xmlns:ns0='urn:microsoft-dynamics-nav/reports/BBX_Sales_Order_Draft/50228/'" w:xpath="/ns0:NavWordReportXmlPart[1]/ns0:Header[1]/ns0:Line" w:storeItemID="{7E9CD9A3-6E80-45E8-80F1-8A0090772471}"/>
          <w15:repeatingSection/>
        </w:sdtPr>
        <w:sdtEndPr/>
        <w:sdtContent>
          <w:sdt>
            <w:sdtPr>
              <w:rPr>
                <w:rFonts w:ascii="Arial" w:hAnsi="Arial" w:cs="Arial"/>
                <w:bCs/>
                <w:sz w:val="18"/>
                <w:szCs w:val="18"/>
              </w:rPr>
              <w:id w:val="-949626305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5D2D9A" w:rsidR="00DB2BB6" w:rsidTr="00300862" w14:paraId="55E85527" w14:textId="77777777">
                <w:trPr>
                  <w:trHeight w:val="174"/>
                </w:trPr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Quantity_Line"/>
                    <w:tag w:val="#Nav: BBX_Sales_Order_Draft/50228"/>
                    <w:id w:val="-1529174151"/>
                    <w:placeholder>
                      <w:docPart w:val="DefaultPlaceholder_-1854013440"/>
                    </w:placeholder>
                    <w:dataBinding w:prefixMappings="xmlns:ns0='urn:microsoft-dynamics-nav/reports/BBX_Sales_Order_Draft/50228/'" w:xpath="/ns0:NavWordReportXmlPart[1]/ns0:Header[1]/ns0:Line[1]/ns0:Quantity_Line[1]" w:storeItemID="{7E9CD9A3-6E80-45E8-80F1-8A0090772471}"/>
                    <w:text/>
                  </w:sdtPr>
                  <w:sdtEndPr/>
                  <w:sdtContent>
                    <w:tc>
                      <w:tcPr>
                        <w:tcW w:w="1144" w:type="dxa"/>
                        <w:tcBorders>
                          <w:left w:val="single" w:color="auto" w:sz="12" w:space="0"/>
                        </w:tcBorders>
                      </w:tcPr>
                      <w:p w:rsidRPr="005D2D9A" w:rsidR="00DB2BB6" w:rsidP="006C2DF8" w:rsidRDefault="005D2D9A" w14:paraId="7A9F8DB0" w14:textId="0E613E21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5D2D9A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23" w:type="dxa"/>
                    <w:gridSpan w:val="2"/>
                  </w:tcPr>
                  <w:sdt>
                    <w:sdtPr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  <w:alias w:val="#Nav: /Header/Line/ItemNo_Line"/>
                      <w:tag w:val="#Nav: BBX_Sales_Order_Draft/50228"/>
                      <w:id w:val="1848289873"/>
                      <w:placeholder>
                        <w:docPart w:val="DefaultPlaceholder_-1854013440"/>
                      </w:placeholder>
                      <w:dataBinding w:prefixMappings="xmlns:ns0='urn:microsoft-dynamics-nav/reports/BBX_Sales_Order_Draft/50228/'" w:xpath="/ns0:NavWordReportXmlPart[1]/ns0:Header[1]/ns0:Line[1]/ns0:ItemNo_Line[1]" w:storeItemID="{7E9CD9A3-6E80-45E8-80F1-8A0090772471}"/>
                      <w:text/>
                    </w:sdtPr>
                    <w:sdtEndPr/>
                    <w:sdtContent>
                      <w:p w:rsidR="00DB2BB6" w:rsidP="006C2DF8" w:rsidRDefault="005D2D9A" w14:paraId="2A6481F6" w14:textId="77777777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bCs/>
                        <w:i/>
                        <w:sz w:val="18"/>
                        <w:szCs w:val="18"/>
                      </w:rPr>
                      <w:alias w:val="#Nav: /Header/Line/CrossReferenceNo_Line"/>
                      <w:tag w:val="#Nav: BBX_Sales_Order_Draft/50228"/>
                      <w:id w:val="-2000338908"/>
                      <w:placeholder>
                        <w:docPart w:val="DefaultPlaceholder_-1854013440"/>
                      </w:placeholder>
                      <w:dataBinding w:prefixMappings="xmlns:ns0='urn:microsoft-dynamics-nav/reports/BBX_Sales_Order_Draft/50228/'" w:xpath="/ns0:NavWordReportXmlPart[1]/ns0:Header[1]/ns0:Line[1]/ns0:CrossReferenceNo_Line[1]" w:storeItemID="{7E9CD9A3-6E80-45E8-80F1-8A0090772471}"/>
                      <w:text/>
                    </w:sdtPr>
                    <w:sdtEndPr/>
                    <w:sdtContent>
                      <w:p w:rsidRPr="005D2D9A" w:rsidR="00273C8C" w:rsidP="006C2DF8" w:rsidRDefault="00273C8C" w14:paraId="560B99AA" w14:textId="4AE93A48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1B2E1D">
                          <w:rPr>
                            <w:rFonts w:ascii="Arial" w:hAnsi="Arial" w:cs="Arial"/>
                            <w:bCs/>
                            <w:i/>
                            <w:sz w:val="18"/>
                            <w:szCs w:val="18"/>
                          </w:rPr>
                          <w:t>CrossReferenceNo_Line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Description_Line"/>
                    <w:tag w:val="#Nav: BBX_Sales_Order_Draft/50228"/>
                    <w:id w:val="1955593718"/>
                    <w:placeholder>
                      <w:docPart w:val="DefaultPlaceholder_-1854013440"/>
                    </w:placeholder>
                    <w:dataBinding w:prefixMappings="xmlns:ns0='urn:microsoft-dynamics-nav/reports/BBX_Sales_Order_Draft/50228/'" w:xpath="/ns0:NavWordReportXmlPart[1]/ns0:Header[1]/ns0:Line[1]/ns0:Description_Line[1]" w:storeItemID="{7E9CD9A3-6E80-45E8-80F1-8A0090772471}"/>
                    <w:text/>
                  </w:sdtPr>
                  <w:sdtEndPr/>
                  <w:sdtContent>
                    <w:tc>
                      <w:tcPr>
                        <w:tcW w:w="4764" w:type="dxa"/>
                        <w:gridSpan w:val="2"/>
                      </w:tcPr>
                      <w:p w:rsidRPr="005D2D9A" w:rsidR="00DB2BB6" w:rsidP="006C2DF8" w:rsidRDefault="005D2D9A" w14:paraId="1612EAFF" w14:textId="219CD7F8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UnitPrice"/>
                    <w:tag w:val="#Nav: BBX_Sales_Order_Draft/50228"/>
                    <w:id w:val="1165663193"/>
                    <w:placeholder>
                      <w:docPart w:val="DefaultPlaceholder_-1854013440"/>
                    </w:placeholder>
                    <w:dataBinding w:prefixMappings="xmlns:ns0='urn:microsoft-dynamics-nav/reports/BBX_Sales_Order_Draft/50228/'" w:xpath="/ns0:NavWordReportXmlPart[1]/ns0:Header[1]/ns0:Line[1]/ns0:UnitPrice[1]" w:storeItemID="{7E9CD9A3-6E80-45E8-80F1-8A0090772471}"/>
                    <w:text/>
                  </w:sdtPr>
                  <w:sdtEndPr/>
                  <w:sdtContent>
                    <w:tc>
                      <w:tcPr>
                        <w:tcW w:w="1280" w:type="dxa"/>
                        <w:gridSpan w:val="2"/>
                        <w:tcBorders>
                          <w:right w:val="single" w:color="auto" w:sz="4" w:space="0"/>
                        </w:tcBorders>
                        <w:vAlign w:val="center"/>
                      </w:tcPr>
                      <w:p w:rsidRPr="005D2D9A" w:rsidR="00DB2BB6" w:rsidP="00300862" w:rsidRDefault="005D2D9A" w14:paraId="6ECE031D" w14:textId="35D16A0A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Line/LineAmount_Line"/>
                    <w:tag w:val="#Nav: BBX_Sales_Order_Draft/50228"/>
                    <w:id w:val="230279365"/>
                    <w:placeholder>
                      <w:docPart w:val="DefaultPlaceholder_-1854013440"/>
                    </w:placeholder>
                    <w:dataBinding w:prefixMappings="xmlns:ns0='urn:microsoft-dynamics-nav/reports/BBX_Sales_Order_Draft/50228/'" w:xpath="/ns0:NavWordReportXmlPart[1]/ns0:Header[1]/ns0:Line[1]/ns0:LineAmount_Line[1]" w:storeItemID="{7E9CD9A3-6E80-45E8-80F1-8A0090772471}"/>
                    <w:text/>
                  </w:sdtPr>
                  <w:sdtEndPr/>
                  <w:sdtContent>
                    <w:tc>
                      <w:tcPr>
                        <w:tcW w:w="1495" w:type="dxa"/>
                        <w:tcBorders>
                          <w:left w:val="single" w:color="auto" w:sz="4" w:space="0"/>
                          <w:right w:val="single" w:color="auto" w:sz="12" w:space="0"/>
                        </w:tcBorders>
                        <w:vAlign w:val="center"/>
                      </w:tcPr>
                      <w:p w:rsidRPr="005D2D9A" w:rsidR="00DB2BB6" w:rsidP="00300862" w:rsidRDefault="005D2D9A" w14:paraId="705A5E80" w14:textId="097FFEDE">
                        <w:pPr>
                          <w:pStyle w:val="Sansinterligne"/>
                          <w:jc w:val="right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B2BB6" w:rsidTr="00477D63" w14:paraId="70BC51A7" w14:textId="77777777">
        <w:trPr>
          <w:trHeight w:val="293"/>
        </w:trPr>
        <w:tc>
          <w:tcPr>
            <w:tcW w:w="1144" w:type="dxa"/>
            <w:tcBorders>
              <w:left w:val="single" w:color="auto" w:sz="12" w:space="0"/>
              <w:bottom w:val="nil"/>
            </w:tcBorders>
          </w:tcPr>
          <w:p w:rsidRPr="00325E46" w:rsidR="00DB2BB6" w:rsidP="00BB7B80" w:rsidRDefault="00DB2BB6" w14:paraId="4D178E5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523" w:type="dxa"/>
            <w:gridSpan w:val="2"/>
            <w:tcBorders>
              <w:bottom w:val="nil"/>
            </w:tcBorders>
          </w:tcPr>
          <w:p w:rsidRPr="00325E46" w:rsidR="00DB2BB6" w:rsidP="00BB7B80" w:rsidRDefault="00DB2BB6" w14:paraId="1BBD4D6B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764" w:type="dxa"/>
            <w:gridSpan w:val="2"/>
            <w:tcBorders>
              <w:bottom w:val="nil"/>
            </w:tcBorders>
          </w:tcPr>
          <w:p w:rsidRPr="00325E46" w:rsidR="00DB2BB6" w:rsidP="00BB7B80" w:rsidRDefault="00DB2BB6" w14:paraId="484FCE39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bottom w:val="nil"/>
              <w:right w:val="single" w:color="auto" w:sz="4" w:space="0"/>
            </w:tcBorders>
          </w:tcPr>
          <w:p w:rsidRPr="00325E46" w:rsidR="00DB2BB6" w:rsidP="00784B76" w:rsidRDefault="00DB2BB6" w14:paraId="38A73E12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DB2BB6" w:rsidP="00BB7B80" w:rsidRDefault="00DB2BB6" w14:paraId="0304F875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sdt>
        <w:sdtPr>
          <w:rPr>
            <w:rFonts w:ascii="Arial" w:hAnsi="Arial" w:cs="Arial"/>
            <w:bCs/>
            <w:sz w:val="18"/>
            <w:szCs w:val="18"/>
          </w:rPr>
          <w:alias w:val="#Nav: /Header/Extended_Text_Line"/>
          <w:tag w:val="#Nav: BBX_Sales_Order_Draft/50228"/>
          <w:id w:val="1305428147"/>
          <w15:dataBinding w:prefixMappings="xmlns:ns0='urn:microsoft-dynamics-nav/reports/BBX_Sales_Order_Draft/50228/'" w:xpath="/ns0:NavWordReportXmlPart[1]/ns0:Header[1]/ns0:Extended_Text_Line" w:storeItemID="{7E9CD9A3-6E80-45E8-80F1-8A0090772471}"/>
          <w15:repeatingSection/>
        </w:sdtPr>
        <w:sdtEndPr/>
        <w:sdtContent>
          <w:sdt>
            <w:sdtPr>
              <w:rPr>
                <w:rFonts w:ascii="Arial" w:hAnsi="Arial" w:cs="Arial"/>
                <w:bCs/>
                <w:sz w:val="18"/>
                <w:szCs w:val="18"/>
              </w:rPr>
              <w:id w:val="454600876"/>
              <w:placeholder>
                <w:docPart w:val="B090E264E5C341F48828713517B0FFCE"/>
              </w:placeholder>
              <w15:repeatingSectionItem/>
            </w:sdtPr>
            <w:sdtEndPr/>
            <w:sdtContent>
              <w:tr w:rsidRPr="005A09AE" w:rsidR="004875CB" w:rsidTr="00477D63" w14:paraId="114D16DB" w14:textId="77777777">
                <w:trPr>
                  <w:trHeight w:val="293"/>
                </w:trPr>
                <w:tc>
                  <w:tcPr>
                    <w:tcW w:w="1144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5A09AE" w:rsidR="004875CB" w:rsidP="00BB7B80" w:rsidRDefault="004875CB" w14:paraId="675E5101" w14:textId="074CC329">
                    <w:pPr>
                      <w:pStyle w:val="Sansinterligne"/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Extended_Text_Line/Text_ExtendedTextLine"/>
                    <w:tag w:val="#Nav: BBX_Sales_Order_Draft/50228"/>
                    <w:id w:val="407662719"/>
                    <w:placeholder>
                      <w:docPart w:val="FD27C74AFC174994B6059C5F25A9C2AD"/>
                    </w:placeholder>
                    <w:dataBinding w:prefixMappings="xmlns:ns0='urn:microsoft-dynamics-nav/reports/BBX_Sales_Order_Draft/50228/'" w:xpath="/ns0:NavWordReportXmlPart[1]/ns0:Header[1]/ns0:Extended_Text_Line[1]/ns0:Text_ExtendedTextLine[1]" w:storeItemID="{7E9CD9A3-6E80-45E8-80F1-8A0090772471}"/>
                    <w:text/>
                  </w:sdtPr>
                  <w:sdtEndPr/>
                  <w:sdtContent>
                    <w:tc>
                      <w:tcPr>
                        <w:tcW w:w="6287" w:type="dxa"/>
                        <w:gridSpan w:val="4"/>
                        <w:tcBorders>
                          <w:bottom w:val="nil"/>
                        </w:tcBorders>
                      </w:tcPr>
                      <w:p w:rsidRPr="005A09AE" w:rsidR="004875CB" w:rsidP="006C2DF8" w:rsidRDefault="004875CB" w14:paraId="1C201695" w14:textId="1905F0E3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5A09AE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Text_ExtendedTextLine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gridSpan w:val="2"/>
                    <w:tcBorders>
                      <w:bottom w:val="nil"/>
                      <w:right w:val="single" w:color="auto" w:sz="4" w:space="0"/>
                    </w:tcBorders>
                  </w:tcPr>
                  <w:p w:rsidRPr="005A09AE" w:rsidR="004875CB" w:rsidP="005A09AE" w:rsidRDefault="004875CB" w14:paraId="160F1F75" w14:textId="77777777">
                    <w:pPr>
                      <w:pStyle w:val="Sansinterligne"/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495" w:type="dxa"/>
                    <w:tcBorders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5A09AE" w:rsidR="004875CB" w:rsidP="00BB7B80" w:rsidRDefault="004875CB" w14:paraId="5D36905D" w14:textId="14868298">
                    <w:pPr>
                      <w:pStyle w:val="Sansinterligne"/>
                      <w:rPr>
                        <w:rFonts w:ascii="Arial" w:hAnsi="Arial" w:cs="Arial"/>
                        <w:bCs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rFonts w:ascii="Arial" w:hAnsi="Arial" w:cs="Arial"/>
            <w:b/>
            <w:i/>
            <w:sz w:val="16"/>
            <w:szCs w:val="16"/>
          </w:rPr>
          <w:alias w:val="#Nav: /Header/TransportFeeText"/>
          <w:tag w:val="#Nav: BBX_Sales_Order_Draft/50228"/>
          <w:id w:val="-178133335"/>
          <w15:dataBinding w:prefixMappings="xmlns:ns0='urn:microsoft-dynamics-nav/reports/BBX_Sales_Order_Draft/50228/'" w:xpath="/ns0:NavWordReportXmlPart[1]/ns0:Header[1]/ns0:TransportFeeText" w:storeItemID="{7E9CD9A3-6E80-45E8-80F1-8A0090772471}"/>
          <w15:repeatingSection/>
        </w:sdtPr>
        <w:sdtEndPr/>
        <w:sdtContent>
          <w:sdt>
            <w:sdtPr>
              <w:rPr>
                <w:rFonts w:ascii="Arial" w:hAnsi="Arial" w:cs="Arial"/>
                <w:b/>
                <w:i/>
                <w:sz w:val="16"/>
                <w:szCs w:val="16"/>
              </w:rPr>
              <w:id w:val="174746034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47A5E" w:rsidTr="006E6D49" w14:paraId="375753D3" w14:textId="77777777">
                <w:trPr>
                  <w:trHeight w:val="293"/>
                </w:trPr>
                <w:tc>
                  <w:tcPr>
                    <w:tcW w:w="1144" w:type="dxa"/>
                    <w:tcBorders>
                      <w:left w:val="single" w:color="auto" w:sz="12" w:space="0"/>
                      <w:bottom w:val="nil"/>
                    </w:tcBorders>
                  </w:tcPr>
                  <w:p w:rsidRPr="00325E46" w:rsidR="00B47A5E" w:rsidP="00BB7B80" w:rsidRDefault="00B47A5E" w14:paraId="649738B6" w14:textId="17322B3A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bCs/>
                      <w:sz w:val="18"/>
                      <w:szCs w:val="18"/>
                    </w:rPr>
                    <w:alias w:val="#Nav: /Header/TransportFeeText/TransportFeeText_Text"/>
                    <w:tag w:val="#Nav: BBX_Sales_Order_Draft/50228"/>
                    <w:id w:val="143391228"/>
                    <w:placeholder>
                      <w:docPart w:val="DefaultPlaceholder_-1854013440"/>
                    </w:placeholder>
                    <w:dataBinding w:prefixMappings="xmlns:ns0='urn:microsoft-dynamics-nav/reports/BBX_Sales_Order_Draft/50228/'" w:xpath="/ns0:NavWordReportXmlPart[1]/ns0:Header[1]/ns0:TransportFeeText[1]/ns0:TransportFeeText_Text[1]" w:storeItemID="{7E9CD9A3-6E80-45E8-80F1-8A0090772471}"/>
                    <w:text/>
                  </w:sdtPr>
                  <w:sdtEndPr/>
                  <w:sdtContent>
                    <w:tc>
                      <w:tcPr>
                        <w:tcW w:w="6287" w:type="dxa"/>
                        <w:gridSpan w:val="4"/>
                        <w:tcBorders>
                          <w:bottom w:val="nil"/>
                        </w:tcBorders>
                      </w:tcPr>
                      <w:p w:rsidRPr="00B47A5E" w:rsidR="00B47A5E" w:rsidP="006C2DF8" w:rsidRDefault="00B47A5E" w14:paraId="5785603D" w14:textId="3BC0E62E">
                        <w:pPr>
                          <w:pStyle w:val="Sansinterligne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B47A5E"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TransportFeeText_Text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80" w:type="dxa"/>
                    <w:gridSpan w:val="2"/>
                    <w:tcBorders>
                      <w:bottom w:val="nil"/>
                      <w:right w:val="single" w:color="auto" w:sz="4" w:space="0"/>
                    </w:tcBorders>
                  </w:tcPr>
                  <w:p w:rsidRPr="00325E46" w:rsidR="00B47A5E" w:rsidP="00784B76" w:rsidRDefault="00B47A5E" w14:paraId="32C9F348" w14:textId="77777777">
                    <w:pPr>
                      <w:pStyle w:val="Sansinterligne"/>
                      <w:jc w:val="right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5" w:type="dxa"/>
                    <w:tcBorders>
                      <w:left w:val="single" w:color="auto" w:sz="4" w:space="0"/>
                      <w:bottom w:val="nil"/>
                      <w:right w:val="single" w:color="auto" w:sz="12" w:space="0"/>
                    </w:tcBorders>
                  </w:tcPr>
                  <w:p w:rsidRPr="00325E46" w:rsidR="00B47A5E" w:rsidP="00BB7B80" w:rsidRDefault="00B47A5E" w14:paraId="0886D2F2" w14:textId="11EEF4CE">
                    <w:pPr>
                      <w:pStyle w:val="Sansinterligne"/>
                      <w:rPr>
                        <w:rFonts w:ascii="Arial" w:hAnsi="Arial" w:cs="Arial"/>
                        <w:b/>
                        <w:i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tr w:rsidR="009C5230" w:rsidTr="009626E9" w14:paraId="47BDC193" w14:textId="77777777">
        <w:trPr>
          <w:trHeight w:val="293"/>
        </w:trPr>
        <w:tc>
          <w:tcPr>
            <w:tcW w:w="1144" w:type="dxa"/>
            <w:tcBorders>
              <w:left w:val="single" w:color="auto" w:sz="12" w:space="0"/>
              <w:bottom w:val="nil"/>
            </w:tcBorders>
          </w:tcPr>
          <w:p w:rsidRPr="00325E46" w:rsidR="009C5230" w:rsidP="00BB7B80" w:rsidRDefault="009C5230" w14:paraId="193BC445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287" w:type="dxa"/>
            <w:gridSpan w:val="4"/>
            <w:tcBorders>
              <w:bottom w:val="nil"/>
            </w:tcBorders>
          </w:tcPr>
          <w:p w:rsidRPr="009C5230" w:rsidR="009C5230" w:rsidP="00BB7B80" w:rsidRDefault="00C61565" w14:paraId="0B3559CF" w14:textId="75D452F0">
            <w:pPr>
              <w:pStyle w:val="Sansinterligne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</w:rPr>
                <w:alias w:val="#Nav: /Header/ShippingAgentCode_Header"/>
                <w:tag w:val="#Nav: BBX_Sales_Order_Draft/50228"/>
                <w:id w:val="145250463"/>
                <w:placeholder>
                  <w:docPart w:val="DefaultPlaceholder_-1854013440"/>
                </w:placeholder>
                <w:dataBinding w:prefixMappings="xmlns:ns0='urn:microsoft-dynamics-nav/reports/BBX_Sales_Order_Draft/50228/'" w:xpath="/ns0:NavWordReportXmlPart[1]/ns0:Header[1]/ns0:ShippingAgentCode_Header[1]" w:storeItemID="{7E9CD9A3-6E80-45E8-80F1-8A0090772471}"/>
                <w:text/>
              </w:sdtPr>
              <w:sdtEndPr/>
              <w:sdtContent>
                <w:proofErr w:type="spellStart"/>
                <w:r w:rsidR="00A31EEB">
                  <w:rPr>
                    <w:rFonts w:ascii="Arial" w:hAnsi="Arial" w:cs="Arial"/>
                    <w:bCs/>
                    <w:sz w:val="18"/>
                    <w:szCs w:val="18"/>
                  </w:rPr>
                  <w:t>ShippingAgentCode_Header</w:t>
                </w:r>
                <w:proofErr w:type="spellEnd"/>
              </w:sdtContent>
            </w:sdt>
            <w:r w:rsidR="00210BCB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18"/>
                  <w:szCs w:val="18"/>
                </w:rPr>
                <w:alias w:val="#Nav: /Header/BBXCourierAccount_Header"/>
                <w:tag w:val="#Nav: BBX_Sales_Order_Draft/50228"/>
                <w:id w:val="-1293130464"/>
                <w:placeholder>
                  <w:docPart w:val="DB0D6A8822BB45E3B3EC7126D5305E55"/>
                </w:placeholder>
                <w:dataBinding w:prefixMappings="xmlns:ns0='urn:microsoft-dynamics-nav/reports/BBX_Sales_Order_Draft/50228/'" w:xpath="/ns0:NavWordReportXmlPart[1]/ns0:Header[1]/ns0:BBXCourierAccount_Header[1]" w:storeItemID="{7E9CD9A3-6E80-45E8-80F1-8A0090772471}"/>
                <w:text/>
              </w:sdtPr>
              <w:sdtEndPr/>
              <w:sdtContent>
                <w:proofErr w:type="spellStart"/>
                <w:r w:rsidRPr="009C5230" w:rsidR="00210BCB">
                  <w:rPr>
                    <w:rFonts w:ascii="Arial" w:hAnsi="Arial" w:cs="Arial"/>
                    <w:bCs/>
                    <w:sz w:val="18"/>
                    <w:szCs w:val="18"/>
                  </w:rPr>
                  <w:t>BBXCourierAccount_Header</w:t>
                </w:r>
                <w:proofErr w:type="spellEnd"/>
              </w:sdtContent>
            </w:sdt>
          </w:p>
        </w:tc>
        <w:tc>
          <w:tcPr>
            <w:tcW w:w="1280" w:type="dxa"/>
            <w:gridSpan w:val="2"/>
            <w:tcBorders>
              <w:bottom w:val="nil"/>
              <w:right w:val="single" w:color="auto" w:sz="4" w:space="0"/>
            </w:tcBorders>
          </w:tcPr>
          <w:p w:rsidRPr="00325E46" w:rsidR="009C5230" w:rsidP="00784B76" w:rsidRDefault="009C5230" w14:paraId="18C3037D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9C5230" w:rsidP="00BB7B80" w:rsidRDefault="009C5230" w14:paraId="0C69891C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AB3354" w:rsidTr="00D46B91" w14:paraId="63282280" w14:textId="77777777">
        <w:trPr>
          <w:trHeight w:val="293"/>
        </w:trPr>
        <w:tc>
          <w:tcPr>
            <w:tcW w:w="1144" w:type="dxa"/>
            <w:tcBorders>
              <w:left w:val="single" w:color="auto" w:sz="12" w:space="0"/>
              <w:bottom w:val="nil"/>
            </w:tcBorders>
          </w:tcPr>
          <w:p w:rsidRPr="00325E46" w:rsidR="00AB3354" w:rsidP="00AB3354" w:rsidRDefault="00AB3354" w14:paraId="570B41B8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287" w:type="dxa"/>
            <w:gridSpan w:val="4"/>
            <w:tcBorders>
              <w:bottom w:val="nil"/>
            </w:tcBorders>
          </w:tcPr>
          <w:p w:rsidRPr="009C5230" w:rsidR="00AB3354" w:rsidP="00AB3354" w:rsidRDefault="00AB3354" w14:paraId="210FD4F6" w14:textId="190C3834">
            <w:pPr>
              <w:pStyle w:val="Sansinterligne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bottom w:val="nil"/>
              <w:right w:val="single" w:color="auto" w:sz="4" w:space="0"/>
            </w:tcBorders>
          </w:tcPr>
          <w:p w:rsidRPr="00325E46" w:rsidR="00AB3354" w:rsidP="00AB3354" w:rsidRDefault="00AB3354" w14:paraId="7769A134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left w:val="single" w:color="auto" w:sz="4" w:space="0"/>
              <w:bottom w:val="nil"/>
              <w:right w:val="single" w:color="auto" w:sz="12" w:space="0"/>
            </w:tcBorders>
          </w:tcPr>
          <w:p w:rsidRPr="00325E46" w:rsidR="00AB3354" w:rsidP="00AB3354" w:rsidRDefault="00AB3354" w14:paraId="2A5A3ECE" w14:textId="77777777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AB3354" w:rsidTr="00477D63" w14:paraId="091E1C87" w14:textId="77777777">
        <w:trPr>
          <w:trHeight w:val="232"/>
        </w:trPr>
        <w:sdt>
          <w:sdtPr>
            <w:rPr>
              <w:rFonts w:ascii="Arial" w:hAnsi="Arial" w:cs="Arial"/>
              <w:sz w:val="18"/>
              <w:szCs w:val="18"/>
            </w:rPr>
            <w:alias w:val="#Nav: /Header/Totals/TotalExclVatCaption"/>
            <w:tag w:val="#Nav: BBX_Sales_Order_Draft/50228"/>
            <w:id w:val="1110553685"/>
            <w:placeholder>
              <w:docPart w:val="97ABBFC209D1408DB68CD041A7B04397"/>
            </w:placeholder>
            <w:dataBinding w:prefixMappings="xmlns:ns0='urn:microsoft-dynamics-nav/reports/BBX_Sales_Order_Draft/50228/'" w:xpath="/ns0:NavWordReportXmlPart[1]/ns0:Header[1]/ns0:Totals[1]/ns0:TotalExclVatCaption[1]" w:storeItemID="{7E9CD9A3-6E80-45E8-80F1-8A0090772471}"/>
            <w:text/>
          </w:sdtPr>
          <w:sdtEndPr/>
          <w:sdtContent>
            <w:tc>
              <w:tcPr>
                <w:tcW w:w="2667" w:type="dxa"/>
                <w:gridSpan w:val="3"/>
                <w:tcBorders>
                  <w:top w:val="nil"/>
                  <w:left w:val="single" w:color="auto" w:sz="12" w:space="0"/>
                  <w:bottom w:val="single" w:color="auto" w:sz="4" w:space="0"/>
                  <w:right w:val="nil"/>
                </w:tcBorders>
              </w:tcPr>
              <w:p w:rsidRPr="00EE17EB" w:rsidR="00AB3354" w:rsidP="00AB3354" w:rsidRDefault="00AB3354" w14:paraId="039579DF" w14:textId="52D27A0C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TotalExclVatCaption</w:t>
                </w:r>
                <w:proofErr w:type="spellEnd"/>
              </w:p>
            </w:tc>
          </w:sdtContent>
        </w:sdt>
        <w:tc>
          <w:tcPr>
            <w:tcW w:w="476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EE17EB" w:rsidR="00AB3354" w:rsidP="00AB3354" w:rsidRDefault="00AB3354" w14:paraId="18711058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EE17EB" w:rsidR="00AB3354" w:rsidP="00AB3354" w:rsidRDefault="00AB3354" w14:paraId="448CB984" w14:textId="77777777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Totals/TotalNetAmount"/>
            <w:tag w:val="#Nav: BBX_Sales_Order_Draft/50228"/>
            <w:id w:val="-1355020589"/>
            <w:placeholder>
              <w:docPart w:val="97ABBFC209D1408DB68CD041A7B04397"/>
            </w:placeholder>
            <w:dataBinding w:prefixMappings="xmlns:ns0='urn:microsoft-dynamics-nav/reports/BBX_Sales_Order_Draft/50228/'" w:xpath="/ns0:NavWordReportXmlPart[1]/ns0:Header[1]/ns0:Totals[1]/ns0:TotalNetAmount[1]" w:storeItemID="{7E9CD9A3-6E80-45E8-80F1-8A0090772471}"/>
            <w:text/>
          </w:sdtPr>
          <w:sdtEndPr/>
          <w:sdtContent>
            <w:tc>
              <w:tcPr>
                <w:tcW w:w="1495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</w:tcPr>
              <w:p w:rsidRPr="00EE17EB" w:rsidR="00AB3354" w:rsidP="00AB3354" w:rsidRDefault="00AB3354" w14:paraId="65B5C39C" w14:textId="0F00D236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TotalNetAmount</w:t>
                </w:r>
                <w:proofErr w:type="spellEnd"/>
              </w:p>
            </w:tc>
          </w:sdtContent>
        </w:sdt>
      </w:tr>
      <w:tr w:rsidR="00AB3354" w:rsidTr="00CA0F74" w14:paraId="27FC447D" w14:textId="77777777">
        <w:trPr>
          <w:trHeight w:val="556"/>
        </w:trPr>
        <w:sdt>
          <w:sdtPr>
            <w:rPr>
              <w:rFonts w:ascii="Arial" w:hAnsi="Arial" w:cs="Arial"/>
              <w:bCs/>
              <w:iCs/>
              <w:sz w:val="16"/>
              <w:szCs w:val="16"/>
            </w:rPr>
            <w:alias w:val="#Nav: /Header/Totals/VATCaption"/>
            <w:tag w:val="#Nav: BBX_Sales_Order_Draft/50228"/>
            <w:id w:val="-1671252752"/>
            <w:placeholder>
              <w:docPart w:val="72D90CD4CB434E91A7C49841B7C66057"/>
            </w:placeholder>
            <w:dataBinding w:prefixMappings="xmlns:ns0='urn:microsoft-dynamics-nav/reports/BBX_Sales_Order_Draft/50228/'" w:xpath="/ns0:NavWordReportXmlPart[1]/ns0:Header[1]/ns0:Totals[1]/ns0:VATCaption[1]" w:storeItemID="{7E9CD9A3-6E80-45E8-80F1-8A0090772471}"/>
            <w:text/>
          </w:sdtPr>
          <w:sdtEndPr/>
          <w:sdtContent>
            <w:tc>
              <w:tcPr>
                <w:tcW w:w="2667" w:type="dxa"/>
                <w:gridSpan w:val="3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AB3354" w:rsidP="00AB3354" w:rsidRDefault="00AB3354" w14:paraId="2389D1A9" w14:textId="7EF58BAF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iCs/>
                    <w:sz w:val="16"/>
                    <w:szCs w:val="16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Totals/VAT"/>
            <w:tag w:val="#Nav: BBX_Sales_Order_Draft/50228"/>
            <w:id w:val="-43072452"/>
            <w:placeholder>
              <w:docPart w:val="72D90CD4CB434E91A7C49841B7C66057"/>
            </w:placeholder>
            <w:dataBinding w:prefixMappings="xmlns:ns0='urn:microsoft-dynamics-nav/reports/BBX_Sales_Order_Draft/50228/'" w:xpath="/ns0:NavWordReportXmlPart[1]/ns0:Header[1]/ns0:Totals[1]/ns0:VAT[1]" w:storeItemID="{7E9CD9A3-6E80-45E8-80F1-8A0090772471}"/>
            <w:text/>
          </w:sdtPr>
          <w:sdtEndPr/>
          <w:sdtContent>
            <w:tc>
              <w:tcPr>
                <w:tcW w:w="4764" w:type="dxa"/>
                <w:gridSpan w:val="2"/>
                <w:tcBorders>
                  <w:top w:val="single" w:color="auto" w:sz="4" w:space="0"/>
                  <w:bottom w:val="single" w:color="auto" w:sz="12" w:space="0"/>
                </w:tcBorders>
                <w:vAlign w:val="center"/>
              </w:tcPr>
              <w:p w:rsidRPr="00325E46" w:rsidR="00AB3354" w:rsidP="00AB3354" w:rsidRDefault="00AB3354" w14:paraId="793CF8F6" w14:textId="5536FAC9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VAT</w:t>
                </w:r>
              </w:p>
            </w:tc>
          </w:sdtContent>
        </w:sdt>
        <w:tc>
          <w:tcPr>
            <w:tcW w:w="1280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</w:tcPr>
          <w:p w:rsidRPr="00325E46" w:rsidR="00AB3354" w:rsidP="00AB3354" w:rsidRDefault="00AB3354" w14:paraId="3327FAE4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Cs/>
              <w:iCs/>
              <w:sz w:val="18"/>
              <w:szCs w:val="18"/>
            </w:rPr>
            <w:alias w:val="#Nav: /Header/Totals/TotalVATAmount"/>
            <w:tag w:val="#Nav: BBX_Sales_Order_Draft/50228"/>
            <w:id w:val="1821762313"/>
            <w:placeholder>
              <w:docPart w:val="72D90CD4CB434E91A7C49841B7C66057"/>
            </w:placeholder>
            <w:dataBinding w:prefixMappings="xmlns:ns0='urn:microsoft-dynamics-nav/reports/BBX_Sales_Order_Draft/50228/'" w:xpath="/ns0:NavWordReportXmlPart[1]/ns0:Header[1]/ns0:Totals[1]/ns0:TotalVATAmount[1]" w:storeItemID="{7E9CD9A3-6E80-45E8-80F1-8A0090772471}"/>
            <w:text/>
          </w:sdtPr>
          <w:sdtEndPr/>
          <w:sdtContent>
            <w:tc>
              <w:tcPr>
                <w:tcW w:w="1495" w:type="dxa"/>
                <w:tcBorders>
                  <w:top w:val="single" w:color="auto" w:sz="4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C44F7E" w:rsidR="00AB3354" w:rsidP="00AB3354" w:rsidRDefault="00AB3354" w14:paraId="1FD0CAAE" w14:textId="0F8E632B">
                <w:pPr>
                  <w:pStyle w:val="Sansinterligne"/>
                  <w:jc w:val="right"/>
                  <w:rPr>
                    <w:rFonts w:ascii="Arial" w:hAnsi="Arial" w:cs="Arial"/>
                    <w:bCs/>
                    <w:iCs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bCs/>
                    <w:iCs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845843" w:rsidR="00AB3354" w:rsidTr="004B23AF" w14:paraId="392C61E8" w14:textId="77777777">
        <w:trPr>
          <w:trHeight w:val="556"/>
        </w:trPr>
        <w:sdt>
          <w:sdtPr>
            <w:rPr>
              <w:rFonts w:ascii="Arial" w:hAnsi="Arial" w:cs="Arial"/>
              <w:b/>
              <w:iCs/>
              <w:sz w:val="16"/>
              <w:szCs w:val="16"/>
            </w:rPr>
            <w:alias w:val="#Nav: /Header/Totals/TotalCaption"/>
            <w:tag w:val="#Nav: BBX_Sales_Order_Draft/50228"/>
            <w:id w:val="-363989850"/>
            <w:placeholder>
              <w:docPart w:val="A4AF3825F94C4DEF818ADBB31FD64F04"/>
            </w:placeholder>
            <w:dataBinding w:prefixMappings="xmlns:ns0='urn:microsoft-dynamics-nav/reports/BBX_Sales_Order_Draft/50228/'" w:xpath="/ns0:NavWordReportXmlPart[1]/ns0:Header[1]/ns0:Totals[1]/ns0:TotalCaption[1]" w:storeItemID="{7E9CD9A3-6E80-45E8-80F1-8A0090772471}"/>
            <w:text/>
          </w:sdtPr>
          <w:sdtEndPr/>
          <w:sdtContent>
            <w:tc>
              <w:tcPr>
                <w:tcW w:w="2667" w:type="dxa"/>
                <w:gridSpan w:val="3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325E46" w:rsidR="00AB3354" w:rsidP="00AB3354" w:rsidRDefault="00AB3354" w14:paraId="0035E480" w14:textId="3CD66A8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 w:rsidRPr="00845843">
                  <w:rPr>
                    <w:rFonts w:ascii="Arial" w:hAnsi="Arial" w:cs="Arial"/>
                    <w:b/>
                    <w:iCs/>
                    <w:sz w:val="16"/>
                    <w:szCs w:val="16"/>
                  </w:rPr>
                  <w:t>TotalCaption</w:t>
                </w:r>
                <w:proofErr w:type="spellEnd"/>
              </w:p>
            </w:tc>
          </w:sdtContent>
        </w:sdt>
        <w:tc>
          <w:tcPr>
            <w:tcW w:w="4764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 w:rsidRPr="00325E46" w:rsidR="00AB3354" w:rsidP="00AB3354" w:rsidRDefault="00AB3354" w14:paraId="2E8BC244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:rsidRPr="00325E46" w:rsidR="00AB3354" w:rsidP="00AB3354" w:rsidRDefault="00AB3354" w14:paraId="42A87449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iCs/>
              <w:sz w:val="18"/>
              <w:szCs w:val="18"/>
            </w:rPr>
            <w:alias w:val="#Nav: /Header/Totals/TotalAmountIncludingVAT"/>
            <w:tag w:val="#Nav: BBX_Sales_Order_Draft/50228"/>
            <w:id w:val="868421268"/>
            <w:placeholder>
              <w:docPart w:val="A4AF3825F94C4DEF818ADBB31FD64F04"/>
            </w:placeholder>
            <w:dataBinding w:prefixMappings="xmlns:ns0='urn:microsoft-dynamics-nav/reports/BBX_Sales_Order_Draft/50228/'" w:xpath="/ns0:NavWordReportXmlPart[1]/ns0:Header[1]/ns0:Totals[1]/ns0:TotalAmountIncludingVAT[1]" w:storeItemID="{7E9CD9A3-6E80-45E8-80F1-8A0090772471}"/>
            <w:text/>
          </w:sdtPr>
          <w:sdtEndPr/>
          <w:sdtContent>
            <w:tc>
              <w:tcPr>
                <w:tcW w:w="149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845843" w:rsidR="00AB3354" w:rsidP="00AB3354" w:rsidRDefault="00AB3354" w14:paraId="5381E49E" w14:textId="12073069">
                <w:pPr>
                  <w:pStyle w:val="Sansinterligne"/>
                  <w:jc w:val="right"/>
                  <w:rPr>
                    <w:rFonts w:ascii="Arial" w:hAnsi="Arial" w:cs="Arial"/>
                    <w:b/>
                    <w:iCs/>
                    <w:sz w:val="16"/>
                    <w:szCs w:val="16"/>
                  </w:rPr>
                </w:pPr>
                <w:proofErr w:type="spellStart"/>
                <w:r w:rsidRPr="00D03761">
                  <w:rPr>
                    <w:rFonts w:ascii="Arial" w:hAnsi="Arial" w:cs="Arial"/>
                    <w:b/>
                    <w:iCs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45843" w:rsidR="00AB3354" w:rsidTr="00A61419" w14:paraId="318A6391" w14:textId="77777777">
        <w:trPr>
          <w:trHeight w:val="264"/>
        </w:trPr>
        <w:tc>
          <w:tcPr>
            <w:tcW w:w="2667" w:type="dxa"/>
            <w:gridSpan w:val="3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AB3354" w:rsidP="00AB3354" w:rsidRDefault="00AB3354" w14:paraId="360E9A88" w14:textId="77777777">
            <w:pPr>
              <w:pStyle w:val="Sansinterligne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4764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325E46" w:rsidR="00AB3354" w:rsidP="00AB3354" w:rsidRDefault="00AB3354" w14:paraId="694B2095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28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325E46" w:rsidR="00AB3354" w:rsidP="00AB3354" w:rsidRDefault="00AB3354" w14:paraId="022DD16B" w14:textId="77777777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:rsidR="00AB3354" w:rsidP="00AB3354" w:rsidRDefault="00AB3354" w14:paraId="32C7AED1" w14:textId="77777777">
            <w:pPr>
              <w:pStyle w:val="Sansinterligne"/>
              <w:jc w:val="right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Pr="00845843" w:rsidR="00AB3354" w:rsidTr="00992398" w14:paraId="3BB3F154" w14:textId="77777777">
        <w:trPr>
          <w:trHeight w:val="21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3354" w:rsidP="00AB3354" w:rsidRDefault="00AB3354" w14:paraId="21031EEA" w14:textId="77777777">
            <w:pPr>
              <w:pStyle w:val="Sansinterligne"/>
              <w:jc w:val="right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FirstApproverSignature"/>
            <w:tag w:val="#Nav: BBX_Sales_Order_Draft/50228"/>
            <w:id w:val="-1557775342"/>
            <w:dataBinding w:prefixMappings="xmlns:ns0='urn:microsoft-dynamics-nav/reports/BBX_Sales_Order_Draft/50228/'" w:xpath="/ns0:NavWordReportXmlPart[1]/ns0:Header[1]/ns0:FirstApproverSignature[1]" w:storeItemID="{7E9CD9A3-6E80-45E8-80F1-8A0090772471}"/>
            <w:picture/>
          </w:sdtPr>
          <w:sdtEndPr/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992398" w:rsidR="00AB3354" w:rsidP="00AB3354" w:rsidRDefault="00AB3354" w14:paraId="0FC5AAA3" w14:textId="56E7737D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992398"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0846737B" wp14:editId="738A2554">
                      <wp:extent cx="760803" cy="760803"/>
                      <wp:effectExtent l="0" t="0" r="1270" b="1270"/>
                      <wp:docPr id="7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0803" cy="7608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SecondApproverSignature"/>
            <w:tag w:val="#Nav: BBX_Sales_Order_Draft/50228"/>
            <w:id w:val="-488788906"/>
            <w:dataBinding w:prefixMappings="xmlns:ns0='urn:microsoft-dynamics-nav/reports/BBX_Sales_Order_Draft/50228/'" w:xpath="/ns0:NavWordReportXmlPart[1]/ns0:Header[1]/ns0:SecondApproverSignature[1]" w:storeItemID="{7E9CD9A3-6E80-45E8-80F1-8A0090772471}"/>
            <w:picture/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992398" w:rsidR="00AB3354" w:rsidP="00AB3354" w:rsidRDefault="00AB3354" w14:paraId="2D2FE876" w14:textId="6432753A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 w:rsidRPr="00992398">
                  <w:rPr>
                    <w:rFonts w:ascii="Arial" w:hAnsi="Arial" w:cs="Arial"/>
                    <w:noProof/>
                    <w:sz w:val="18"/>
                    <w:szCs w:val="18"/>
                    <w:lang w:val="fr-FR" w:eastAsia="fr-FR"/>
                  </w:rPr>
                  <w:drawing>
                    <wp:inline distT="0" distB="0" distL="0" distR="0" wp14:anchorId="7EC827B4" wp14:editId="15C70207">
                      <wp:extent cx="754132" cy="754132"/>
                      <wp:effectExtent l="0" t="0" r="8255" b="8255"/>
                      <wp:docPr id="8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4132" cy="754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3354" w:rsidP="00AB3354" w:rsidRDefault="00AB3354" w14:paraId="15B77FF1" w14:textId="18521BD9">
            <w:pPr>
              <w:pStyle w:val="Sansinterligne"/>
              <w:jc w:val="right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Pr="00845843" w:rsidR="00AB3354" w:rsidTr="00992398" w14:paraId="0428D008" w14:textId="77777777">
        <w:trPr>
          <w:trHeight w:val="21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92398" w:rsidR="00AB3354" w:rsidP="00AB3354" w:rsidRDefault="00AB3354" w14:paraId="43293151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Header/FirstApproverName"/>
            <w:tag w:val="#Nav: BBX_Sales_Order_Draft/50228"/>
            <w:id w:val="955752441"/>
            <w:placeholder>
              <w:docPart w:val="31903AD618C448F1A6BF6C744E5FCBF8"/>
            </w:placeholder>
            <w:dataBinding w:prefixMappings="xmlns:ns0='urn:microsoft-dynamics-nav/reports/BBX_Sales_Order_Draft/50228/'" w:xpath="/ns0:NavWordReportXmlPart[1]/ns0:Header[1]/ns0:FirstApproverName[1]" w:storeItemID="{7E9CD9A3-6E80-45E8-80F1-8A0090772471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92398" w:rsidR="00AB3354" w:rsidP="00AB3354" w:rsidRDefault="00AB3354" w14:paraId="1E55B836" w14:textId="0CDAA356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FirstApproverName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Header/SecondApproverName"/>
            <w:tag w:val="#Nav: BBX_Sales_Order_Draft/50228"/>
            <w:id w:val="1891535281"/>
            <w:placeholder>
              <w:docPart w:val="A126E9334B154A4489663ED9CBD3818A"/>
            </w:placeholder>
            <w:dataBinding w:prefixMappings="xmlns:ns0='urn:microsoft-dynamics-nav/reports/BBX_Sales_Order_Draft/50228/'" w:xpath="/ns0:NavWordReportXmlPart[1]/ns0:Header[1]/ns0:SecondApproverName[1]" w:storeItemID="{7E9CD9A3-6E80-45E8-80F1-8A0090772471}"/>
            <w:text/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992398" w:rsidR="00AB3354" w:rsidP="00AB3354" w:rsidRDefault="00AB3354" w14:paraId="5988A38B" w14:textId="67C3DC44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SecondApproverName</w:t>
                </w:r>
                <w:proofErr w:type="spellEnd"/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92398" w:rsidR="00AB3354" w:rsidP="00AB3354" w:rsidRDefault="00AB3354" w14:paraId="6ED1DD6F" w14:textId="293DCE8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01FA8" w:rsidP="001D5D2F" w:rsidRDefault="00501FA8" w14:paraId="7BCA78AD" w14:textId="77777777">
      <w:pPr>
        <w:pStyle w:val="Sansinterligne"/>
        <w:rPr>
          <w:sz w:val="20"/>
        </w:rPr>
      </w:pPr>
    </w:p>
    <w:sectPr w:rsidR="00501FA8" w:rsidSect="00BC4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39" w:code="9"/>
      <w:pgMar w:top="2362" w:right="1134" w:bottom="567" w:left="567" w:header="568" w:footer="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1565" w:rsidP="00E40C63" w:rsidRDefault="00C61565" w14:paraId="282F5187" w14:textId="77777777">
      <w:pPr>
        <w:spacing w:after="0"/>
      </w:pPr>
      <w:r>
        <w:separator/>
      </w:r>
    </w:p>
  </w:endnote>
  <w:endnote w:type="continuationSeparator" w:id="0">
    <w:p w:rsidR="00C61565" w:rsidP="00E40C63" w:rsidRDefault="00C61565" w14:paraId="484CE1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862" w:rsidRDefault="00300862" w14:paraId="1681389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53" w:type="dxa"/>
      <w:tblInd w:w="279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53"/>
    </w:tblGrid>
    <w:tr w:rsidR="00D44390" w:rsidTr="00D44390" w14:paraId="1A60CDF2" w14:textId="77777777">
      <w:sdt>
        <w:sdtPr>
          <w:rPr>
            <w:rFonts w:ascii="Arial" w:hAnsi="Arial" w:cs="Arial"/>
            <w:sz w:val="18"/>
            <w:szCs w:val="18"/>
          </w:rPr>
          <w:alias w:val="#Nav: /Header/Footer"/>
          <w:tag w:val="#Nav: BBX_Sales_Order_Draft/50228"/>
          <w:id w:val="1311360554"/>
          <w:placeholder>
            <w:docPart w:val="994743987FA248609C31637EC8C01BDB"/>
          </w:placeholder>
          <w:dataBinding w:prefixMappings="xmlns:ns0='urn:microsoft-dynamics-nav/reports/BBX_Sales_Order_Draft/50228/'" w:xpath="/ns0:NavWordReportXmlPart[1]/ns0:Header[1]/ns0:Footer[1]" w:storeItemID="{7E9CD9A3-6E80-45E8-80F1-8A0090772471}"/>
          <w:text/>
        </w:sdtPr>
        <w:sdtEndPr/>
        <w:sdtContent>
          <w:tc>
            <w:tcPr>
              <w:tcW w:w="10353" w:type="dxa"/>
            </w:tcPr>
            <w:p w:rsidR="00D44390" w:rsidP="00D44390" w:rsidRDefault="00D44390" w14:paraId="3A20E0E7" w14:textId="491E1E7A">
              <w:pPr>
                <w:pStyle w:val="Pieddepage"/>
                <w:jc w:val="center"/>
              </w:pPr>
              <w:r>
                <w:rPr>
                  <w:rFonts w:ascii="Arial" w:hAnsi="Arial" w:cs="Arial"/>
                  <w:sz w:val="18"/>
                  <w:szCs w:val="18"/>
                </w:rPr>
                <w:t>Footer</w:t>
              </w:r>
            </w:p>
          </w:tc>
        </w:sdtContent>
      </w:sdt>
    </w:tr>
  </w:tbl>
  <w:p w:rsidR="00D44390" w:rsidRDefault="00D44390" w14:paraId="2376014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862" w:rsidRDefault="00300862" w14:paraId="6B7C45E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1565" w:rsidP="00E40C63" w:rsidRDefault="00C61565" w14:paraId="68D844B9" w14:textId="77777777">
      <w:pPr>
        <w:spacing w:after="0"/>
      </w:pPr>
      <w:r>
        <w:separator/>
      </w:r>
    </w:p>
  </w:footnote>
  <w:footnote w:type="continuationSeparator" w:id="0">
    <w:p w:rsidR="00C61565" w:rsidP="00E40C63" w:rsidRDefault="00C61565" w14:paraId="396E08B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BF9" w:rsidRDefault="00C61565" w14:paraId="40FA3B74" w14:textId="012CB5AC">
    <w:pPr>
      <w:pStyle w:val="En-tte"/>
    </w:pPr>
    <w:r>
      <w:rPr>
        <w:noProof/>
      </w:rPr>
      <w:pict w14:anchorId="7E7FA0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50907" style="position:absolute;margin-left:0;margin-top:0;width:510.3pt;height:306.15pt;z-index:-251655168;mso-position-horizontal:center;mso-position-horizontal-relative:margin;mso-position-vertical:center;mso-position-vertical-relative:margin" o:spid="_x0000_s2053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209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1"/>
      <w:gridCol w:w="3249"/>
      <w:gridCol w:w="4253"/>
    </w:tblGrid>
    <w:tr w:rsidR="00361B1E" w:rsidTr="00BC4471" w14:paraId="613D4A38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560"/>
      </w:trPr>
      <w:sdt>
        <w:sdtPr>
          <w:rPr>
            <w:rFonts w:ascii="Arial" w:hAnsi="Arial" w:cs="Arial"/>
            <w:sz w:val="24"/>
            <w:szCs w:val="24"/>
          </w:rPr>
          <w:alias w:val="#Nav: /Header/Invoice_Lbl"/>
          <w:tag w:val="#Nav: BBX_Sales_Order_Draft/50228"/>
          <w:id w:val="223184037"/>
          <w:placeholder>
            <w:docPart w:val="DefaultPlaceholder_-1854013440"/>
          </w:placeholder>
          <w:dataBinding w:prefixMappings="xmlns:ns0='urn:microsoft-dynamics-nav/reports/BBX_Sales_Order_Draft/50228/'" w:xpath="/ns0:NavWordReportXmlPart[1]/ns0:Header[1]/ns0:Invoice_Lbl[1]" w:storeItemID="{7E9CD9A3-6E80-45E8-80F1-8A009077247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72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361B1E" w:rsidRDefault="00CA455C" w14:paraId="047A6BF3" w14:textId="6AF9AC9C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Invoice_Lbl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Header/DocumentNo"/>
          <w:tag w:val="#Nav: BBX_Sales_Order_Draft/50228"/>
          <w:id w:val="899788180"/>
          <w:placeholder>
            <w:docPart w:val="DefaultPlaceholder_-1854013440"/>
          </w:placeholder>
          <w:dataBinding w:prefixMappings="xmlns:ns0='urn:microsoft-dynamics-nav/reports/BBX_Sales_Order_Draft/50228/'" w:xpath="/ns0:NavWordReportXmlPart[1]/ns0:Header[1]/ns0:DocumentNo[1]" w:storeItemID="{7E9CD9A3-6E80-45E8-80F1-8A0090772471}"/>
          <w:text/>
        </w:sdtPr>
        <w:sdtEndPr/>
        <w:sdtContent>
          <w:tc>
            <w:tcPr>
              <w:tcW w:w="1528" w:type="pct"/>
              <w:tcBorders>
                <w:bottom w:val="none" w:color="auto" w:sz="0" w:space="0"/>
              </w:tcBorders>
              <w:vAlign w:val="center"/>
            </w:tcPr>
            <w:p w:rsidRPr="00DB260F" w:rsidR="00361B1E" w:rsidP="00402F75" w:rsidRDefault="00CA455C" w14:paraId="678BF974" w14:textId="06A95578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DocumentNo</w:t>
              </w:r>
              <w:proofErr w:type="spellEnd"/>
            </w:p>
          </w:tc>
        </w:sdtContent>
      </w:sdt>
      <w:tc>
        <w:tcPr>
          <w:tcW w:w="2000" w:type="pct"/>
          <w:tcBorders>
            <w:bottom w:val="none" w:color="auto" w:sz="0" w:space="0"/>
          </w:tcBorders>
          <w:vAlign w:val="center"/>
        </w:tcPr>
        <w:p w:rsidR="00361B1E" w:rsidP="00BC4471" w:rsidRDefault="00C61565" w14:paraId="7FEDCF79" w14:textId="78BAFE6F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Header/CompanyPicture"/>
              <w:tag w:val="#Nav: BBX_Sales_Order_Draft/50228"/>
              <w:id w:val="1852293101"/>
              <w:dataBinding w:prefixMappings="xmlns:ns0='urn:microsoft-dynamics-nav/reports/BBX_Sales_Order_Draft/50228/'" w:xpath="/ns0:NavWordReportXmlPart[1]/ns0:Header[1]/ns0:CompanyPicture[1]" w:storeItemID="{7E9CD9A3-6E80-45E8-80F1-8A0090772471}"/>
              <w:picture/>
            </w:sdtPr>
            <w:sdtEndPr/>
            <w:sdtContent>
              <w:r w:rsidR="00A666CD">
                <w:rPr>
                  <w:noProof/>
                  <w:lang w:val="fr-FR" w:eastAsia="fr-FR"/>
                </w:rPr>
                <w:drawing>
                  <wp:inline distT="0" distB="0" distL="0" distR="0" wp14:anchorId="0AF09FDE" wp14:editId="0A8E9C6D">
                    <wp:extent cx="2495550" cy="893445"/>
                    <wp:effectExtent l="0" t="0" r="0" b="1905"/>
                    <wp:docPr id="1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96754" cy="893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Pr="001D1CE2" w:rsidR="00D6006D" w:rsidP="00D6006D" w:rsidRDefault="00C61565" w14:paraId="07552A87" w14:textId="4907F752">
    <w:pPr>
      <w:pStyle w:val="En-tte"/>
      <w:ind w:right="141"/>
      <w:rPr>
        <w:b/>
        <w:sz w:val="12"/>
        <w:szCs w:val="12"/>
      </w:rPr>
    </w:pPr>
    <w:r>
      <w:rPr>
        <w:noProof/>
      </w:rPr>
      <w:pict w14:anchorId="0E46B1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50908" style="position:absolute;margin-left:3pt;margin-top:63.7pt;width:510.3pt;height:306.15pt;z-index:-251653120;mso-position-horizontal-relative:margin;mso-position-vertical-relative:margin" o:spid="_x0000_s2054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 w14:paraId="00DF55AF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Purchase_Header/DocumentTitle_Lbl"/>
          <w:tag w:val="#Nav: BBX_Sales_Order_Draft/50228"/>
          <w:id w:val="-1960555743"/>
          <w:placeholder>
            <w:docPart w:val="DefaultPlaceholder_-1854013440"/>
          </w:placeholder>
          <w:dataBinding w:prefixMappings="xmlns:ns0='urn:microsoft-dynamics-nav/reports/BBX_Sales_Order_Draft/50228/'" w:xpath="/ns0:NavWordReportXmlPart[1]/ns0:Purchase_Header[1]/ns0:DocumentTitle_Lbl[1]" w:storeItemID="{1627798B-FA09-4772-AC4C-1B452119656D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507399B0" w14:textId="77777777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DocumentTitle_Lbl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Purchase_Header/No_PurchHeader"/>
          <w:tag w:val="#Nav: BBX_Sales_Order_Draft/50228"/>
          <w:id w:val="-1849548773"/>
          <w:placeholder>
            <w:docPart w:val="DefaultPlaceholder_-1854013440"/>
          </w:placeholder>
          <w:dataBinding w:prefixMappings="xmlns:ns0='urn:microsoft-dynamics-nav/reports/BBX_Sales_Order_Draft/50228/'" w:xpath="/ns0:NavWordReportXmlPart[1]/ns0:Purchase_Header[1]/ns0:No_PurchHeader[1]" w:storeItemID="{1627798B-FA09-4772-AC4C-1B452119656D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5E5838" w14:paraId="7DDBD07F" w14:textId="77777777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No_PurchHeader</w:t>
              </w:r>
              <w:proofErr w:type="spellEnd"/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78788F" w:rsidRDefault="0078788F" w14:paraId="74DA96FD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Header/CompanyPicture"/>
              <w:tag w:val="#Nav: BBX_Sales_Order_Draft/50228"/>
              <w:id w:val="-2008820458"/>
              <w:dataBinding w:prefixMappings="xmlns:ns0='urn:microsoft-dynamics-nav/reports/BBX_Sales_Order_Draft/50228/'" w:xpath="/ns0:NavWordReportXmlPart[1]/ns0:Header[1]/ns0:CompanyPicture[1]" w:storeItemID="{7E9CD9A3-6E80-45E8-80F1-8A0090772471}"/>
              <w:picture/>
            </w:sdtPr>
            <w:sdtEndPr/>
            <w:sdtContent>
              <w:r>
                <w:rPr>
                  <w:noProof/>
                  <w:lang w:val="fr-FR" w:eastAsia="fr-FR"/>
                </w:rPr>
                <w:drawing>
                  <wp:inline distT="0" distB="0" distL="0" distR="0" wp14:anchorId="6D27AC0E" wp14:editId="4D791772">
                    <wp:extent cx="744363" cy="744363"/>
                    <wp:effectExtent l="0" t="0" r="0" b="0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363" cy="74436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C61565" w14:paraId="12E6D219" w14:textId="16C87EEF">
    <w:pPr>
      <w:pStyle w:val="En-tte"/>
    </w:pPr>
    <w:r>
      <w:rPr>
        <w:noProof/>
      </w:rPr>
      <w:pict w14:anchorId="1227AA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450906" style="position:absolute;margin-left:0;margin-top:0;width:510.3pt;height:306.15pt;z-index:-251657216;mso-position-horizontal:center;mso-position-horizontal-relative:margin;mso-position-vertical:center;mso-position-vertical-relative:margin" o:spid="_x0000_s2052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40C7"/>
    <w:rsid w:val="00004285"/>
    <w:rsid w:val="00005692"/>
    <w:rsid w:val="00006176"/>
    <w:rsid w:val="00013FC3"/>
    <w:rsid w:val="00020B1F"/>
    <w:rsid w:val="00032AFA"/>
    <w:rsid w:val="00032E69"/>
    <w:rsid w:val="000357EB"/>
    <w:rsid w:val="000540A1"/>
    <w:rsid w:val="000625F4"/>
    <w:rsid w:val="000651BD"/>
    <w:rsid w:val="00070EE8"/>
    <w:rsid w:val="00074151"/>
    <w:rsid w:val="00074F1D"/>
    <w:rsid w:val="00082B21"/>
    <w:rsid w:val="00083E19"/>
    <w:rsid w:val="000844A3"/>
    <w:rsid w:val="0008693A"/>
    <w:rsid w:val="00091129"/>
    <w:rsid w:val="0009454A"/>
    <w:rsid w:val="00095D3D"/>
    <w:rsid w:val="000A665A"/>
    <w:rsid w:val="000B1F47"/>
    <w:rsid w:val="000B2517"/>
    <w:rsid w:val="000C1C0D"/>
    <w:rsid w:val="000C7EAE"/>
    <w:rsid w:val="000D1AC3"/>
    <w:rsid w:val="000D5A6D"/>
    <w:rsid w:val="000D5E81"/>
    <w:rsid w:val="000E071F"/>
    <w:rsid w:val="000E20D5"/>
    <w:rsid w:val="000E4583"/>
    <w:rsid w:val="000E6063"/>
    <w:rsid w:val="000E6B61"/>
    <w:rsid w:val="000F3A83"/>
    <w:rsid w:val="001003C4"/>
    <w:rsid w:val="0010049A"/>
    <w:rsid w:val="00103846"/>
    <w:rsid w:val="0010616B"/>
    <w:rsid w:val="0011793B"/>
    <w:rsid w:val="00123A7D"/>
    <w:rsid w:val="0012494C"/>
    <w:rsid w:val="00126D5A"/>
    <w:rsid w:val="00130677"/>
    <w:rsid w:val="001320A4"/>
    <w:rsid w:val="00134A71"/>
    <w:rsid w:val="00151C73"/>
    <w:rsid w:val="001541E0"/>
    <w:rsid w:val="0015585A"/>
    <w:rsid w:val="00156D4B"/>
    <w:rsid w:val="001621D9"/>
    <w:rsid w:val="001714E3"/>
    <w:rsid w:val="001743EF"/>
    <w:rsid w:val="001832B0"/>
    <w:rsid w:val="0019251B"/>
    <w:rsid w:val="001A2625"/>
    <w:rsid w:val="001A4784"/>
    <w:rsid w:val="001B2DC5"/>
    <w:rsid w:val="001B2E1D"/>
    <w:rsid w:val="001B33DF"/>
    <w:rsid w:val="001B6E6D"/>
    <w:rsid w:val="001B6EF0"/>
    <w:rsid w:val="001B793C"/>
    <w:rsid w:val="001C7ABB"/>
    <w:rsid w:val="001C7E7F"/>
    <w:rsid w:val="001D1CE2"/>
    <w:rsid w:val="001D4852"/>
    <w:rsid w:val="001D4928"/>
    <w:rsid w:val="001D5D2F"/>
    <w:rsid w:val="001D6807"/>
    <w:rsid w:val="001E72EB"/>
    <w:rsid w:val="001F4501"/>
    <w:rsid w:val="001F6AD2"/>
    <w:rsid w:val="001F712F"/>
    <w:rsid w:val="001F76A3"/>
    <w:rsid w:val="0020064C"/>
    <w:rsid w:val="0020108A"/>
    <w:rsid w:val="0020108E"/>
    <w:rsid w:val="002050D4"/>
    <w:rsid w:val="00206232"/>
    <w:rsid w:val="00210BCB"/>
    <w:rsid w:val="002153BB"/>
    <w:rsid w:val="00224741"/>
    <w:rsid w:val="002334A5"/>
    <w:rsid w:val="002342C4"/>
    <w:rsid w:val="00234E57"/>
    <w:rsid w:val="00235CA0"/>
    <w:rsid w:val="00237892"/>
    <w:rsid w:val="002379B3"/>
    <w:rsid w:val="00245B0E"/>
    <w:rsid w:val="00251CE0"/>
    <w:rsid w:val="00260B61"/>
    <w:rsid w:val="00261876"/>
    <w:rsid w:val="0026269B"/>
    <w:rsid w:val="002669DB"/>
    <w:rsid w:val="00266F86"/>
    <w:rsid w:val="002709C8"/>
    <w:rsid w:val="00273BA9"/>
    <w:rsid w:val="00273C8C"/>
    <w:rsid w:val="002870D7"/>
    <w:rsid w:val="00291BFF"/>
    <w:rsid w:val="00291EF5"/>
    <w:rsid w:val="0029283F"/>
    <w:rsid w:val="0029628E"/>
    <w:rsid w:val="002A1254"/>
    <w:rsid w:val="002A29DF"/>
    <w:rsid w:val="002A2EBA"/>
    <w:rsid w:val="002A382C"/>
    <w:rsid w:val="002B6A58"/>
    <w:rsid w:val="002B6B46"/>
    <w:rsid w:val="002B7249"/>
    <w:rsid w:val="002C20D5"/>
    <w:rsid w:val="002C2A8C"/>
    <w:rsid w:val="002C306D"/>
    <w:rsid w:val="002D10B3"/>
    <w:rsid w:val="002E280C"/>
    <w:rsid w:val="002E2A56"/>
    <w:rsid w:val="002F0928"/>
    <w:rsid w:val="002F458F"/>
    <w:rsid w:val="00300862"/>
    <w:rsid w:val="00303DB8"/>
    <w:rsid w:val="00315F4C"/>
    <w:rsid w:val="00325E46"/>
    <w:rsid w:val="00326905"/>
    <w:rsid w:val="00330F2F"/>
    <w:rsid w:val="00335405"/>
    <w:rsid w:val="00337723"/>
    <w:rsid w:val="00342216"/>
    <w:rsid w:val="0034230C"/>
    <w:rsid w:val="00355E20"/>
    <w:rsid w:val="0035755B"/>
    <w:rsid w:val="00357DD3"/>
    <w:rsid w:val="00361B1E"/>
    <w:rsid w:val="0037425A"/>
    <w:rsid w:val="00374316"/>
    <w:rsid w:val="00377F0E"/>
    <w:rsid w:val="00380476"/>
    <w:rsid w:val="0038264C"/>
    <w:rsid w:val="0038349C"/>
    <w:rsid w:val="00385E5D"/>
    <w:rsid w:val="00391D39"/>
    <w:rsid w:val="00394029"/>
    <w:rsid w:val="003A0907"/>
    <w:rsid w:val="003A31D7"/>
    <w:rsid w:val="003A7E69"/>
    <w:rsid w:val="003B1D59"/>
    <w:rsid w:val="003B1F62"/>
    <w:rsid w:val="003B264A"/>
    <w:rsid w:val="003B4381"/>
    <w:rsid w:val="003C2C96"/>
    <w:rsid w:val="003C7770"/>
    <w:rsid w:val="003D120B"/>
    <w:rsid w:val="003D4B80"/>
    <w:rsid w:val="003D7AD7"/>
    <w:rsid w:val="003E2178"/>
    <w:rsid w:val="003E354E"/>
    <w:rsid w:val="003F77E2"/>
    <w:rsid w:val="00402F75"/>
    <w:rsid w:val="00417109"/>
    <w:rsid w:val="00417ABE"/>
    <w:rsid w:val="00422C87"/>
    <w:rsid w:val="00423D70"/>
    <w:rsid w:val="004326D2"/>
    <w:rsid w:val="00441465"/>
    <w:rsid w:val="00451877"/>
    <w:rsid w:val="0045336F"/>
    <w:rsid w:val="00454F6B"/>
    <w:rsid w:val="0045745C"/>
    <w:rsid w:val="004639DD"/>
    <w:rsid w:val="00465690"/>
    <w:rsid w:val="00465845"/>
    <w:rsid w:val="00472618"/>
    <w:rsid w:val="00475D74"/>
    <w:rsid w:val="00477D63"/>
    <w:rsid w:val="004875CB"/>
    <w:rsid w:val="004902BA"/>
    <w:rsid w:val="00492354"/>
    <w:rsid w:val="00494E98"/>
    <w:rsid w:val="0049560B"/>
    <w:rsid w:val="00495AE8"/>
    <w:rsid w:val="004A4D71"/>
    <w:rsid w:val="004A760C"/>
    <w:rsid w:val="004B22F6"/>
    <w:rsid w:val="004B23AF"/>
    <w:rsid w:val="004B47ED"/>
    <w:rsid w:val="004B4EE3"/>
    <w:rsid w:val="004B6FE5"/>
    <w:rsid w:val="004B787A"/>
    <w:rsid w:val="004C0A8F"/>
    <w:rsid w:val="004C60A5"/>
    <w:rsid w:val="004D1000"/>
    <w:rsid w:val="004D41F9"/>
    <w:rsid w:val="004D58F2"/>
    <w:rsid w:val="004D7782"/>
    <w:rsid w:val="004E122C"/>
    <w:rsid w:val="004E1EDF"/>
    <w:rsid w:val="004E60D6"/>
    <w:rsid w:val="004E6401"/>
    <w:rsid w:val="004F0691"/>
    <w:rsid w:val="004F2432"/>
    <w:rsid w:val="00500D13"/>
    <w:rsid w:val="00501FA8"/>
    <w:rsid w:val="00512676"/>
    <w:rsid w:val="005153E3"/>
    <w:rsid w:val="0051660C"/>
    <w:rsid w:val="00517EC5"/>
    <w:rsid w:val="00520A9E"/>
    <w:rsid w:val="00524FE6"/>
    <w:rsid w:val="005253BC"/>
    <w:rsid w:val="00536A73"/>
    <w:rsid w:val="00543913"/>
    <w:rsid w:val="00551E99"/>
    <w:rsid w:val="00551F34"/>
    <w:rsid w:val="00552846"/>
    <w:rsid w:val="00562217"/>
    <w:rsid w:val="00563DCD"/>
    <w:rsid w:val="00566897"/>
    <w:rsid w:val="005679A1"/>
    <w:rsid w:val="005731CF"/>
    <w:rsid w:val="005778C1"/>
    <w:rsid w:val="005832D3"/>
    <w:rsid w:val="00587157"/>
    <w:rsid w:val="00591DEC"/>
    <w:rsid w:val="00592087"/>
    <w:rsid w:val="005921CF"/>
    <w:rsid w:val="00593649"/>
    <w:rsid w:val="005948C5"/>
    <w:rsid w:val="00595F7F"/>
    <w:rsid w:val="005963DE"/>
    <w:rsid w:val="00596EA0"/>
    <w:rsid w:val="005A0994"/>
    <w:rsid w:val="005A09AE"/>
    <w:rsid w:val="005A1FF8"/>
    <w:rsid w:val="005A35A6"/>
    <w:rsid w:val="005B1C7E"/>
    <w:rsid w:val="005B7B02"/>
    <w:rsid w:val="005C497A"/>
    <w:rsid w:val="005D209D"/>
    <w:rsid w:val="005D2D9A"/>
    <w:rsid w:val="005E1189"/>
    <w:rsid w:val="005E183B"/>
    <w:rsid w:val="005E2017"/>
    <w:rsid w:val="005E522D"/>
    <w:rsid w:val="005E5838"/>
    <w:rsid w:val="005E5C0D"/>
    <w:rsid w:val="005F2559"/>
    <w:rsid w:val="005F5EC9"/>
    <w:rsid w:val="005F6BCC"/>
    <w:rsid w:val="00600A84"/>
    <w:rsid w:val="0060202A"/>
    <w:rsid w:val="00602E94"/>
    <w:rsid w:val="00603126"/>
    <w:rsid w:val="00607492"/>
    <w:rsid w:val="00610A30"/>
    <w:rsid w:val="00612ABF"/>
    <w:rsid w:val="00615D9C"/>
    <w:rsid w:val="006245DA"/>
    <w:rsid w:val="00626E95"/>
    <w:rsid w:val="00632476"/>
    <w:rsid w:val="0063620D"/>
    <w:rsid w:val="006371E8"/>
    <w:rsid w:val="00637955"/>
    <w:rsid w:val="00637F8F"/>
    <w:rsid w:val="00645569"/>
    <w:rsid w:val="0064695D"/>
    <w:rsid w:val="00654C86"/>
    <w:rsid w:val="0066095A"/>
    <w:rsid w:val="00661C93"/>
    <w:rsid w:val="00665504"/>
    <w:rsid w:val="00666309"/>
    <w:rsid w:val="0067225B"/>
    <w:rsid w:val="0067537B"/>
    <w:rsid w:val="00676872"/>
    <w:rsid w:val="006775CD"/>
    <w:rsid w:val="00677AD5"/>
    <w:rsid w:val="00677C51"/>
    <w:rsid w:val="006813DB"/>
    <w:rsid w:val="00681621"/>
    <w:rsid w:val="0068273F"/>
    <w:rsid w:val="00682D4A"/>
    <w:rsid w:val="00683CCE"/>
    <w:rsid w:val="00684C66"/>
    <w:rsid w:val="00684EEB"/>
    <w:rsid w:val="00685588"/>
    <w:rsid w:val="006907F2"/>
    <w:rsid w:val="006A0CD2"/>
    <w:rsid w:val="006A2A7B"/>
    <w:rsid w:val="006C2DF8"/>
    <w:rsid w:val="006C30D9"/>
    <w:rsid w:val="006C4581"/>
    <w:rsid w:val="006D0130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701791"/>
    <w:rsid w:val="00707BE3"/>
    <w:rsid w:val="00710F84"/>
    <w:rsid w:val="00712668"/>
    <w:rsid w:val="0071439C"/>
    <w:rsid w:val="0071483A"/>
    <w:rsid w:val="00715CAC"/>
    <w:rsid w:val="00716E24"/>
    <w:rsid w:val="00720041"/>
    <w:rsid w:val="00722584"/>
    <w:rsid w:val="00724E45"/>
    <w:rsid w:val="00741D72"/>
    <w:rsid w:val="00741F01"/>
    <w:rsid w:val="00741F6B"/>
    <w:rsid w:val="00742F6F"/>
    <w:rsid w:val="007537BA"/>
    <w:rsid w:val="00753EA6"/>
    <w:rsid w:val="00756E4F"/>
    <w:rsid w:val="00760FA8"/>
    <w:rsid w:val="00764CEF"/>
    <w:rsid w:val="00765190"/>
    <w:rsid w:val="00766078"/>
    <w:rsid w:val="00776C46"/>
    <w:rsid w:val="007773B8"/>
    <w:rsid w:val="00777ADC"/>
    <w:rsid w:val="00783B17"/>
    <w:rsid w:val="00784B76"/>
    <w:rsid w:val="00785D0D"/>
    <w:rsid w:val="0078788F"/>
    <w:rsid w:val="00791B36"/>
    <w:rsid w:val="0079215C"/>
    <w:rsid w:val="0079454B"/>
    <w:rsid w:val="00797305"/>
    <w:rsid w:val="00797749"/>
    <w:rsid w:val="007A0A2F"/>
    <w:rsid w:val="007A0A53"/>
    <w:rsid w:val="007A1303"/>
    <w:rsid w:val="007A2170"/>
    <w:rsid w:val="007B235B"/>
    <w:rsid w:val="007D1026"/>
    <w:rsid w:val="007E323C"/>
    <w:rsid w:val="007F039B"/>
    <w:rsid w:val="00802B5B"/>
    <w:rsid w:val="008074CA"/>
    <w:rsid w:val="00807754"/>
    <w:rsid w:val="00811CDB"/>
    <w:rsid w:val="00815D27"/>
    <w:rsid w:val="008173D2"/>
    <w:rsid w:val="008179F0"/>
    <w:rsid w:val="00817EE6"/>
    <w:rsid w:val="00820262"/>
    <w:rsid w:val="00835FCF"/>
    <w:rsid w:val="00836184"/>
    <w:rsid w:val="00842B38"/>
    <w:rsid w:val="00843F81"/>
    <w:rsid w:val="00844D12"/>
    <w:rsid w:val="00845843"/>
    <w:rsid w:val="00845DAF"/>
    <w:rsid w:val="00845E08"/>
    <w:rsid w:val="00852449"/>
    <w:rsid w:val="008533EF"/>
    <w:rsid w:val="0085404B"/>
    <w:rsid w:val="00855666"/>
    <w:rsid w:val="00856BBF"/>
    <w:rsid w:val="00861374"/>
    <w:rsid w:val="00862E42"/>
    <w:rsid w:val="0086723A"/>
    <w:rsid w:val="008738AA"/>
    <w:rsid w:val="008755CD"/>
    <w:rsid w:val="008827BE"/>
    <w:rsid w:val="008859D2"/>
    <w:rsid w:val="008874E0"/>
    <w:rsid w:val="00893D15"/>
    <w:rsid w:val="008A09D8"/>
    <w:rsid w:val="008A2212"/>
    <w:rsid w:val="008A3400"/>
    <w:rsid w:val="008A54A2"/>
    <w:rsid w:val="008C02B1"/>
    <w:rsid w:val="008C15EF"/>
    <w:rsid w:val="008C3901"/>
    <w:rsid w:val="008D7475"/>
    <w:rsid w:val="008E1DFF"/>
    <w:rsid w:val="008E5DC2"/>
    <w:rsid w:val="008E6A01"/>
    <w:rsid w:val="008E6F8F"/>
    <w:rsid w:val="008E766D"/>
    <w:rsid w:val="008F0A38"/>
    <w:rsid w:val="008F4193"/>
    <w:rsid w:val="008F5E4B"/>
    <w:rsid w:val="0090354E"/>
    <w:rsid w:val="0090371A"/>
    <w:rsid w:val="0090637C"/>
    <w:rsid w:val="009072D1"/>
    <w:rsid w:val="00907799"/>
    <w:rsid w:val="0092207F"/>
    <w:rsid w:val="00922811"/>
    <w:rsid w:val="009228EF"/>
    <w:rsid w:val="0092542A"/>
    <w:rsid w:val="00933DB5"/>
    <w:rsid w:val="009364A4"/>
    <w:rsid w:val="00940735"/>
    <w:rsid w:val="00943A17"/>
    <w:rsid w:val="009453BC"/>
    <w:rsid w:val="009477CF"/>
    <w:rsid w:val="009520BA"/>
    <w:rsid w:val="00954C6C"/>
    <w:rsid w:val="00961950"/>
    <w:rsid w:val="00965526"/>
    <w:rsid w:val="00966D04"/>
    <w:rsid w:val="00972E96"/>
    <w:rsid w:val="009741D1"/>
    <w:rsid w:val="009753DE"/>
    <w:rsid w:val="00981238"/>
    <w:rsid w:val="00981D1E"/>
    <w:rsid w:val="00982680"/>
    <w:rsid w:val="00982950"/>
    <w:rsid w:val="00991278"/>
    <w:rsid w:val="0099175E"/>
    <w:rsid w:val="00992398"/>
    <w:rsid w:val="009943A4"/>
    <w:rsid w:val="00997858"/>
    <w:rsid w:val="009A2729"/>
    <w:rsid w:val="009B3A60"/>
    <w:rsid w:val="009B401B"/>
    <w:rsid w:val="009B485A"/>
    <w:rsid w:val="009C0869"/>
    <w:rsid w:val="009C1AD9"/>
    <w:rsid w:val="009C5230"/>
    <w:rsid w:val="009C7016"/>
    <w:rsid w:val="009C7678"/>
    <w:rsid w:val="009D2218"/>
    <w:rsid w:val="009D508B"/>
    <w:rsid w:val="009D6FE7"/>
    <w:rsid w:val="009E16EA"/>
    <w:rsid w:val="009E251E"/>
    <w:rsid w:val="009E5064"/>
    <w:rsid w:val="009F1018"/>
    <w:rsid w:val="009F1BE3"/>
    <w:rsid w:val="009F1F55"/>
    <w:rsid w:val="009F21B5"/>
    <w:rsid w:val="00A00B95"/>
    <w:rsid w:val="00A01AB9"/>
    <w:rsid w:val="00A048EC"/>
    <w:rsid w:val="00A051A3"/>
    <w:rsid w:val="00A20DDB"/>
    <w:rsid w:val="00A22F99"/>
    <w:rsid w:val="00A30B41"/>
    <w:rsid w:val="00A30C38"/>
    <w:rsid w:val="00A315AD"/>
    <w:rsid w:val="00A31EEB"/>
    <w:rsid w:val="00A42BE5"/>
    <w:rsid w:val="00A43CAD"/>
    <w:rsid w:val="00A539C4"/>
    <w:rsid w:val="00A55682"/>
    <w:rsid w:val="00A61419"/>
    <w:rsid w:val="00A62D18"/>
    <w:rsid w:val="00A63E23"/>
    <w:rsid w:val="00A6428C"/>
    <w:rsid w:val="00A64E32"/>
    <w:rsid w:val="00A653B3"/>
    <w:rsid w:val="00A666CD"/>
    <w:rsid w:val="00A66A15"/>
    <w:rsid w:val="00A67FA9"/>
    <w:rsid w:val="00A7678C"/>
    <w:rsid w:val="00A76F36"/>
    <w:rsid w:val="00A871FC"/>
    <w:rsid w:val="00A8745E"/>
    <w:rsid w:val="00A9010E"/>
    <w:rsid w:val="00A9275C"/>
    <w:rsid w:val="00A93075"/>
    <w:rsid w:val="00A940EF"/>
    <w:rsid w:val="00A9495A"/>
    <w:rsid w:val="00A9726D"/>
    <w:rsid w:val="00AA70F4"/>
    <w:rsid w:val="00AB3354"/>
    <w:rsid w:val="00AB3ADA"/>
    <w:rsid w:val="00AC13B0"/>
    <w:rsid w:val="00AC60A2"/>
    <w:rsid w:val="00AD05D8"/>
    <w:rsid w:val="00AE1DF0"/>
    <w:rsid w:val="00AE6ABB"/>
    <w:rsid w:val="00AE7117"/>
    <w:rsid w:val="00AF1EDD"/>
    <w:rsid w:val="00AF4452"/>
    <w:rsid w:val="00AF62CA"/>
    <w:rsid w:val="00AF6E4D"/>
    <w:rsid w:val="00AF7945"/>
    <w:rsid w:val="00B01DA6"/>
    <w:rsid w:val="00B06B58"/>
    <w:rsid w:val="00B10D67"/>
    <w:rsid w:val="00B12F34"/>
    <w:rsid w:val="00B14FD7"/>
    <w:rsid w:val="00B2283E"/>
    <w:rsid w:val="00B22FDE"/>
    <w:rsid w:val="00B2674F"/>
    <w:rsid w:val="00B32D4B"/>
    <w:rsid w:val="00B402B9"/>
    <w:rsid w:val="00B424A0"/>
    <w:rsid w:val="00B437D5"/>
    <w:rsid w:val="00B43B36"/>
    <w:rsid w:val="00B43EE3"/>
    <w:rsid w:val="00B47A5E"/>
    <w:rsid w:val="00B55345"/>
    <w:rsid w:val="00B563C2"/>
    <w:rsid w:val="00B57659"/>
    <w:rsid w:val="00B60D54"/>
    <w:rsid w:val="00B614F0"/>
    <w:rsid w:val="00B63554"/>
    <w:rsid w:val="00B66857"/>
    <w:rsid w:val="00B67426"/>
    <w:rsid w:val="00B71BE1"/>
    <w:rsid w:val="00B8205C"/>
    <w:rsid w:val="00B83D92"/>
    <w:rsid w:val="00B83F93"/>
    <w:rsid w:val="00B84A59"/>
    <w:rsid w:val="00B86BCD"/>
    <w:rsid w:val="00B86E6F"/>
    <w:rsid w:val="00B91CA1"/>
    <w:rsid w:val="00B92F96"/>
    <w:rsid w:val="00B95638"/>
    <w:rsid w:val="00B96060"/>
    <w:rsid w:val="00BA497F"/>
    <w:rsid w:val="00BB7B80"/>
    <w:rsid w:val="00BC0493"/>
    <w:rsid w:val="00BC18A8"/>
    <w:rsid w:val="00BC232B"/>
    <w:rsid w:val="00BC4471"/>
    <w:rsid w:val="00BC45D9"/>
    <w:rsid w:val="00BC6D72"/>
    <w:rsid w:val="00BD2158"/>
    <w:rsid w:val="00BD2533"/>
    <w:rsid w:val="00BD35AE"/>
    <w:rsid w:val="00BE47B5"/>
    <w:rsid w:val="00BE5952"/>
    <w:rsid w:val="00BE6BE6"/>
    <w:rsid w:val="00BF0F10"/>
    <w:rsid w:val="00BF5515"/>
    <w:rsid w:val="00BF6BA4"/>
    <w:rsid w:val="00C0362C"/>
    <w:rsid w:val="00C127A2"/>
    <w:rsid w:val="00C16AFE"/>
    <w:rsid w:val="00C262D5"/>
    <w:rsid w:val="00C26E5C"/>
    <w:rsid w:val="00C27C1A"/>
    <w:rsid w:val="00C36F18"/>
    <w:rsid w:val="00C37817"/>
    <w:rsid w:val="00C40BE4"/>
    <w:rsid w:val="00C418DB"/>
    <w:rsid w:val="00C41D4D"/>
    <w:rsid w:val="00C41DE3"/>
    <w:rsid w:val="00C43401"/>
    <w:rsid w:val="00C44F7E"/>
    <w:rsid w:val="00C47206"/>
    <w:rsid w:val="00C511C5"/>
    <w:rsid w:val="00C56481"/>
    <w:rsid w:val="00C57ED2"/>
    <w:rsid w:val="00C61565"/>
    <w:rsid w:val="00C645A2"/>
    <w:rsid w:val="00C64D13"/>
    <w:rsid w:val="00C662F3"/>
    <w:rsid w:val="00C7082E"/>
    <w:rsid w:val="00C77159"/>
    <w:rsid w:val="00C833C9"/>
    <w:rsid w:val="00C910B5"/>
    <w:rsid w:val="00C97A4F"/>
    <w:rsid w:val="00CA0F74"/>
    <w:rsid w:val="00CA1C85"/>
    <w:rsid w:val="00CA3A24"/>
    <w:rsid w:val="00CA455C"/>
    <w:rsid w:val="00CA6394"/>
    <w:rsid w:val="00CB6557"/>
    <w:rsid w:val="00CB70AD"/>
    <w:rsid w:val="00CC43FC"/>
    <w:rsid w:val="00CD1B92"/>
    <w:rsid w:val="00CD3A17"/>
    <w:rsid w:val="00CD4494"/>
    <w:rsid w:val="00CD5D45"/>
    <w:rsid w:val="00CD65C8"/>
    <w:rsid w:val="00CE4EFC"/>
    <w:rsid w:val="00CE5ABD"/>
    <w:rsid w:val="00CE79BA"/>
    <w:rsid w:val="00CF66FE"/>
    <w:rsid w:val="00D03761"/>
    <w:rsid w:val="00D040A9"/>
    <w:rsid w:val="00D21D63"/>
    <w:rsid w:val="00D235D0"/>
    <w:rsid w:val="00D40A70"/>
    <w:rsid w:val="00D41DC8"/>
    <w:rsid w:val="00D41F89"/>
    <w:rsid w:val="00D42FA4"/>
    <w:rsid w:val="00D44390"/>
    <w:rsid w:val="00D46123"/>
    <w:rsid w:val="00D53B6F"/>
    <w:rsid w:val="00D54A61"/>
    <w:rsid w:val="00D54DEE"/>
    <w:rsid w:val="00D555AD"/>
    <w:rsid w:val="00D563C1"/>
    <w:rsid w:val="00D5696B"/>
    <w:rsid w:val="00D6006D"/>
    <w:rsid w:val="00D71694"/>
    <w:rsid w:val="00D72A07"/>
    <w:rsid w:val="00D72E02"/>
    <w:rsid w:val="00D74166"/>
    <w:rsid w:val="00D754C6"/>
    <w:rsid w:val="00D75AAF"/>
    <w:rsid w:val="00D75B7C"/>
    <w:rsid w:val="00D806B3"/>
    <w:rsid w:val="00D807B4"/>
    <w:rsid w:val="00D80A45"/>
    <w:rsid w:val="00D874B5"/>
    <w:rsid w:val="00DA0283"/>
    <w:rsid w:val="00DA0734"/>
    <w:rsid w:val="00DA0F11"/>
    <w:rsid w:val="00DA549C"/>
    <w:rsid w:val="00DA580A"/>
    <w:rsid w:val="00DB0592"/>
    <w:rsid w:val="00DB260F"/>
    <w:rsid w:val="00DB2BB6"/>
    <w:rsid w:val="00DB4B5B"/>
    <w:rsid w:val="00DB4F44"/>
    <w:rsid w:val="00DB505D"/>
    <w:rsid w:val="00DC0CA1"/>
    <w:rsid w:val="00DC44DF"/>
    <w:rsid w:val="00DC4CE3"/>
    <w:rsid w:val="00DE04C1"/>
    <w:rsid w:val="00DE0CD3"/>
    <w:rsid w:val="00DE518D"/>
    <w:rsid w:val="00DE63DF"/>
    <w:rsid w:val="00DE7BF9"/>
    <w:rsid w:val="00DF2314"/>
    <w:rsid w:val="00DF2ABB"/>
    <w:rsid w:val="00DF30F1"/>
    <w:rsid w:val="00E03041"/>
    <w:rsid w:val="00E034DC"/>
    <w:rsid w:val="00E07976"/>
    <w:rsid w:val="00E07D16"/>
    <w:rsid w:val="00E111C4"/>
    <w:rsid w:val="00E141EA"/>
    <w:rsid w:val="00E14AB2"/>
    <w:rsid w:val="00E15BE3"/>
    <w:rsid w:val="00E16D8F"/>
    <w:rsid w:val="00E22AA2"/>
    <w:rsid w:val="00E22B7E"/>
    <w:rsid w:val="00E34976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D9E"/>
    <w:rsid w:val="00E5609E"/>
    <w:rsid w:val="00E6217B"/>
    <w:rsid w:val="00E65451"/>
    <w:rsid w:val="00E67097"/>
    <w:rsid w:val="00E72464"/>
    <w:rsid w:val="00E81B52"/>
    <w:rsid w:val="00E83853"/>
    <w:rsid w:val="00E902EA"/>
    <w:rsid w:val="00E93E86"/>
    <w:rsid w:val="00E96245"/>
    <w:rsid w:val="00E96A2B"/>
    <w:rsid w:val="00EA246E"/>
    <w:rsid w:val="00EA27AA"/>
    <w:rsid w:val="00EB426A"/>
    <w:rsid w:val="00EB594E"/>
    <w:rsid w:val="00EB5B19"/>
    <w:rsid w:val="00EC1995"/>
    <w:rsid w:val="00EC38C4"/>
    <w:rsid w:val="00EC4C86"/>
    <w:rsid w:val="00ED0377"/>
    <w:rsid w:val="00ED6FF8"/>
    <w:rsid w:val="00EE17EB"/>
    <w:rsid w:val="00EE1D18"/>
    <w:rsid w:val="00EE1D7E"/>
    <w:rsid w:val="00EE2CA3"/>
    <w:rsid w:val="00EE53F7"/>
    <w:rsid w:val="00EF4B61"/>
    <w:rsid w:val="00F057B8"/>
    <w:rsid w:val="00F13C49"/>
    <w:rsid w:val="00F14176"/>
    <w:rsid w:val="00F14D5B"/>
    <w:rsid w:val="00F17602"/>
    <w:rsid w:val="00F17B0B"/>
    <w:rsid w:val="00F17C99"/>
    <w:rsid w:val="00F20F72"/>
    <w:rsid w:val="00F219F1"/>
    <w:rsid w:val="00F22563"/>
    <w:rsid w:val="00F320C2"/>
    <w:rsid w:val="00F36FA0"/>
    <w:rsid w:val="00F37E8E"/>
    <w:rsid w:val="00F44822"/>
    <w:rsid w:val="00F46832"/>
    <w:rsid w:val="00F47692"/>
    <w:rsid w:val="00F47A0F"/>
    <w:rsid w:val="00F55632"/>
    <w:rsid w:val="00F6107F"/>
    <w:rsid w:val="00F6215C"/>
    <w:rsid w:val="00F63AC2"/>
    <w:rsid w:val="00F66A1F"/>
    <w:rsid w:val="00F7015A"/>
    <w:rsid w:val="00F81620"/>
    <w:rsid w:val="00F81AE9"/>
    <w:rsid w:val="00F8392C"/>
    <w:rsid w:val="00F83A87"/>
    <w:rsid w:val="00F848FB"/>
    <w:rsid w:val="00F84929"/>
    <w:rsid w:val="00F86468"/>
    <w:rsid w:val="00F86E55"/>
    <w:rsid w:val="00F958F5"/>
    <w:rsid w:val="00FA08E4"/>
    <w:rsid w:val="00FA4D66"/>
    <w:rsid w:val="00FA60BC"/>
    <w:rsid w:val="00FA77C5"/>
    <w:rsid w:val="00FB06A1"/>
    <w:rsid w:val="00FB1096"/>
    <w:rsid w:val="00FB3DCE"/>
    <w:rsid w:val="00FB637C"/>
    <w:rsid w:val="00FC09FB"/>
    <w:rsid w:val="00FD0338"/>
    <w:rsid w:val="00FD32A0"/>
    <w:rsid w:val="00FD6A00"/>
    <w:rsid w:val="00FD7C08"/>
    <w:rsid w:val="00FE0AB1"/>
    <w:rsid w:val="00FE1868"/>
    <w:rsid w:val="00FF5F8C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95204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A621A-E147-4197-8CBA-93C666160566}"/>
      </w:docPartPr>
      <w:docPartBody>
        <w:p w:rsidR="00C32585" w:rsidRDefault="00B670C1">
          <w:r w:rsidRPr="000A29A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B090E264E5C341F48828713517B0FF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E057C-794E-46B1-921C-C09E16A2F60E}"/>
      </w:docPartPr>
      <w:docPartBody>
        <w:p w:rsidR="00D535CD" w:rsidRDefault="007170E0" w:rsidP="007170E0">
          <w:pPr>
            <w:pStyle w:val="B090E264E5C341F48828713517B0FFCE"/>
          </w:pPr>
          <w:r w:rsidRPr="000A29A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D27C74AFC174994B6059C5F25A9C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B7F544-5077-4E0A-BD3D-F192D6B800FA}"/>
      </w:docPartPr>
      <w:docPartBody>
        <w:p w:rsidR="00D535CD" w:rsidRDefault="007170E0" w:rsidP="007170E0">
          <w:pPr>
            <w:pStyle w:val="FD27C74AFC174994B6059C5F25A9C2AD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BE0E7382F9E47AEB39DCF02844CF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028BE8-7DD6-4F26-A3F6-F9E42B47CEBE}"/>
      </w:docPartPr>
      <w:docPartBody>
        <w:p w:rsidR="00A70C79" w:rsidRDefault="00DB5C5C" w:rsidP="00DB5C5C">
          <w:pPr>
            <w:pStyle w:val="0BE0E7382F9E47AEB39DCF02844CFDF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4743987FA248609C31637EC8C01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7D9037-C54A-4F40-B162-D03F3331B5BD}"/>
      </w:docPartPr>
      <w:docPartBody>
        <w:p w:rsidR="00B466E2" w:rsidRDefault="00D07602" w:rsidP="00D07602">
          <w:pPr>
            <w:pStyle w:val="994743987FA248609C31637EC8C01BDB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540CFF274704905B7E6B2B77DF05C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0F7B1-DB1D-44DE-BC52-603C32BC32AB}"/>
      </w:docPartPr>
      <w:docPartBody>
        <w:p w:rsidR="00E64817" w:rsidRDefault="00B466E2" w:rsidP="00B466E2">
          <w:pPr>
            <w:pStyle w:val="2540CFF274704905B7E6B2B77DF05C7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2A8223C70548B69DCD7FA8EE1C64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429D5-289A-4479-8A7F-CBBD5412B73C}"/>
      </w:docPartPr>
      <w:docPartBody>
        <w:p w:rsidR="00E64817" w:rsidRDefault="00B466E2" w:rsidP="00B466E2">
          <w:pPr>
            <w:pStyle w:val="BC2A8223C70548B69DCD7FA8EE1C647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F21BD-6F44-4550-8C95-00094AA08084}"/>
      </w:docPartPr>
      <w:docPartBody>
        <w:p w:rsidR="00017B8C" w:rsidRDefault="00FE065D">
          <w:r w:rsidRPr="00E42A5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97ABBFC209D1408DB68CD041A7B04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35E4BF-5979-4827-9947-856142790901}"/>
      </w:docPartPr>
      <w:docPartBody>
        <w:p w:rsidR="00053890" w:rsidRDefault="00017B8C" w:rsidP="00017B8C">
          <w:pPr>
            <w:pStyle w:val="97ABBFC209D1408DB68CD041A7B0439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2D90CD4CB434E91A7C49841B7C66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48566-5328-4007-8BD8-153C1976B584}"/>
      </w:docPartPr>
      <w:docPartBody>
        <w:p w:rsidR="00053890" w:rsidRDefault="00017B8C" w:rsidP="00017B8C">
          <w:pPr>
            <w:pStyle w:val="72D90CD4CB434E91A7C49841B7C6605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4AF3825F94C4DEF818ADBB31FD64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E1B24-FBCB-4576-A907-B1B4D24ADA2A}"/>
      </w:docPartPr>
      <w:docPartBody>
        <w:p w:rsidR="00053890" w:rsidRDefault="00017B8C" w:rsidP="00017B8C">
          <w:pPr>
            <w:pStyle w:val="A4AF3825F94C4DEF818ADBB31FD64F0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1903AD618C448F1A6BF6C744E5FCB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D3E6F4-CBC3-4779-85AD-40F6B851237F}"/>
      </w:docPartPr>
      <w:docPartBody>
        <w:p w:rsidR="00053890" w:rsidRDefault="00017B8C" w:rsidP="00017B8C">
          <w:pPr>
            <w:pStyle w:val="31903AD618C448F1A6BF6C744E5FCBF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126E9334B154A4489663ED9CBD381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DBB4BE-A384-46E3-B5B0-4F6E108D0017}"/>
      </w:docPartPr>
      <w:docPartBody>
        <w:p w:rsidR="00053890" w:rsidRDefault="00017B8C" w:rsidP="00017B8C">
          <w:pPr>
            <w:pStyle w:val="A126E9334B154A4489663ED9CBD3818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B0D6A8822BB45E3B3EC7126D5305E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6879FB-38A6-47E9-B33A-CE269358EABE}"/>
      </w:docPartPr>
      <w:docPartBody>
        <w:p w:rsidR="00751A20" w:rsidRDefault="006A2977" w:rsidP="006A2977">
          <w:pPr>
            <w:pStyle w:val="DB0D6A8822BB45E3B3EC7126D5305E5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B44"/>
    <w:rsid w:val="00016679"/>
    <w:rsid w:val="00017B8C"/>
    <w:rsid w:val="00030A05"/>
    <w:rsid w:val="00046797"/>
    <w:rsid w:val="000472D7"/>
    <w:rsid w:val="000524FD"/>
    <w:rsid w:val="00053890"/>
    <w:rsid w:val="00053CA0"/>
    <w:rsid w:val="00056610"/>
    <w:rsid w:val="00065643"/>
    <w:rsid w:val="000726F8"/>
    <w:rsid w:val="0007395A"/>
    <w:rsid w:val="0008782E"/>
    <w:rsid w:val="000D04F1"/>
    <w:rsid w:val="000D6DE0"/>
    <w:rsid w:val="000E17FC"/>
    <w:rsid w:val="000E70CA"/>
    <w:rsid w:val="000F22DF"/>
    <w:rsid w:val="001000B1"/>
    <w:rsid w:val="00103EFF"/>
    <w:rsid w:val="0010516D"/>
    <w:rsid w:val="00110460"/>
    <w:rsid w:val="00111379"/>
    <w:rsid w:val="001259F3"/>
    <w:rsid w:val="00134EB9"/>
    <w:rsid w:val="00140901"/>
    <w:rsid w:val="0014682A"/>
    <w:rsid w:val="00156958"/>
    <w:rsid w:val="00162AC4"/>
    <w:rsid w:val="00163B39"/>
    <w:rsid w:val="001A482E"/>
    <w:rsid w:val="001B6AE9"/>
    <w:rsid w:val="0020281A"/>
    <w:rsid w:val="00203B24"/>
    <w:rsid w:val="00216A4D"/>
    <w:rsid w:val="002221B4"/>
    <w:rsid w:val="0025166B"/>
    <w:rsid w:val="00263648"/>
    <w:rsid w:val="00277793"/>
    <w:rsid w:val="00280539"/>
    <w:rsid w:val="0029741B"/>
    <w:rsid w:val="002A1B6B"/>
    <w:rsid w:val="002B0A84"/>
    <w:rsid w:val="002F0F71"/>
    <w:rsid w:val="002F228D"/>
    <w:rsid w:val="00303F98"/>
    <w:rsid w:val="003177D7"/>
    <w:rsid w:val="00331FD6"/>
    <w:rsid w:val="003359E9"/>
    <w:rsid w:val="00347B06"/>
    <w:rsid w:val="00347E7B"/>
    <w:rsid w:val="00377D7B"/>
    <w:rsid w:val="0038016D"/>
    <w:rsid w:val="0038265E"/>
    <w:rsid w:val="003B0391"/>
    <w:rsid w:val="003B4A67"/>
    <w:rsid w:val="003B4E73"/>
    <w:rsid w:val="003E39BD"/>
    <w:rsid w:val="00403399"/>
    <w:rsid w:val="00406FF1"/>
    <w:rsid w:val="004319FF"/>
    <w:rsid w:val="00457F5A"/>
    <w:rsid w:val="004A0BCC"/>
    <w:rsid w:val="004A6305"/>
    <w:rsid w:val="004C4BD0"/>
    <w:rsid w:val="005017B3"/>
    <w:rsid w:val="0052071E"/>
    <w:rsid w:val="00527796"/>
    <w:rsid w:val="0053180D"/>
    <w:rsid w:val="00566AE4"/>
    <w:rsid w:val="005954E4"/>
    <w:rsid w:val="00597CD0"/>
    <w:rsid w:val="005B4F45"/>
    <w:rsid w:val="005C05B6"/>
    <w:rsid w:val="005C5F78"/>
    <w:rsid w:val="006020FB"/>
    <w:rsid w:val="00603C14"/>
    <w:rsid w:val="00604032"/>
    <w:rsid w:val="00604DF2"/>
    <w:rsid w:val="0060760A"/>
    <w:rsid w:val="00611270"/>
    <w:rsid w:val="00634660"/>
    <w:rsid w:val="006348C7"/>
    <w:rsid w:val="006427AC"/>
    <w:rsid w:val="0065118F"/>
    <w:rsid w:val="00656CA7"/>
    <w:rsid w:val="00672748"/>
    <w:rsid w:val="00676164"/>
    <w:rsid w:val="006802F3"/>
    <w:rsid w:val="006874C1"/>
    <w:rsid w:val="00687FAB"/>
    <w:rsid w:val="006A2977"/>
    <w:rsid w:val="006B0A40"/>
    <w:rsid w:val="006B3DF7"/>
    <w:rsid w:val="006B6553"/>
    <w:rsid w:val="006C0975"/>
    <w:rsid w:val="006C38B8"/>
    <w:rsid w:val="006C7475"/>
    <w:rsid w:val="006C7974"/>
    <w:rsid w:val="007134C9"/>
    <w:rsid w:val="007170E0"/>
    <w:rsid w:val="0072321C"/>
    <w:rsid w:val="007306EB"/>
    <w:rsid w:val="00735F8E"/>
    <w:rsid w:val="00751A20"/>
    <w:rsid w:val="00786FE2"/>
    <w:rsid w:val="00787BA3"/>
    <w:rsid w:val="00790D32"/>
    <w:rsid w:val="0079723E"/>
    <w:rsid w:val="007A1538"/>
    <w:rsid w:val="007A464E"/>
    <w:rsid w:val="007A7131"/>
    <w:rsid w:val="007B0F74"/>
    <w:rsid w:val="007B6655"/>
    <w:rsid w:val="007D023A"/>
    <w:rsid w:val="007D55C6"/>
    <w:rsid w:val="007E7B7D"/>
    <w:rsid w:val="008046F4"/>
    <w:rsid w:val="00814E65"/>
    <w:rsid w:val="0082504B"/>
    <w:rsid w:val="008268BB"/>
    <w:rsid w:val="00826E4A"/>
    <w:rsid w:val="00845ABD"/>
    <w:rsid w:val="00857235"/>
    <w:rsid w:val="008610F9"/>
    <w:rsid w:val="00867084"/>
    <w:rsid w:val="008A7F59"/>
    <w:rsid w:val="008C48D7"/>
    <w:rsid w:val="008D2082"/>
    <w:rsid w:val="008E72B8"/>
    <w:rsid w:val="008F461E"/>
    <w:rsid w:val="009010E7"/>
    <w:rsid w:val="009023B3"/>
    <w:rsid w:val="00911A0F"/>
    <w:rsid w:val="00926A0E"/>
    <w:rsid w:val="009371F5"/>
    <w:rsid w:val="009416F4"/>
    <w:rsid w:val="0094520C"/>
    <w:rsid w:val="00947660"/>
    <w:rsid w:val="00947668"/>
    <w:rsid w:val="00955880"/>
    <w:rsid w:val="009A266D"/>
    <w:rsid w:val="009A3957"/>
    <w:rsid w:val="009A4D16"/>
    <w:rsid w:val="009B23F1"/>
    <w:rsid w:val="009E0BF0"/>
    <w:rsid w:val="009E510F"/>
    <w:rsid w:val="009E7CA9"/>
    <w:rsid w:val="009F39C1"/>
    <w:rsid w:val="00A01058"/>
    <w:rsid w:val="00A12FDA"/>
    <w:rsid w:val="00A304DF"/>
    <w:rsid w:val="00A4151E"/>
    <w:rsid w:val="00A64E6F"/>
    <w:rsid w:val="00A70C79"/>
    <w:rsid w:val="00A96B92"/>
    <w:rsid w:val="00AA7B04"/>
    <w:rsid w:val="00AC0D5C"/>
    <w:rsid w:val="00AD1E20"/>
    <w:rsid w:val="00AD4927"/>
    <w:rsid w:val="00AE1CD3"/>
    <w:rsid w:val="00AE25E6"/>
    <w:rsid w:val="00AE701E"/>
    <w:rsid w:val="00AF1763"/>
    <w:rsid w:val="00B104BA"/>
    <w:rsid w:val="00B25214"/>
    <w:rsid w:val="00B301DE"/>
    <w:rsid w:val="00B32A4B"/>
    <w:rsid w:val="00B34482"/>
    <w:rsid w:val="00B34B42"/>
    <w:rsid w:val="00B43B3D"/>
    <w:rsid w:val="00B466E2"/>
    <w:rsid w:val="00B670C1"/>
    <w:rsid w:val="00B73E69"/>
    <w:rsid w:val="00B74786"/>
    <w:rsid w:val="00B75ED1"/>
    <w:rsid w:val="00B7711D"/>
    <w:rsid w:val="00B80FEA"/>
    <w:rsid w:val="00BA07E4"/>
    <w:rsid w:val="00BB745C"/>
    <w:rsid w:val="00BD6A69"/>
    <w:rsid w:val="00BE01B4"/>
    <w:rsid w:val="00BE5A39"/>
    <w:rsid w:val="00C027A7"/>
    <w:rsid w:val="00C02972"/>
    <w:rsid w:val="00C17DBD"/>
    <w:rsid w:val="00C20982"/>
    <w:rsid w:val="00C22EED"/>
    <w:rsid w:val="00C32585"/>
    <w:rsid w:val="00C335E0"/>
    <w:rsid w:val="00C34254"/>
    <w:rsid w:val="00C51691"/>
    <w:rsid w:val="00C63199"/>
    <w:rsid w:val="00C7551F"/>
    <w:rsid w:val="00C87649"/>
    <w:rsid w:val="00CA5831"/>
    <w:rsid w:val="00CD782B"/>
    <w:rsid w:val="00CE0159"/>
    <w:rsid w:val="00CE62ED"/>
    <w:rsid w:val="00D07602"/>
    <w:rsid w:val="00D135D9"/>
    <w:rsid w:val="00D14DD2"/>
    <w:rsid w:val="00D16157"/>
    <w:rsid w:val="00D20429"/>
    <w:rsid w:val="00D22802"/>
    <w:rsid w:val="00D31BAA"/>
    <w:rsid w:val="00D535CD"/>
    <w:rsid w:val="00D61155"/>
    <w:rsid w:val="00D80867"/>
    <w:rsid w:val="00D94A8F"/>
    <w:rsid w:val="00DA4502"/>
    <w:rsid w:val="00DB37B9"/>
    <w:rsid w:val="00DB4B93"/>
    <w:rsid w:val="00DB5C5C"/>
    <w:rsid w:val="00DC499A"/>
    <w:rsid w:val="00DD6387"/>
    <w:rsid w:val="00DD7780"/>
    <w:rsid w:val="00DE6764"/>
    <w:rsid w:val="00DF2317"/>
    <w:rsid w:val="00E04F76"/>
    <w:rsid w:val="00E0614E"/>
    <w:rsid w:val="00E2003A"/>
    <w:rsid w:val="00E27C31"/>
    <w:rsid w:val="00E40E55"/>
    <w:rsid w:val="00E5452B"/>
    <w:rsid w:val="00E62160"/>
    <w:rsid w:val="00E62882"/>
    <w:rsid w:val="00E6368A"/>
    <w:rsid w:val="00E64817"/>
    <w:rsid w:val="00E81C11"/>
    <w:rsid w:val="00E82E08"/>
    <w:rsid w:val="00E925D0"/>
    <w:rsid w:val="00E95536"/>
    <w:rsid w:val="00E960A0"/>
    <w:rsid w:val="00E97086"/>
    <w:rsid w:val="00E9720D"/>
    <w:rsid w:val="00EA6C47"/>
    <w:rsid w:val="00EC03BA"/>
    <w:rsid w:val="00ED1D17"/>
    <w:rsid w:val="00ED4D6E"/>
    <w:rsid w:val="00ED6B63"/>
    <w:rsid w:val="00F103B7"/>
    <w:rsid w:val="00F11BE4"/>
    <w:rsid w:val="00F36C88"/>
    <w:rsid w:val="00F50B0F"/>
    <w:rsid w:val="00F512D0"/>
    <w:rsid w:val="00F52410"/>
    <w:rsid w:val="00F67546"/>
    <w:rsid w:val="00F733CF"/>
    <w:rsid w:val="00F73ED3"/>
    <w:rsid w:val="00F93C3D"/>
    <w:rsid w:val="00FB2AEB"/>
    <w:rsid w:val="00FB383A"/>
    <w:rsid w:val="00FC6076"/>
    <w:rsid w:val="00FC6A49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2977"/>
    <w:rPr>
      <w:color w:val="808080"/>
    </w:rPr>
  </w:style>
  <w:style w:type="paragraph" w:customStyle="1" w:styleId="B090E264E5C341F48828713517B0FFCE">
    <w:name w:val="B090E264E5C341F48828713517B0FFCE"/>
    <w:rsid w:val="007170E0"/>
    <w:rPr>
      <w:lang w:val="fr-FR" w:eastAsia="fr-FR"/>
    </w:rPr>
  </w:style>
  <w:style w:type="paragraph" w:customStyle="1" w:styleId="FD27C74AFC174994B6059C5F25A9C2AD">
    <w:name w:val="FD27C74AFC174994B6059C5F25A9C2AD"/>
    <w:rsid w:val="007170E0"/>
    <w:rPr>
      <w:lang w:val="fr-FR" w:eastAsia="fr-FR"/>
    </w:rPr>
  </w:style>
  <w:style w:type="paragraph" w:customStyle="1" w:styleId="0BE0E7382F9E47AEB39DCF02844CFDFB">
    <w:name w:val="0BE0E7382F9E47AEB39DCF02844CFDFB"/>
    <w:rsid w:val="00DB5C5C"/>
    <w:rPr>
      <w:lang w:val="fr-FR" w:eastAsia="fr-FR"/>
    </w:rPr>
  </w:style>
  <w:style w:type="paragraph" w:customStyle="1" w:styleId="994743987FA248609C31637EC8C01BDB">
    <w:name w:val="994743987FA248609C31637EC8C01BDB"/>
    <w:rsid w:val="00D07602"/>
    <w:rPr>
      <w:lang w:val="fr-FR" w:eastAsia="fr-FR"/>
    </w:rPr>
  </w:style>
  <w:style w:type="paragraph" w:customStyle="1" w:styleId="2540CFF274704905B7E6B2B77DF05C70">
    <w:name w:val="2540CFF274704905B7E6B2B77DF05C70"/>
    <w:rsid w:val="00B466E2"/>
    <w:rPr>
      <w:lang w:val="fr-FR" w:eastAsia="fr-FR"/>
    </w:rPr>
  </w:style>
  <w:style w:type="paragraph" w:customStyle="1" w:styleId="BC2A8223C70548B69DCD7FA8EE1C6479">
    <w:name w:val="BC2A8223C70548B69DCD7FA8EE1C6479"/>
    <w:rsid w:val="00B466E2"/>
    <w:rPr>
      <w:lang w:val="fr-FR" w:eastAsia="fr-FR"/>
    </w:rPr>
  </w:style>
  <w:style w:type="paragraph" w:customStyle="1" w:styleId="97ABBFC209D1408DB68CD041A7B04397">
    <w:name w:val="97ABBFC209D1408DB68CD041A7B04397"/>
    <w:rsid w:val="00017B8C"/>
    <w:rPr>
      <w:lang w:val="fr-FR" w:eastAsia="fr-FR"/>
    </w:rPr>
  </w:style>
  <w:style w:type="paragraph" w:customStyle="1" w:styleId="72D90CD4CB434E91A7C49841B7C66057">
    <w:name w:val="72D90CD4CB434E91A7C49841B7C66057"/>
    <w:rsid w:val="00017B8C"/>
    <w:rPr>
      <w:lang w:val="fr-FR" w:eastAsia="fr-FR"/>
    </w:rPr>
  </w:style>
  <w:style w:type="paragraph" w:customStyle="1" w:styleId="A4AF3825F94C4DEF818ADBB31FD64F04">
    <w:name w:val="A4AF3825F94C4DEF818ADBB31FD64F04"/>
    <w:rsid w:val="00017B8C"/>
    <w:rPr>
      <w:lang w:val="fr-FR" w:eastAsia="fr-FR"/>
    </w:rPr>
  </w:style>
  <w:style w:type="paragraph" w:customStyle="1" w:styleId="31903AD618C448F1A6BF6C744E5FCBF8">
    <w:name w:val="31903AD618C448F1A6BF6C744E5FCBF8"/>
    <w:rsid w:val="00017B8C"/>
    <w:rPr>
      <w:lang w:val="fr-FR" w:eastAsia="fr-FR"/>
    </w:rPr>
  </w:style>
  <w:style w:type="paragraph" w:customStyle="1" w:styleId="A126E9334B154A4489663ED9CBD3818A">
    <w:name w:val="A126E9334B154A4489663ED9CBD3818A"/>
    <w:rsid w:val="00017B8C"/>
    <w:rPr>
      <w:lang w:val="fr-FR" w:eastAsia="fr-FR"/>
    </w:rPr>
  </w:style>
  <w:style w:type="paragraph" w:customStyle="1" w:styleId="DB0D6A8822BB45E3B3EC7126D5305E55">
    <w:name w:val="DB0D6A8822BB45E3B3EC7126D5305E55"/>
    <w:rsid w:val="006A2977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a l e s _ O r d e r _ D r a f t / 5 0 2 2 8 / " >  
     < H e a d e r >  
         < B B X C o u r i e r A c c o u n t _ H e a d e r > B B X C o u r i e r A c c o u n t _ H e a d e r < / B B X C o u r i e r A c c o u n t _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l a n k e t O r d e r N o > B l a n k e t O r d e r N o < / B l a n k e t O r d e r N o >  
         < B l a n k e t S a l e s O r d e r C a p t i o n > B l a n k e t S a l e s O r d e r C a p t i o n < / B l a n k e t S a l e s O r d e r C a p t i o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A d d r e s s > D e l i v e r y A d d r e s s < / D e l i v e r y A d d r e s s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p e c t e d _ D e l i v e r y _ D a t e > E x p e c t e d _ D e l i v e r y _ D a t e < / E x p e c t e d _ D e l i v e r y _ D a t e >  
         < E x p e c t e d D e l i v e r y D a t e _ L b l > E x p e c t e d D e l i v e r y D a t e _ L b l < / E x p e c t e d D e l i v e r y D a t e _ L b l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i r s t A p p r o v e r N a m e > F i r s t A p p r o v e r N a m e < / F i r s t A p p r o v e r N a m e >  
         < F i r s t A p p r o v e r S i g n a t u r e > F i r s t A p p r o v e r S i g n a t u r e < / F i r s t A p p r o v e r S i g n a t u r e >  
         < F o o t e r > F o o t e r < / F o o t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o A d d r _ L b l > I n v o i c e o A d d r _ L b l < / I n v o i c e o A d d r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_ D a t e > O r d e r _ D a t e < / O r d e r _ D a t e >  
         < O r d e r D a t e _ L b l > O r d e r D a t e _ L b l < / O r d e r D a t e _ L b l >  
         < O u R e f e r e n c e _ L b l > O u R e f e r e n c e _ L b l < / O u R e f e r e n c e _ L b l >  
         < O u r R e f e r e n c e > O u r R e f e r e n c e < / O u r R e f e r e n c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u r c h a s e O r d e r N o > P u r c h a s e O r d e r N o < / P u r c h a s e O r d e r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c o n d A p p r o v e r N a m e > S e c o n d A p p r o v e r N a m e < / S e c o n d A p p r o v e r N a m e >  
         < S e c o n d A p p r o v e r S i g n a t u r e > S e c o n d A p p r o v e r S i g n a t u r e < / S e c o n d A p p r o v e r S i g n a t u r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_ H e a d e r > S h i p p i n g A g e n t C o d e _ H e a d e r < / S h i p p i n g A g e n t C o d e _ H e a d e r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e s t r a t i o n N o > V A T R e g e s t r a t i o n N o < / V A T R e g e s t r a t i o n N o >  
         < V A T R e g e s t r a t i o n N o C a p t i o n > V A T R e g e s t r a t i o n N o C a p t i o n < / V A T R e g e s t r a t i o n N o C a p t i o n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P u r c h a s e N o C a p t i o n > Y o u r P u r c h a s e N o C a p t i o n < / Y o u r P u r c h a s e N o C a p t i o n >  
         < Y o u r R e f e r e n c e > Y o u r R e f e r e n c e < / Y o u r R e f e r e n c e >  
         < Y o u r R e f e r e n c e _ L b l > Y o u r R e f e r e n c e _ L b l < / Y o u r R e f e r e n c e _ L b l >  
         < C a p t i o n s >  
             < D e s c r i p t i o n _ L i n e _ L b l > D e s c r i p t i o n _ L i n e _ L b l < / D e s c r i p t i o n _ L i n e _ L b l >  
             < I t e m N o _ L i n e _ L b l > I t e m N o _ L i n e _ L b l < / I t e m N o _ L i n e _ L b l >  
             < Q u a n t i t y _ L i n e _ L b l > Q u a n t i t y _ L i n e _ L b l < / Q u a n t i t y _ L i n e _ L b l >  
             < T o t a l P r i c e _ L b l > T o t a l P r i c e _ L b l < / T o t a l P r i c e _ L b l >  
             < U n i t P r i c e _ L b l > U n i t P r i c e _ L b l < / U n i t P r i c e _ L b l >  
         < / C a p t i o n s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D e s c r i p t i o n _ L i n e > D e s c r i p t i o n _ L i n e < / D e s c r i p t i o n _ L i n e >  
             < I t e m N o _ L i n e > I t e m N o _ L i n e < / I t e m N o _ L i n e >  
             < L i n e A m o u n t _ L i n e > L i n e A m o u n t _ L i n e < / L i n e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E x t e n d e d _ T e x t _ L i n e >  
             < T e x t _ E x t e n d e d T e x t L i n e > T e x t _ E x t e n d e d T e x t L i n e < / T e x t _ E x t e n d e d T e x t L i n e >  
         < / E x t e n d e d _ T e x t _ L i n e >  
         < T r a n s p o r t F e e T e x t >  
             < T r a n s p o r t F e e T e x t _ T e x t > T r a n s p o r t F e e T e x t _ T e x t < / T r a n s p o r t F e e T e x t _ T e x t >  
         < / T r a n s p o r t F e e T e x t >  
         < T o t a l s >  
             < T o t a l A m o u n t I n c l u d i n g V A T > T o t a l A m o u n t I n c l u d i n g V A T < / T o t a l A m o u n t I n c l u d i n g V A T >  
             < T o t a l C a p t i o n > T o t a l C a p t i o n < / T o t a l C a p t i o n >  
             < T o t a l E x c l u d i n g V A T T e x t > T o t a l E x c l u d i n g V A T T e x t < / T o t a l E x c l u d i n g V A T T e x t >  
             < T o t a l E x c l V a t C a p t i o n > T o t a l E x c l V a t C a p t i o n < / T o t a l E x c l V a t C a p t i o n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V A T > V A T < / V A T >  
             < V A T C a p t i o n > V A T C a p t i o n < / V A T C a p t i o n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D9A3-6E80-45E8-80F1-8A0090772471}">
  <ds:schemaRefs>
    <ds:schemaRef ds:uri="urn:microsoft-dynamics-nav/reports/BBX_Sales_Order_Draft/50228/"/>
  </ds:schemaRefs>
</ds:datastoreItem>
</file>

<file path=customXml/itemProps2.xml><?xml version="1.0" encoding="utf-8"?>
<ds:datastoreItem xmlns:ds="http://schemas.openxmlformats.org/officeDocument/2006/customXml" ds:itemID="{5DB67614-6C7B-4F38-A198-72FE1A37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2021-06-10T17:34:00Z</dcterms:modified>
</cp:coreProperties>
</file>