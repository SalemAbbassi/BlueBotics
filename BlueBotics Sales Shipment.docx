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text" w:horzAnchor="page" w:tblpX="6624" w:tblpY="14"/>
        <w:tblW w:w="45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537"/>
        <w:gridCol w:w="1984"/>
      </w:tblGrid>
      <w:tr w:rsidR="006F2F5C" w:rsidTr="00083511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opyLoop/Sales_Shipment_Header/Captions/DeliveryDateCaption"/>
            <w:tag w:val="#Nav: BBX_Sales_Shipment/50203"/>
            <w:id w:val="789015651"/>
            <w:placeholder>
              <w:docPart w:val="DefaultPlaceholder_-1854013440"/>
            </w:placeholder>
            <w:dataBinding w:prefixMappings="xmlns:ns0='urn:microsoft-dynamics-nav/reports/BBX_Sales_Shipment/50203/'" w:xpath="/ns0:NavWordReportXmlPart[1]/ns0:CopyLoop[1]/ns0:Sales_Shipment_Header[1]/ns0:Captions[1]/ns0:DeliveryDateCaption[1]" w:storeItemID="{0B908E49-85A9-4D40-984E-03DE1B2F9FD7}"/>
            <w:text/>
          </w:sdtPr>
          <w:sdtEndPr/>
          <w:sdtContent>
            <w:tc>
              <w:tcPr>
                <w:tcW w:w="2537" w:type="dxa"/>
                <w:tcBorders>
                  <w:top w:val="single" w:color="808080" w:themeColor="background1" w:themeShade="80" w:sz="12" w:space="0"/>
                  <w:left w:val="single" w:color="808080" w:themeColor="background1" w:themeShade="80" w:sz="12" w:space="0"/>
                  <w:bottom w:val="single" w:color="808080" w:themeColor="background1" w:themeShade="80" w:sz="12" w:space="0"/>
                </w:tcBorders>
                <w:vAlign w:val="center"/>
              </w:tcPr>
              <w:p w:rsidRPr="00005692" w:rsidR="006F2F5C" w:rsidP="00A935C8" w:rsidRDefault="0028311A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DeliveryDateCaption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Sales_Shipment_Header/PostingDate_Header"/>
            <w:tag w:val="#Nav: BBX_Sales_Shipment/50203"/>
            <w:id w:val="239063291"/>
            <w:placeholder>
              <w:docPart w:val="DefaultPlaceholder_-1854013440"/>
            </w:placeholder>
            <w:dataBinding w:prefixMappings="xmlns:ns0='urn:microsoft-dynamics-nav/reports/BBX_Sales_Shipment/50203/'" w:xpath="/ns0:NavWordReportXmlPart[1]/ns0:CopyLoop[1]/ns0:Sales_Shipment_Header[1]/ns0:PostingDate_Header[1]" w:storeItemID="{0B908E49-85A9-4D40-984E-03DE1B2F9FD7}"/>
            <w:text/>
          </w:sdtPr>
          <w:sdtEndPr/>
          <w:sdtContent>
            <w:tc>
              <w:tcPr>
                <w:tcW w:w="1984" w:type="dxa"/>
                <w:tcBorders>
                  <w:top w:val="single" w:color="808080" w:themeColor="background1" w:themeShade="80" w:sz="12" w:space="0"/>
                  <w:bottom w:val="single" w:color="808080" w:themeColor="background1" w:themeShade="80" w:sz="12" w:space="0"/>
                  <w:right w:val="single" w:color="808080" w:themeColor="background1" w:themeShade="80" w:sz="12" w:space="0"/>
                </w:tcBorders>
                <w:vAlign w:val="center"/>
              </w:tcPr>
              <w:p w:rsidRPr="008E5DC2" w:rsidR="006F2F5C" w:rsidP="00A935C8" w:rsidRDefault="002520A9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PostingDate_Header</w:t>
                </w:r>
                <w:proofErr w:type="spellEnd"/>
              </w:p>
            </w:tc>
          </w:sdtContent>
        </w:sdt>
      </w:tr>
      <w:tr w:rsidR="006F2F5C" w:rsidTr="00083511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opyLoop/Sales_Shipment_Header/Captions/YourPurchaseOrderCaption"/>
            <w:tag w:val="#Nav: BBX_Sales_Shipment/50203"/>
            <w:id w:val="-181285614"/>
            <w:placeholder>
              <w:docPart w:val="DefaultPlaceholder_-1854013440"/>
            </w:placeholder>
            <w:dataBinding w:prefixMappings="xmlns:ns0='urn:microsoft-dynamics-nav/reports/BBX_Sales_Shipment/50203/'" w:xpath="/ns0:NavWordReportXmlPart[1]/ns0:CopyLoop[1]/ns0:Sales_Shipment_Header[1]/ns0:Captions[1]/ns0:YourPurchaseOrderCaption[1]" w:storeItemID="{0B908E49-85A9-4D40-984E-03DE1B2F9FD7}"/>
            <w:text/>
          </w:sdtPr>
          <w:sdtEndPr/>
          <w:sdtContent>
            <w:tc>
              <w:tcPr>
                <w:tcW w:w="2537" w:type="dxa"/>
                <w:tcBorders>
                  <w:top w:val="single" w:color="808080" w:themeColor="background1" w:themeShade="80" w:sz="12" w:space="0"/>
                  <w:left w:val="single" w:color="808080" w:themeColor="background1" w:themeShade="80" w:sz="12" w:space="0"/>
                </w:tcBorders>
                <w:vAlign w:val="center"/>
              </w:tcPr>
              <w:p w:rsidRPr="006C71C5" w:rsidR="006F2F5C" w:rsidP="00A935C8" w:rsidRDefault="0028311A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6C71C5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YourPurchaseOrderCaption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Sales_Shipment_Header/External_Document_No_"/>
            <w:tag w:val="#Nav: BBX_Sales_Shipment/50203"/>
            <w:id w:val="1927532484"/>
            <w:placeholder>
              <w:docPart w:val="DefaultPlaceholder_-1854013440"/>
            </w:placeholder>
            <w:dataBinding w:prefixMappings="xmlns:ns0='urn:microsoft-dynamics-nav/reports/BBX_Sales_Shipment/50203/'" w:xpath="/ns0:NavWordReportXmlPart[1]/ns0:CopyLoop[1]/ns0:Sales_Shipment_Header[1]/ns0:External_Document_No_[1]" w:storeItemID="{0B908E49-85A9-4D40-984E-03DE1B2F9FD7}"/>
            <w:text/>
          </w:sdtPr>
          <w:sdtEndPr/>
          <w:sdtContent>
            <w:tc>
              <w:tcPr>
                <w:tcW w:w="1984" w:type="dxa"/>
                <w:tcBorders>
                  <w:top w:val="single" w:color="808080" w:themeColor="background1" w:themeShade="80" w:sz="12" w:space="0"/>
                  <w:right w:val="single" w:color="808080" w:themeColor="background1" w:themeShade="80" w:sz="12" w:space="0"/>
                </w:tcBorders>
                <w:vAlign w:val="center"/>
              </w:tcPr>
              <w:p w:rsidRPr="006C71C5" w:rsidR="006F2F5C" w:rsidP="00A935C8" w:rsidRDefault="00DA74EC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6C71C5">
                  <w:rPr>
                    <w:rFonts w:ascii="Arial" w:hAnsi="Arial" w:cs="Arial"/>
                    <w:sz w:val="16"/>
                    <w:szCs w:val="16"/>
                  </w:rPr>
                  <w:t>External_Document_No</w:t>
                </w:r>
                <w:proofErr w:type="spellEnd"/>
                <w:r w:rsidRPr="006C71C5">
                  <w:rPr>
                    <w:rFonts w:ascii="Arial" w:hAnsi="Arial" w:cs="Arial"/>
                    <w:sz w:val="16"/>
                    <w:szCs w:val="16"/>
                  </w:rPr>
                  <w:t>_</w:t>
                </w:r>
              </w:p>
            </w:tc>
          </w:sdtContent>
        </w:sdt>
      </w:tr>
      <w:tr w:rsidR="006F2F5C" w:rsidTr="00083511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opyLoop/Sales_Shipment_Header/Captions/DateOfOrderCaption"/>
            <w:tag w:val="#Nav: BBX_Sales_Shipment/50203"/>
            <w:id w:val="-1545132667"/>
            <w:placeholder>
              <w:docPart w:val="DefaultPlaceholder_-1854013440"/>
            </w:placeholder>
            <w:dataBinding w:prefixMappings="xmlns:ns0='urn:microsoft-dynamics-nav/reports/BBX_Sales_Shipment/50203/'" w:xpath="/ns0:NavWordReportXmlPart[1]/ns0:CopyLoop[1]/ns0:Sales_Shipment_Header[1]/ns0:Captions[1]/ns0:DateOfOrderCaption[1]" w:storeItemID="{0B908E49-85A9-4D40-984E-03DE1B2F9FD7}"/>
            <w:text/>
          </w:sdtPr>
          <w:sdtEndPr/>
          <w:sdtContent>
            <w:tc>
              <w:tcPr>
                <w:tcW w:w="2537" w:type="dxa"/>
                <w:tcBorders>
                  <w:left w:val="single" w:color="808080" w:themeColor="background1" w:themeShade="80" w:sz="12" w:space="0"/>
                </w:tcBorders>
                <w:vAlign w:val="center"/>
              </w:tcPr>
              <w:p w:rsidRPr="006C71C5" w:rsidR="006F2F5C" w:rsidP="00A935C8" w:rsidRDefault="0028311A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6C71C5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DateOfOrderCaption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Sales_Shipment_Header/OrderDate_Header"/>
            <w:tag w:val="#Nav: BBX_Sales_Shipment/50203"/>
            <w:id w:val="-1477371099"/>
            <w:placeholder>
              <w:docPart w:val="DefaultPlaceholder_-1854013440"/>
            </w:placeholder>
            <w:dataBinding w:prefixMappings="xmlns:ns0='urn:microsoft-dynamics-nav/reports/BBX_Sales_Shipment/50203/'" w:xpath="/ns0:NavWordReportXmlPart[1]/ns0:CopyLoop[1]/ns0:Sales_Shipment_Header[1]/ns0:OrderDate_Header[1]" w:storeItemID="{0B908E49-85A9-4D40-984E-03DE1B2F9FD7}"/>
            <w:text/>
          </w:sdtPr>
          <w:sdtEndPr/>
          <w:sdtContent>
            <w:tc>
              <w:tcPr>
                <w:tcW w:w="1984" w:type="dxa"/>
                <w:tcBorders>
                  <w:right w:val="single" w:color="808080" w:themeColor="background1" w:themeShade="80" w:sz="12" w:space="0"/>
                </w:tcBorders>
                <w:vAlign w:val="center"/>
              </w:tcPr>
              <w:p w:rsidRPr="006C71C5" w:rsidR="006F2F5C" w:rsidP="00A935C8" w:rsidRDefault="002520A9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6C71C5">
                  <w:rPr>
                    <w:rFonts w:ascii="Arial" w:hAnsi="Arial" w:cs="Arial"/>
                    <w:sz w:val="16"/>
                    <w:szCs w:val="16"/>
                  </w:rPr>
                  <w:t>OrderDate_Header</w:t>
                </w:r>
                <w:proofErr w:type="spellEnd"/>
              </w:p>
            </w:tc>
          </w:sdtContent>
        </w:sdt>
      </w:tr>
      <w:tr w:rsidR="006F2F5C" w:rsidTr="00083511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opyLoop/Sales_Shipment_Header/Captions/QuotationCaption"/>
            <w:tag w:val="#Nav: BBX_Sales_Shipment/50203"/>
            <w:id w:val="-120850721"/>
            <w:placeholder>
              <w:docPart w:val="DefaultPlaceholder_-1854013440"/>
            </w:placeholder>
            <w:dataBinding w:prefixMappings="xmlns:ns0='urn:microsoft-dynamics-nav/reports/BBX_Sales_Shipment/50203/'" w:xpath="/ns0:NavWordReportXmlPart[1]/ns0:CopyLoop[1]/ns0:Sales_Shipment_Header[1]/ns0:Captions[1]/ns0:QuotationCaption[1]" w:storeItemID="{0B908E49-85A9-4D40-984E-03DE1B2F9FD7}"/>
            <w:text/>
          </w:sdtPr>
          <w:sdtEndPr/>
          <w:sdtContent>
            <w:tc>
              <w:tcPr>
                <w:tcW w:w="2537" w:type="dxa"/>
                <w:tcBorders>
                  <w:left w:val="single" w:color="808080" w:themeColor="background1" w:themeShade="80" w:sz="12" w:space="0"/>
                </w:tcBorders>
                <w:vAlign w:val="center"/>
              </w:tcPr>
              <w:p w:rsidRPr="006C71C5" w:rsidR="006F2F5C" w:rsidP="00A935C8" w:rsidRDefault="0028311A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6C71C5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QuotationCaption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Sales_Shipment_Header/QuoteNo_Header"/>
            <w:tag w:val="#Nav: BBX_Sales_Shipment/50203"/>
            <w:id w:val="-1644579727"/>
            <w:placeholder>
              <w:docPart w:val="DefaultPlaceholder_-1854013440"/>
            </w:placeholder>
            <w:dataBinding w:prefixMappings="xmlns:ns0='urn:microsoft-dynamics-nav/reports/BBX_Sales_Shipment/50203/'" w:xpath="/ns0:NavWordReportXmlPart[1]/ns0:CopyLoop[1]/ns0:Sales_Shipment_Header[1]/ns0:QuoteNo_Header[1]" w:storeItemID="{0B908E49-85A9-4D40-984E-03DE1B2F9FD7}"/>
            <w:text/>
          </w:sdtPr>
          <w:sdtEndPr/>
          <w:sdtContent>
            <w:tc>
              <w:tcPr>
                <w:tcW w:w="1984" w:type="dxa"/>
                <w:tcBorders>
                  <w:right w:val="single" w:color="808080" w:themeColor="background1" w:themeShade="80" w:sz="12" w:space="0"/>
                </w:tcBorders>
                <w:vAlign w:val="center"/>
              </w:tcPr>
              <w:p w:rsidRPr="006C71C5" w:rsidR="006F2F5C" w:rsidP="00A935C8" w:rsidRDefault="002520A9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6C71C5">
                  <w:rPr>
                    <w:rFonts w:ascii="Arial" w:hAnsi="Arial" w:cs="Arial"/>
                    <w:sz w:val="16"/>
                    <w:szCs w:val="16"/>
                  </w:rPr>
                  <w:t>QuoteNo_Header</w:t>
                </w:r>
                <w:proofErr w:type="spellEnd"/>
              </w:p>
            </w:tc>
          </w:sdtContent>
        </w:sdt>
      </w:tr>
      <w:tr w:rsidR="006F2F5C" w:rsidTr="00083511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opyLoop/Sales_Shipment_Header/Captions/OurReferenceCaption"/>
            <w:tag w:val="#Nav: BBX_Sales_Shipment/50203"/>
            <w:id w:val="-790439528"/>
            <w:placeholder>
              <w:docPart w:val="DefaultPlaceholder_-1854013440"/>
            </w:placeholder>
            <w:dataBinding w:prefixMappings="xmlns:ns0='urn:microsoft-dynamics-nav/reports/BBX_Sales_Shipment/50203/'" w:xpath="/ns0:NavWordReportXmlPart[1]/ns0:CopyLoop[1]/ns0:Sales_Shipment_Header[1]/ns0:Captions[1]/ns0:OurReferenceCaption[1]" w:storeItemID="{0B908E49-85A9-4D40-984E-03DE1B2F9FD7}"/>
            <w:text/>
          </w:sdtPr>
          <w:sdtEndPr/>
          <w:sdtContent>
            <w:tc>
              <w:tcPr>
                <w:tcW w:w="2537" w:type="dxa"/>
                <w:tcBorders>
                  <w:left w:val="single" w:color="808080" w:themeColor="background1" w:themeShade="80" w:sz="12" w:space="0"/>
                </w:tcBorders>
                <w:vAlign w:val="center"/>
              </w:tcPr>
              <w:p w:rsidRPr="006C71C5" w:rsidR="006F2F5C" w:rsidP="00A935C8" w:rsidRDefault="0028311A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6C71C5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OurReferenceCaption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Sales_Shipment_Header/OurReference_Header"/>
            <w:tag w:val="#Nav: BBX_Sales_Shipment/50203"/>
            <w:id w:val="-967893909"/>
            <w:placeholder>
              <w:docPart w:val="DefaultPlaceholder_-1854013440"/>
            </w:placeholder>
            <w:dataBinding w:prefixMappings="xmlns:ns0='urn:microsoft-dynamics-nav/reports/BBX_Sales_Shipment/50203/'" w:xpath="/ns0:NavWordReportXmlPart[1]/ns0:CopyLoop[1]/ns0:Sales_Shipment_Header[1]/ns0:OurReference_Header[1]" w:storeItemID="{0B908E49-85A9-4D40-984E-03DE1B2F9FD7}"/>
            <w:text/>
          </w:sdtPr>
          <w:sdtEndPr/>
          <w:sdtContent>
            <w:tc>
              <w:tcPr>
                <w:tcW w:w="1984" w:type="dxa"/>
                <w:tcBorders>
                  <w:right w:val="single" w:color="808080" w:themeColor="background1" w:themeShade="80" w:sz="12" w:space="0"/>
                </w:tcBorders>
                <w:vAlign w:val="center"/>
              </w:tcPr>
              <w:p w:rsidRPr="006C71C5" w:rsidR="006F2F5C" w:rsidP="00A935C8" w:rsidRDefault="002520A9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6C71C5">
                  <w:rPr>
                    <w:rFonts w:ascii="Arial" w:hAnsi="Arial" w:cs="Arial"/>
                    <w:sz w:val="16"/>
                    <w:szCs w:val="16"/>
                  </w:rPr>
                  <w:t>OurReference_Header</w:t>
                </w:r>
                <w:proofErr w:type="spellEnd"/>
              </w:p>
            </w:tc>
          </w:sdtContent>
        </w:sdt>
      </w:tr>
      <w:tr w:rsidR="006F2F5C" w:rsidTr="00083511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opyLoop/Sales_Shipment_Header/Captions/YourReferenceCaption"/>
            <w:tag w:val="#Nav: BBX_Sales_Shipment/50203"/>
            <w:id w:val="1608155341"/>
            <w:placeholder>
              <w:docPart w:val="DefaultPlaceholder_-1854013440"/>
            </w:placeholder>
            <w:dataBinding w:prefixMappings="xmlns:ns0='urn:microsoft-dynamics-nav/reports/BBX_Sales_Shipment/50203/'" w:xpath="/ns0:NavWordReportXmlPart[1]/ns0:CopyLoop[1]/ns0:Sales_Shipment_Header[1]/ns0:Captions[1]/ns0:YourReferenceCaption[1]" w:storeItemID="{0B908E49-85A9-4D40-984E-03DE1B2F9FD7}"/>
            <w:text/>
          </w:sdtPr>
          <w:sdtEndPr/>
          <w:sdtContent>
            <w:tc>
              <w:tcPr>
                <w:tcW w:w="2537" w:type="dxa"/>
                <w:tcBorders>
                  <w:left w:val="single" w:color="808080" w:themeColor="background1" w:themeShade="80" w:sz="12" w:space="0"/>
                </w:tcBorders>
                <w:vAlign w:val="center"/>
              </w:tcPr>
              <w:p w:rsidRPr="006C71C5" w:rsidR="006F2F5C" w:rsidP="00A935C8" w:rsidRDefault="0028311A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6C71C5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YourReferenceCaption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Sales_Shipment_Header/YourReference_Header"/>
            <w:tag w:val="#Nav: BBX_Sales_Shipment/50203"/>
            <w:id w:val="-1405208316"/>
            <w:placeholder>
              <w:docPart w:val="DefaultPlaceholder_-1854013440"/>
            </w:placeholder>
            <w:dataBinding w:prefixMappings="xmlns:ns0='urn:microsoft-dynamics-nav/reports/BBX_Sales_Shipment/50203/'" w:xpath="/ns0:NavWordReportXmlPart[1]/ns0:CopyLoop[1]/ns0:Sales_Shipment_Header[1]/ns0:YourReference_Header[1]" w:storeItemID="{0B908E49-85A9-4D40-984E-03DE1B2F9FD7}"/>
            <w:text/>
          </w:sdtPr>
          <w:sdtEndPr/>
          <w:sdtContent>
            <w:tc>
              <w:tcPr>
                <w:tcW w:w="1984" w:type="dxa"/>
                <w:tcBorders>
                  <w:right w:val="single" w:color="808080" w:themeColor="background1" w:themeShade="80" w:sz="12" w:space="0"/>
                </w:tcBorders>
                <w:vAlign w:val="center"/>
              </w:tcPr>
              <w:p w:rsidRPr="006C71C5" w:rsidR="006F2F5C" w:rsidP="00A935C8" w:rsidRDefault="00DC64A4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6C71C5">
                  <w:rPr>
                    <w:rFonts w:ascii="Arial" w:hAnsi="Arial" w:cs="Arial"/>
                    <w:sz w:val="16"/>
                    <w:szCs w:val="16"/>
                  </w:rPr>
                  <w:t>YourReference_Header</w:t>
                </w:r>
                <w:proofErr w:type="spellEnd"/>
              </w:p>
            </w:tc>
          </w:sdtContent>
        </w:sdt>
      </w:tr>
      <w:tr w:rsidR="0028311A" w:rsidTr="00083511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opyLoop/Sales_Shipment_Header/Captions/PhoneCapionLbl"/>
            <w:tag w:val="#Nav: BBX_Sales_Shipment/50203"/>
            <w:id w:val="-1538733291"/>
            <w:placeholder>
              <w:docPart w:val="DefaultPlaceholder_-1854013440"/>
            </w:placeholder>
            <w:dataBinding w:prefixMappings="xmlns:ns0='urn:microsoft-dynamics-nav/reports/BBX_Sales_Shipment/50203/'" w:xpath="/ns0:NavWordReportXmlPart[1]/ns0:CopyLoop[1]/ns0:Sales_Shipment_Header[1]/ns0:Captions[1]/ns0:PhoneCapionLbl[1]" w:storeItemID="{0B908E49-85A9-4D40-984E-03DE1B2F9FD7}"/>
            <w:text/>
          </w:sdtPr>
          <w:sdtEndPr/>
          <w:sdtContent>
            <w:tc>
              <w:tcPr>
                <w:tcW w:w="2537" w:type="dxa"/>
                <w:tcBorders>
                  <w:left w:val="single" w:color="808080" w:themeColor="background1" w:themeShade="80" w:sz="12" w:space="0"/>
                </w:tcBorders>
                <w:vAlign w:val="center"/>
              </w:tcPr>
              <w:p w:rsidRPr="006C71C5" w:rsidR="0028311A" w:rsidP="00A935C8" w:rsidRDefault="0028311A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6C71C5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PhoneCapionLbl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Sales_Shipment_Header/SelltoPhoneNo_Header"/>
            <w:tag w:val="#Nav: BBX_Sales_Shipment/50203"/>
            <w:id w:val="-1581441374"/>
            <w:placeholder>
              <w:docPart w:val="DefaultPlaceholder_-1854013440"/>
            </w:placeholder>
            <w:dataBinding w:prefixMappings="xmlns:ns0='urn:microsoft-dynamics-nav/reports/BBX_Sales_Shipment/50203/'" w:xpath="/ns0:NavWordReportXmlPart[1]/ns0:CopyLoop[1]/ns0:Sales_Shipment_Header[1]/ns0:SelltoPhoneNo_Header[1]" w:storeItemID="{0B908E49-85A9-4D40-984E-03DE1B2F9FD7}"/>
            <w:text/>
          </w:sdtPr>
          <w:sdtEndPr/>
          <w:sdtContent>
            <w:tc>
              <w:tcPr>
                <w:tcW w:w="1984" w:type="dxa"/>
                <w:tcBorders>
                  <w:right w:val="single" w:color="808080" w:themeColor="background1" w:themeShade="80" w:sz="12" w:space="0"/>
                </w:tcBorders>
                <w:vAlign w:val="center"/>
              </w:tcPr>
              <w:p w:rsidRPr="006C71C5" w:rsidR="0028311A" w:rsidP="00A935C8" w:rsidRDefault="0033502C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6C71C5">
                  <w:rPr>
                    <w:rFonts w:ascii="Arial" w:hAnsi="Arial" w:cs="Arial"/>
                    <w:sz w:val="16"/>
                    <w:szCs w:val="16"/>
                  </w:rPr>
                  <w:t>SelltoPhoneNo_Header</w:t>
                </w:r>
                <w:proofErr w:type="spellEnd"/>
              </w:p>
            </w:tc>
          </w:sdtContent>
        </w:sdt>
      </w:tr>
      <w:tr w:rsidR="0028311A" w:rsidTr="00083511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opyLoop/Sales_Shipment_Header/Captions/CustomerEORICaption"/>
            <w:tag w:val="#Nav: BBX_Sales_Shipment/50203"/>
            <w:id w:val="1093361084"/>
            <w:placeholder>
              <w:docPart w:val="DefaultPlaceholder_-1854013440"/>
            </w:placeholder>
            <w:dataBinding w:prefixMappings="xmlns:ns0='urn:microsoft-dynamics-nav/reports/BBX_Sales_Shipment/50203/'" w:xpath="/ns0:NavWordReportXmlPart[1]/ns0:CopyLoop[1]/ns0:Sales_Shipment_Header[1]/ns0:Captions[1]/ns0:CustomerEORICaption[1]" w:storeItemID="{0B908E49-85A9-4D40-984E-03DE1B2F9FD7}"/>
            <w:text/>
          </w:sdtPr>
          <w:sdtEndPr/>
          <w:sdtContent>
            <w:tc>
              <w:tcPr>
                <w:tcW w:w="2537" w:type="dxa"/>
                <w:tcBorders>
                  <w:left w:val="single" w:color="808080" w:themeColor="background1" w:themeShade="80" w:sz="12" w:space="0"/>
                  <w:bottom w:val="single" w:color="808080" w:themeColor="background1" w:themeShade="80" w:sz="12" w:space="0"/>
                </w:tcBorders>
                <w:vAlign w:val="center"/>
              </w:tcPr>
              <w:p w:rsidRPr="006C71C5" w:rsidR="0028311A" w:rsidP="00A935C8" w:rsidRDefault="0028311A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6C71C5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CustomerEORICaption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Sales_Shipment_Header/CustomerEORI_Header"/>
            <w:tag w:val="#Nav: BBX_Sales_Shipment/50203"/>
            <w:id w:val="1267350796"/>
            <w:placeholder>
              <w:docPart w:val="DefaultPlaceholder_-1854013440"/>
            </w:placeholder>
            <w:dataBinding w:prefixMappings="xmlns:ns0='urn:microsoft-dynamics-nav/reports/BBX_Sales_Shipment/50203/'" w:xpath="/ns0:NavWordReportXmlPart[1]/ns0:CopyLoop[1]/ns0:Sales_Shipment_Header[1]/ns0:CustomerEORI_Header[1]" w:storeItemID="{0B908E49-85A9-4D40-984E-03DE1B2F9FD7}"/>
            <w:text/>
          </w:sdtPr>
          <w:sdtEndPr/>
          <w:sdtContent>
            <w:tc>
              <w:tcPr>
                <w:tcW w:w="1984" w:type="dxa"/>
                <w:tcBorders>
                  <w:bottom w:val="single" w:color="808080" w:themeColor="background1" w:themeShade="80" w:sz="12" w:space="0"/>
                  <w:right w:val="single" w:color="808080" w:themeColor="background1" w:themeShade="80" w:sz="12" w:space="0"/>
                </w:tcBorders>
                <w:vAlign w:val="center"/>
              </w:tcPr>
              <w:p w:rsidRPr="006C71C5" w:rsidR="0028311A" w:rsidP="00A935C8" w:rsidRDefault="002520A9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6C71C5">
                  <w:rPr>
                    <w:rFonts w:ascii="Arial" w:hAnsi="Arial" w:cs="Arial"/>
                    <w:sz w:val="16"/>
                    <w:szCs w:val="16"/>
                  </w:rPr>
                  <w:t>CustomerEORI_Header</w:t>
                </w:r>
                <w:proofErr w:type="spellEnd"/>
              </w:p>
            </w:tc>
          </w:sdtContent>
        </w:sdt>
      </w:tr>
    </w:tbl>
    <w:tbl>
      <w:tblPr>
        <w:tblStyle w:val="Grilledutableau"/>
        <w:tblpPr w:leftFromText="141" w:rightFromText="141" w:vertAnchor="text" w:horzAnchor="page" w:tblpX="1620" w:tblpY="22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5135"/>
      </w:tblGrid>
      <w:tr w:rsidR="007D1F4B" w:rsidTr="00C67B4B">
        <w:trPr>
          <w:trHeight w:val="324"/>
        </w:trPr>
        <w:sdt>
          <w:sdtPr>
            <w:rPr>
              <w:rFonts w:ascii="Arial" w:hAnsi="Arial" w:cs="Arial"/>
              <w:sz w:val="16"/>
            </w:rPr>
            <w:alias w:val="#Nav: /CopyLoop/Sales_Shipment_Header/Captions/DeliveryAddressCaption"/>
            <w:tag w:val="#Nav: BBX_Sales_Shipment/50203"/>
            <w:id w:val="-2017225731"/>
            <w:placeholder>
              <w:docPart w:val="ACE51240853A404EA39013857BFF431F"/>
            </w:placeholder>
            <w:dataBinding w:prefixMappings="xmlns:ns0='urn:microsoft-dynamics-nav/reports/BBX_Sales_Shipment/50203/'" w:xpath="/ns0:NavWordReportXmlPart[1]/ns0:CopyLoop[1]/ns0:Sales_Shipment_Header[1]/ns0:Captions[1]/ns0:DeliveryAddressCaption[1]" w:storeItemID="{0B908E49-85A9-4D40-984E-03DE1B2F9FD7}"/>
            <w:text/>
          </w:sdtPr>
          <w:sdtEndPr/>
          <w:sdtContent>
            <w:tc>
              <w:tcPr>
                <w:tcW w:w="5135" w:type="dxa"/>
                <w:vAlign w:val="center"/>
              </w:tcPr>
              <w:p w:rsidRPr="00C67B4B" w:rsidR="007D1F4B" w:rsidP="00C67B4B" w:rsidRDefault="007D1F4B">
                <w:pPr>
                  <w:pStyle w:val="Titre1"/>
                  <w:outlineLvl w:val="0"/>
                  <w:rPr>
                    <w:rFonts w:ascii="Arial" w:hAnsi="Arial" w:cs="Arial"/>
                    <w:b w:val="0"/>
                    <w:sz w:val="16"/>
                  </w:rPr>
                </w:pPr>
                <w:proofErr w:type="spellStart"/>
                <w:r w:rsidRPr="00C67B4B">
                  <w:rPr>
                    <w:rFonts w:ascii="Arial" w:hAnsi="Arial" w:cs="Arial"/>
                    <w:sz w:val="16"/>
                  </w:rPr>
                  <w:t>DeliveryAddressCaption</w:t>
                </w:r>
                <w:proofErr w:type="spellEnd"/>
              </w:p>
            </w:tc>
          </w:sdtContent>
        </w:sdt>
      </w:tr>
      <w:tr w:rsidR="007D1F4B" w:rsidTr="00C67B4B">
        <w:trPr>
          <w:trHeight w:val="130"/>
        </w:trPr>
        <w:sdt>
          <w:sdtPr>
            <w:rPr>
              <w:rFonts w:ascii="Arial" w:hAnsi="Arial" w:cs="Arial"/>
              <w:b w:val="0"/>
              <w:sz w:val="16"/>
            </w:rPr>
            <w:alias w:val="#Nav: /CopyLoop/Sales_Shipment_Header/ShipToAddr1"/>
            <w:tag w:val="#Nav: BBX_Sales_Shipment/50203"/>
            <w:id w:val="142012463"/>
            <w:placeholder>
              <w:docPart w:val="F08057A91AD44D39BC9AA7DA2A740223"/>
            </w:placeholder>
            <w:dataBinding w:prefixMappings="xmlns:ns0='urn:microsoft-dynamics-nav/reports/BBX_Sales_Shipment/50203/'" w:xpath="/ns0:NavWordReportXmlPart[1]/ns0:CopyLoop[1]/ns0:Sales_Shipment_Header[1]/ns0:ShipToAddr1[1]" w:storeItemID="{0B908E49-85A9-4D40-984E-03DE1B2F9FD7}"/>
            <w:text/>
          </w:sdtPr>
          <w:sdtEndPr/>
          <w:sdtContent>
            <w:tc>
              <w:tcPr>
                <w:tcW w:w="5135" w:type="dxa"/>
              </w:tcPr>
              <w:p w:rsidRPr="00C67B4B" w:rsidR="007D1F4B" w:rsidP="00C67B4B" w:rsidRDefault="007D1F4B">
                <w:pPr>
                  <w:pStyle w:val="Titre1"/>
                  <w:outlineLvl w:val="0"/>
                  <w:rPr>
                    <w:rFonts w:ascii="Arial" w:hAnsi="Arial" w:cs="Arial"/>
                    <w:b w:val="0"/>
                    <w:sz w:val="16"/>
                  </w:rPr>
                </w:pPr>
                <w:r w:rsidRPr="00C67B4B">
                  <w:rPr>
                    <w:rFonts w:ascii="Arial" w:hAnsi="Arial" w:cs="Arial"/>
                    <w:b w:val="0"/>
                    <w:sz w:val="16"/>
                  </w:rPr>
                  <w:t>ShipToAddr1</w:t>
                </w:r>
              </w:p>
            </w:tc>
          </w:sdtContent>
        </w:sdt>
      </w:tr>
      <w:tr w:rsidR="007D1F4B" w:rsidTr="00C67B4B">
        <w:sdt>
          <w:sdtPr>
            <w:rPr>
              <w:rFonts w:ascii="Arial" w:hAnsi="Arial" w:cs="Arial"/>
              <w:sz w:val="16"/>
              <w:szCs w:val="16"/>
            </w:rPr>
            <w:alias w:val="#Nav: /CopyLoop/Sales_Shipment_Header/ShipToAddr2"/>
            <w:tag w:val="#Nav: BBX_Sales_Shipment/50203"/>
            <w:id w:val="-956481549"/>
            <w:placeholder>
              <w:docPart w:val="6E264720067B4F3CBB711302845B71DA"/>
            </w:placeholder>
            <w:dataBinding w:prefixMappings="xmlns:ns0='urn:microsoft-dynamics-nav/reports/BBX_Sales_Shipment/50203/'" w:xpath="/ns0:NavWordReportXmlPart[1]/ns0:CopyLoop[1]/ns0:Sales_Shipment_Header[1]/ns0:ShipToAddr2[1]" w:storeItemID="{0B908E49-85A9-4D40-984E-03DE1B2F9FD7}"/>
            <w:text/>
          </w:sdtPr>
          <w:sdtEndPr/>
          <w:sdtContent>
            <w:tc>
              <w:tcPr>
                <w:tcW w:w="5135" w:type="dxa"/>
              </w:tcPr>
              <w:p w:rsidRPr="00C67B4B" w:rsidR="007D1F4B" w:rsidP="00C67B4B" w:rsidRDefault="007D1F4B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 w:rsidRPr="00C67B4B">
                  <w:rPr>
                    <w:rFonts w:ascii="Arial" w:hAnsi="Arial" w:cs="Arial"/>
                    <w:sz w:val="16"/>
                    <w:szCs w:val="16"/>
                  </w:rPr>
                  <w:t>ShipToAddr2</w:t>
                </w:r>
              </w:p>
            </w:tc>
          </w:sdtContent>
        </w:sdt>
      </w:tr>
      <w:tr w:rsidR="007D1F4B" w:rsidTr="00C67B4B">
        <w:sdt>
          <w:sdtPr>
            <w:rPr>
              <w:rFonts w:ascii="Arial" w:hAnsi="Arial" w:cs="Arial"/>
              <w:sz w:val="16"/>
              <w:szCs w:val="16"/>
            </w:rPr>
            <w:alias w:val="#Nav: /CopyLoop/Sales_Shipment_Header/ShipToAddr3"/>
            <w:tag w:val="#Nav: BBX_Sales_Shipment/50203"/>
            <w:id w:val="-2278967"/>
            <w:placeholder>
              <w:docPart w:val="DefaultPlaceholder_-1854013440"/>
            </w:placeholder>
            <w:dataBinding w:prefixMappings="xmlns:ns0='urn:microsoft-dynamics-nav/reports/BBX_Sales_Shipment/50203/'" w:xpath="/ns0:NavWordReportXmlPart[1]/ns0:CopyLoop[1]/ns0:Sales_Shipment_Header[1]/ns0:ShipToAddr3[1]" w:storeItemID="{0B908E49-85A9-4D40-984E-03DE1B2F9FD7}"/>
            <w:text/>
          </w:sdtPr>
          <w:sdtEndPr/>
          <w:sdtContent>
            <w:tc>
              <w:tcPr>
                <w:tcW w:w="5135" w:type="dxa"/>
              </w:tcPr>
              <w:p w:rsidRPr="00C67B4B" w:rsidR="007D1F4B" w:rsidP="00C67B4B" w:rsidRDefault="00E50DBE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ShipToAddr3</w:t>
                </w:r>
              </w:p>
            </w:tc>
          </w:sdtContent>
        </w:sdt>
      </w:tr>
      <w:tr w:rsidR="00E50DBE" w:rsidTr="00C67B4B">
        <w:sdt>
          <w:sdtPr>
            <w:rPr>
              <w:rFonts w:ascii="Arial" w:hAnsi="Arial" w:cs="Arial"/>
              <w:sz w:val="16"/>
              <w:szCs w:val="16"/>
            </w:rPr>
            <w:alias w:val="#Nav: /CopyLoop/Sales_Shipment_Header/ShipToAddr4"/>
            <w:tag w:val="#Nav: BBX_Sales_Shipment/50203"/>
            <w:id w:val="-1866969790"/>
            <w:placeholder>
              <w:docPart w:val="FC98DC31534941209EDD92FA4851E052"/>
            </w:placeholder>
            <w:dataBinding w:prefixMappings="xmlns:ns0='urn:microsoft-dynamics-nav/reports/BBX_Sales_Shipment/50203/'" w:xpath="/ns0:NavWordReportXmlPart[1]/ns0:CopyLoop[1]/ns0:Sales_Shipment_Header[1]/ns0:ShipToAddr4[1]" w:storeItemID="{0B908E49-85A9-4D40-984E-03DE1B2F9FD7}"/>
            <w:text/>
          </w:sdtPr>
          <w:sdtEndPr/>
          <w:sdtContent>
            <w:tc>
              <w:tcPr>
                <w:tcW w:w="5135" w:type="dxa"/>
              </w:tcPr>
              <w:p w:rsidR="00E50DBE" w:rsidP="00C67B4B" w:rsidRDefault="00E50DBE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 w:rsidRPr="00C67B4B">
                  <w:rPr>
                    <w:rFonts w:ascii="Arial" w:hAnsi="Arial" w:cs="Arial"/>
                    <w:sz w:val="16"/>
                    <w:szCs w:val="16"/>
                  </w:rPr>
                  <w:t>ShipToAddr4</w:t>
                </w:r>
              </w:p>
            </w:tc>
          </w:sdtContent>
        </w:sdt>
      </w:tr>
      <w:tr w:rsidR="007D1F4B" w:rsidTr="00C67B4B">
        <w:sdt>
          <w:sdtPr>
            <w:rPr>
              <w:rFonts w:ascii="Arial" w:hAnsi="Arial" w:cs="Arial"/>
              <w:sz w:val="16"/>
              <w:szCs w:val="16"/>
            </w:rPr>
            <w:alias w:val="#Nav: /CopyLoop/Sales_Shipment_Header/ShipToAddr5"/>
            <w:tag w:val="#Nav: BBX_Sales_Shipment/50203"/>
            <w:id w:val="704994045"/>
            <w:placeholder>
              <w:docPart w:val="1130621552E6401FAC3FBD34A7BBD094"/>
            </w:placeholder>
            <w:dataBinding w:prefixMappings="xmlns:ns0='urn:microsoft-dynamics-nav/reports/BBX_Sales_Shipment/50203/'" w:xpath="/ns0:NavWordReportXmlPart[1]/ns0:CopyLoop[1]/ns0:Sales_Shipment_Header[1]/ns0:ShipToAddr5[1]" w:storeItemID="{0B908E49-85A9-4D40-984E-03DE1B2F9FD7}"/>
            <w:text/>
          </w:sdtPr>
          <w:sdtEndPr/>
          <w:sdtContent>
            <w:tc>
              <w:tcPr>
                <w:tcW w:w="5135" w:type="dxa"/>
              </w:tcPr>
              <w:p w:rsidRPr="00C67B4B" w:rsidR="007D1F4B" w:rsidP="00C67B4B" w:rsidRDefault="007D1F4B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 w:rsidRPr="00C67B4B">
                  <w:rPr>
                    <w:rFonts w:ascii="Arial" w:hAnsi="Arial" w:cs="Arial"/>
                    <w:sz w:val="16"/>
                    <w:szCs w:val="16"/>
                  </w:rPr>
                  <w:t>ShipToAddr5</w:t>
                </w:r>
              </w:p>
            </w:tc>
          </w:sdtContent>
        </w:sdt>
      </w:tr>
      <w:tr w:rsidR="007D1F4B" w:rsidTr="00C67B4B">
        <w:sdt>
          <w:sdtPr>
            <w:rPr>
              <w:rFonts w:ascii="Arial" w:hAnsi="Arial" w:cs="Arial"/>
              <w:sz w:val="16"/>
              <w:szCs w:val="16"/>
            </w:rPr>
            <w:alias w:val="#Nav: /CopyLoop/Sales_Shipment_Header/ShipToAddr6"/>
            <w:tag w:val="#Nav: BBX_Sales_Shipment/50203"/>
            <w:id w:val="-528720258"/>
            <w:placeholder>
              <w:docPart w:val="B38A25408B0540589E36EC4BCFA2CF44"/>
            </w:placeholder>
            <w:dataBinding w:prefixMappings="xmlns:ns0='urn:microsoft-dynamics-nav/reports/BBX_Sales_Shipment/50203/'" w:xpath="/ns0:NavWordReportXmlPart[1]/ns0:CopyLoop[1]/ns0:Sales_Shipment_Header[1]/ns0:ShipToAddr6[1]" w:storeItemID="{0B908E49-85A9-4D40-984E-03DE1B2F9FD7}"/>
            <w:text/>
          </w:sdtPr>
          <w:sdtEndPr/>
          <w:sdtContent>
            <w:tc>
              <w:tcPr>
                <w:tcW w:w="5135" w:type="dxa"/>
              </w:tcPr>
              <w:p w:rsidRPr="00C67B4B" w:rsidR="007D1F4B" w:rsidP="00C67B4B" w:rsidRDefault="007D1F4B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 w:rsidRPr="00C67B4B">
                  <w:rPr>
                    <w:rFonts w:ascii="Arial" w:hAnsi="Arial" w:cs="Arial"/>
                    <w:sz w:val="16"/>
                    <w:szCs w:val="16"/>
                  </w:rPr>
                  <w:t>ShipToAddr6</w:t>
                </w:r>
              </w:p>
            </w:tc>
          </w:sdtContent>
        </w:sdt>
      </w:tr>
    </w:tbl>
    <w:p w:rsidRPr="008F102F" w:rsidR="006235A4" w:rsidP="00083511" w:rsidRDefault="00083511">
      <w:pPr>
        <w:rPr>
          <w:b/>
          <w:sz w:val="20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Style w:val="Grilledutableau"/>
        <w:tblW w:w="10348" w:type="dxa"/>
        <w:tblInd w:w="269" w:type="dxa"/>
        <w:tblBorders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70"/>
        <w:gridCol w:w="499"/>
        <w:gridCol w:w="882"/>
        <w:gridCol w:w="236"/>
        <w:gridCol w:w="367"/>
        <w:gridCol w:w="585"/>
        <w:gridCol w:w="2069"/>
        <w:gridCol w:w="2070"/>
        <w:gridCol w:w="2070"/>
      </w:tblGrid>
      <w:tr w:rsidR="006235A4" w:rsidTr="009B1FAC">
        <w:trPr>
          <w:trHeight w:val="452"/>
        </w:trPr>
        <w:tc>
          <w:tcPr>
            <w:tcW w:w="10348" w:type="dxa"/>
            <w:gridSpan w:val="9"/>
            <w:tcBorders>
              <w:top w:val="nil"/>
              <w:left w:val="nil"/>
              <w:bottom w:val="single" w:color="auto" w:sz="12" w:space="0"/>
              <w:right w:val="nil"/>
            </w:tcBorders>
          </w:tcPr>
          <w:p w:rsidR="006235A4" w:rsidP="006235A4" w:rsidRDefault="00FC2B8A">
            <w:sdt>
              <w:sdtPr>
                <w:rPr>
                  <w:rFonts w:ascii="Arial" w:hAnsi="Arial" w:cs="Arial"/>
                  <w:b/>
                </w:rPr>
                <w:alias w:val="#Nav: /CopyLoop/Sales_Shipment_Header/Captions/InvoicingAddressCaption"/>
                <w:tag w:val="#Nav: BBX_Sales_Shipment/50203"/>
                <w:id w:val="-498893310"/>
                <w:placeholder>
                  <w:docPart w:val="2C951D769C8045F3A7A645080514D73A"/>
                </w:placeholder>
                <w:dataBinding w:prefixMappings="xmlns:ns0='urn:microsoft-dynamics-nav/reports/BBX_Sales_Shipment/50203/'" w:xpath="/ns0:NavWordReportXmlPart[1]/ns0:CopyLoop[1]/ns0:Sales_Shipment_Header[1]/ns0:Captions[1]/ns0:InvoicingAddressCaption[1]" w:storeItemID="{0B908E49-85A9-4D40-984E-03DE1B2F9FD7}"/>
                <w:text/>
              </w:sdtPr>
              <w:sdtEndPr/>
              <w:sdtContent>
                <w:proofErr w:type="spellStart"/>
                <w:r w:rsidRPr="00821BB3" w:rsidR="006235A4">
                  <w:rPr>
                    <w:rFonts w:ascii="Arial" w:hAnsi="Arial" w:cs="Arial"/>
                    <w:b/>
                  </w:rPr>
                  <w:t>InvoicingAddressCaption</w:t>
                </w:r>
                <w:proofErr w:type="spellEnd"/>
              </w:sdtContent>
            </w:sdt>
            <w:r w:rsidR="006235A4"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Sales_Shipment_Header/InvoivingAddress_Header"/>
                <w:tag w:val="#Nav: BBX_Sales_Shipment/50203"/>
                <w:id w:val="-1761437201"/>
                <w:placeholder>
                  <w:docPart w:val="9C330C419B4A4BD8986CEA1BC846C7AF"/>
                </w:placeholder>
                <w:dataBinding w:prefixMappings="xmlns:ns0='urn:microsoft-dynamics-nav/reports/BBX_Sales_Shipment/50203/'" w:xpath="/ns0:NavWordReportXmlPart[1]/ns0:CopyLoop[1]/ns0:Sales_Shipment_Header[1]/ns0:InvoivingAddress_Header[1]" w:storeItemID="{0B908E49-85A9-4D40-984E-03DE1B2F9FD7}"/>
                <w:text/>
              </w:sdtPr>
              <w:sdtEndPr/>
              <w:sdtContent>
                <w:proofErr w:type="spellStart"/>
                <w:r w:rsidRPr="00821BB3" w:rsidR="006235A4">
                  <w:rPr>
                    <w:rFonts w:ascii="Arial" w:hAnsi="Arial" w:cs="Arial"/>
                    <w:sz w:val="16"/>
                    <w:szCs w:val="16"/>
                  </w:rPr>
                  <w:t>InvoivingAddress_Header</w:t>
                </w:r>
                <w:proofErr w:type="spellEnd"/>
              </w:sdtContent>
            </w:sdt>
          </w:p>
        </w:tc>
      </w:tr>
      <w:tr w:rsidR="004E1B74" w:rsidTr="009B1FAC">
        <w:trPr>
          <w:trHeight w:val="539"/>
        </w:trPr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opyLoop/Sales_Shipment_Header/Captions/QTYCaption"/>
            <w:tag w:val="#Nav: BBX_Sales_Shipment/50203"/>
            <w:id w:val="-1089698258"/>
            <w:placeholder>
              <w:docPart w:val="3B9E5168619246749BF7C6DA8EDD2A57"/>
            </w:placeholder>
            <w:dataBinding w:prefixMappings="xmlns:ns0='urn:microsoft-dynamics-nav/reports/BBX_Sales_Shipment/50203/'" w:xpath="/ns0:NavWordReportXmlPart[1]/ns0:CopyLoop[1]/ns0:Sales_Shipment_Header[1]/ns0:Captions[1]/ns0:QTYCaption[1]" w:storeItemID="{0B908E49-85A9-4D40-984E-03DE1B2F9FD7}"/>
            <w:text/>
          </w:sdtPr>
          <w:sdtEndPr/>
          <w:sdtContent>
            <w:tc>
              <w:tcPr>
                <w:tcW w:w="1570" w:type="dxa"/>
                <w:tcBorders>
                  <w:top w:val="single" w:color="auto" w:sz="12" w:space="0"/>
                  <w:left w:val="single" w:color="auto" w:sz="12" w:space="0"/>
                  <w:bottom w:val="single" w:color="auto" w:sz="12" w:space="0"/>
                </w:tcBorders>
                <w:vAlign w:val="center"/>
              </w:tcPr>
              <w:p w:rsidRPr="00807A39" w:rsidR="004E1B74" w:rsidP="00A935C8" w:rsidRDefault="004E1B74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 w:rsidRPr="00807A39"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QTYCaption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opyLoop/Sales_Shipment_Header/Captions/ItemNoCaption"/>
            <w:tag w:val="#Nav: BBX_Sales_Shipment/50203"/>
            <w:id w:val="-662703217"/>
            <w:placeholder>
              <w:docPart w:val="DefaultPlaceholder_-1854013440"/>
            </w:placeholder>
            <w:dataBinding w:prefixMappings="xmlns:ns0='urn:microsoft-dynamics-nav/reports/BBX_Sales_Shipment/50203/'" w:xpath="/ns0:NavWordReportXmlPart[1]/ns0:CopyLoop[1]/ns0:Sales_Shipment_Header[1]/ns0:Captions[1]/ns0:ItemNoCaption[1]" w:storeItemID="{0B908E49-85A9-4D40-984E-03DE1B2F9FD7}"/>
            <w:text/>
          </w:sdtPr>
          <w:sdtEndPr/>
          <w:sdtContent>
            <w:tc>
              <w:tcPr>
                <w:tcW w:w="1984" w:type="dxa"/>
                <w:gridSpan w:val="4"/>
                <w:tcBorders>
                  <w:top w:val="single" w:color="auto" w:sz="12" w:space="0"/>
                  <w:bottom w:val="single" w:color="auto" w:sz="12" w:space="0"/>
                  <w:right w:val="nil"/>
                </w:tcBorders>
                <w:vAlign w:val="center"/>
              </w:tcPr>
              <w:p w:rsidRPr="00807A39" w:rsidR="004E1B74" w:rsidP="006235A4" w:rsidRDefault="004E1B74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 w:rsidRPr="00807A39"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ItemNoCaption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opyLoop/Sales_Shipment_Header/Captions/DescCaption"/>
            <w:tag w:val="#Nav: BBX_Sales_Shipment/50203"/>
            <w:id w:val="-1796129841"/>
            <w:placeholder>
              <w:docPart w:val="DefaultPlaceholder_-1854013440"/>
            </w:placeholder>
            <w:dataBinding w:prefixMappings="xmlns:ns0='urn:microsoft-dynamics-nav/reports/BBX_Sales_Shipment/50203/'" w:xpath="/ns0:NavWordReportXmlPart[1]/ns0:CopyLoop[1]/ns0:Sales_Shipment_Header[1]/ns0:Captions[1]/ns0:DescCaption[1]" w:storeItemID="{0B908E49-85A9-4D40-984E-03DE1B2F9FD7}"/>
            <w:text/>
          </w:sdtPr>
          <w:sdtEndPr/>
          <w:sdtContent>
            <w:tc>
              <w:tcPr>
                <w:tcW w:w="6794" w:type="dxa"/>
                <w:gridSpan w:val="4"/>
                <w:tcBorders>
                  <w:top w:val="single" w:color="auto" w:sz="12" w:space="0"/>
                  <w:left w:val="nil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Pr="00807A39" w:rsidR="004E1B74" w:rsidP="006235A4" w:rsidRDefault="004E1B74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 w:rsidRPr="00807A39"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DescCaption</w:t>
                </w:r>
                <w:proofErr w:type="spellEnd"/>
              </w:p>
            </w:tc>
          </w:sdtContent>
        </w:sdt>
      </w:tr>
      <w:tr w:rsidR="004E1B74" w:rsidTr="007D1F4B">
        <w:trPr>
          <w:trHeight w:val="309"/>
        </w:trPr>
        <w:tc>
          <w:tcPr>
            <w:tcW w:w="1570" w:type="dxa"/>
            <w:tcBorders>
              <w:top w:val="single" w:color="auto" w:sz="12" w:space="0"/>
              <w:left w:val="single" w:color="auto" w:sz="12" w:space="0"/>
              <w:bottom w:val="nil"/>
            </w:tcBorders>
          </w:tcPr>
          <w:p w:rsidRPr="00807A39" w:rsidR="004E1B74" w:rsidP="00596EA0" w:rsidRDefault="004E1B74">
            <w:pPr>
              <w:pStyle w:val="Sansinterligne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1381" w:type="dxa"/>
            <w:gridSpan w:val="2"/>
            <w:tcBorders>
              <w:top w:val="single" w:color="auto" w:sz="12" w:space="0"/>
              <w:bottom w:val="nil"/>
              <w:right w:val="nil"/>
            </w:tcBorders>
          </w:tcPr>
          <w:p w:rsidRPr="00807A39" w:rsidR="004E1B74" w:rsidP="00596EA0" w:rsidRDefault="004E1B74">
            <w:pPr>
              <w:pStyle w:val="Sansinterligne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Pr="00807A39" w:rsidR="004E1B74" w:rsidP="00784B76" w:rsidRDefault="004E1B74">
            <w:pPr>
              <w:pStyle w:val="Sansinterligne"/>
              <w:jc w:val="right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7161" w:type="dxa"/>
            <w:gridSpan w:val="5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 w:rsidRPr="00807A39" w:rsidR="004E1B74" w:rsidP="00784B76" w:rsidRDefault="004E1B74">
            <w:pPr>
              <w:pStyle w:val="Sansinterligne"/>
              <w:jc w:val="right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</w:tr>
      <w:sdt>
        <w:sdtPr>
          <w:rPr>
            <w:rFonts w:ascii="Arial" w:hAnsi="Arial" w:cs="Arial"/>
            <w:sz w:val="18"/>
            <w:szCs w:val="18"/>
          </w:rPr>
          <w:alias w:val="#Nav: /CopyLoop/Sales_Shipment_Header/Sales_Shipment_Line"/>
          <w:tag w:val="#Nav: BBX_Sales_Shipment/50203"/>
          <w:id w:val="-1045822181"/>
          <w15:dataBinding w:prefixMappings="xmlns:ns0='urn:microsoft-dynamics-nav/reports/BBX_Sales_Shipment/50203/'" w:xpath="/ns0:NavWordReportXmlPart[1]/ns0:CopyLoop[1]/ns0:Sales_Shipment_Header[1]/ns0:Sales_Shipment_Line" w:storeItemID="{0B908E49-85A9-4D40-984E-03DE1B2F9FD7}"/>
          <w15:repeatingSection/>
        </w:sdtPr>
        <w:sdtEndPr/>
        <w:sdtContent>
          <w:sdt>
            <w:sdtPr>
              <w:rPr>
                <w:rFonts w:ascii="Arial" w:hAnsi="Arial" w:cs="Arial"/>
                <w:sz w:val="18"/>
                <w:szCs w:val="18"/>
              </w:rPr>
              <w:id w:val="1881586482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4E1B74" w:rsidTr="007E288D">
                <w:trPr>
                  <w:trHeight w:val="778"/>
                </w:trPr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CopyLoop/Sales_Shipment_Header/Sales_Shipment_Line/Quantity_Line"/>
                    <w:tag w:val="#Nav: BBX_Sales_Shipment/50203"/>
                    <w:id w:val="-936437727"/>
                    <w:placeholder>
                      <w:docPart w:val="DefaultPlaceholder_-1854013440"/>
                    </w:placeholder>
                    <w:dataBinding w:prefixMappings="xmlns:ns0='urn:microsoft-dynamics-nav/reports/BBX_Sales_Shipment/50203/'" w:xpath="/ns0:NavWordReportXmlPart[1]/ns0:CopyLoop[1]/ns0:Sales_Shipment_Header[1]/ns0:Sales_Shipment_Line[1]/ns0:Quantity_Line[1]" w:storeItemID="{0B908E49-85A9-4D40-984E-03DE1B2F9FD7}"/>
                    <w:text/>
                  </w:sdtPr>
                  <w:sdtEndPr/>
                  <w:sdtContent>
                    <w:tc>
                      <w:tcPr>
                        <w:tcW w:w="1570" w:type="dxa"/>
                        <w:tcBorders>
                          <w:top w:val="nil"/>
                          <w:left w:val="single" w:color="auto" w:sz="12" w:space="0"/>
                          <w:bottom w:val="nil"/>
                        </w:tcBorders>
                      </w:tcPr>
                      <w:p w:rsidRPr="00807A39" w:rsidR="004E1B74" w:rsidP="000206F1" w:rsidRDefault="00765C84">
                        <w:pPr>
                          <w:pStyle w:val="Sansinterligne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807A3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984" w:type="dxa"/>
                    <w:gridSpan w:val="4"/>
                    <w:tcBorders>
                      <w:top w:val="nil"/>
                      <w:bottom w:val="nil"/>
                      <w:right w:val="nil"/>
                    </w:tcBorders>
                  </w:tcPr>
                  <w:sdt>
                    <w:sdtPr>
                      <w:rPr>
                        <w:rFonts w:ascii="Arial" w:hAnsi="Arial" w:cs="Arial"/>
                        <w:sz w:val="18"/>
                        <w:szCs w:val="18"/>
                      </w:rPr>
                      <w:alias w:val="#Nav: /CopyLoop/Sales_Shipment_Header/Sales_Shipment_Line/ItemNo_Line"/>
                      <w:tag w:val="#Nav: BBX_Sales_Shipment/50203"/>
                      <w:id w:val="1716603"/>
                      <w:placeholder>
                        <w:docPart w:val="DefaultPlaceholder_-1854013440"/>
                      </w:placeholder>
                      <w:dataBinding w:prefixMappings="xmlns:ns0='urn:microsoft-dynamics-nav/reports/BBX_Sales_Shipment/50203/'" w:xpath="/ns0:NavWordReportXmlPart[1]/ns0:CopyLoop[1]/ns0:Sales_Shipment_Header[1]/ns0:Sales_Shipment_Line[1]/ns0:ItemNo_Line[1]" w:storeItemID="{0B908E49-85A9-4D40-984E-03DE1B2F9FD7}"/>
                      <w:text/>
                    </w:sdtPr>
                    <w:sdtEndPr/>
                    <w:sdtContent>
                      <w:p w:rsidR="004E1B74" w:rsidP="000206F1" w:rsidRDefault="00765C84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 w:rsidRPr="00807A3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ItemNo_Line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alias w:val="#Nav: /CopyLoop/Sales_Shipment_Header/Sales_Shipment_Line/CrossReferenceNo_Line"/>
                      <w:tag w:val="#Nav: BBX_Sales_Shipment/50203"/>
                      <w:id w:val="-1235159050"/>
                      <w:placeholder>
                        <w:docPart w:val="DefaultPlaceholder_-1854013440"/>
                      </w:placeholder>
                      <w:dataBinding w:prefixMappings="xmlns:ns0='urn:microsoft-dynamics-nav/reports/BBX_Sales_Shipment/50203/'" w:xpath="/ns0:NavWordReportXmlPart[1]/ns0:CopyLoop[1]/ns0:Sales_Shipment_Header[1]/ns0:Sales_Shipment_Line[1]/ns0:CrossReferenceNo_Line[1]" w:storeItemID="{0B908E49-85A9-4D40-984E-03DE1B2F9FD7}"/>
                      <w:text/>
                    </w:sdtPr>
                    <w:sdtEndPr/>
                    <w:sdtContent>
                      <w:p w:rsidRPr="00807A39" w:rsidR="00945E5B" w:rsidP="000206F1" w:rsidRDefault="00945E5B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 w:rsidRPr="00945E5B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CrossReferenceNo_Line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6794" w:type="dxa"/>
                    <w:gridSpan w:val="4"/>
                    <w:tcBorders>
                      <w:top w:val="nil"/>
                      <w:left w:val="nil"/>
                      <w:bottom w:val="nil"/>
                      <w:right w:val="single" w:color="auto" w:sz="12" w:space="0"/>
                    </w:tcBorders>
                  </w:tcPr>
                  <w:sdt>
                    <w:sdtPr>
                      <w:rPr>
                        <w:rFonts w:ascii="Arial" w:hAnsi="Arial" w:cs="Arial"/>
                        <w:sz w:val="18"/>
                        <w:szCs w:val="18"/>
                      </w:rPr>
                      <w:alias w:val="#Nav: /CopyLoop/Sales_Shipment_Header/Sales_Shipment_Line/Description_Line"/>
                      <w:tag w:val="#Nav: BBX_Sales_Shipment/50203"/>
                      <w:id w:val="2042397613"/>
                      <w:placeholder>
                        <w:docPart w:val="DefaultPlaceholder_-1854013440"/>
                      </w:placeholder>
                      <w:dataBinding w:prefixMappings="xmlns:ns0='urn:microsoft-dynamics-nav/reports/BBX_Sales_Shipment/50203/'" w:xpath="/ns0:NavWordReportXmlPart[1]/ns0:CopyLoop[1]/ns0:Sales_Shipment_Header[1]/ns0:Sales_Shipment_Line[1]/ns0:Description_Line[1]" w:storeItemID="{0B908E49-85A9-4D40-984E-03DE1B2F9FD7}"/>
                      <w:text/>
                    </w:sdtPr>
                    <w:sdtEndPr/>
                    <w:sdtContent>
                      <w:p w:rsidR="007E288D" w:rsidP="000206F1" w:rsidRDefault="00765C84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 w:rsidRPr="00807A3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Description_Line</w:t>
                        </w:r>
                        <w:proofErr w:type="spellEnd"/>
                      </w:p>
                    </w:sdtContent>
                  </w:sdt>
                  <w:p w:rsidR="007E288D" w:rsidP="007E288D" w:rsidRDefault="00FC2B8A">
                    <w:pPr>
                      <w:pStyle w:val="Sansinterligne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alias w:val="#Nav: /CopyLoop/Sales_Shipment_Header/Sales_Shipment_Line/ContryOfOrigin_Line"/>
                        <w:tag w:val="#Nav: BBX_Sales_Shipment/50203"/>
                        <w:id w:val="513038107"/>
                        <w:placeholder>
                          <w:docPart w:val="4EDD2E4FB4F140A38DD39907BCB9ADFE"/>
                        </w:placeholder>
                        <w:dataBinding w:prefixMappings="xmlns:ns0='urn:microsoft-dynamics-nav/reports/BBX_Sales_Shipment/50203/'" w:xpath="/ns0:NavWordReportXmlPart[1]/ns0:CopyLoop[1]/ns0:Sales_Shipment_Header[1]/ns0:Sales_Shipment_Line[1]/ns0:ContryOfOrigin_Line[1]" w:storeItemID="{0B908E49-85A9-4D40-984E-03DE1B2F9FD7}"/>
                        <w:text/>
                      </w:sdtPr>
                      <w:sdtEndPr/>
                      <w:sdtContent>
                        <w:proofErr w:type="spellStart"/>
                        <w:r w:rsidRPr="00807A39" w:rsidR="007E288D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ContryOfOrigin_Line</w:t>
                        </w:r>
                        <w:proofErr w:type="spellEnd"/>
                      </w:sdtContent>
                    </w:sdt>
                    <w:r w:rsidR="007E288D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 xml:space="preserve"> </w:t>
                    </w:r>
                  </w:p>
                  <w:p w:rsidRPr="00807A39" w:rsidR="004E1B74" w:rsidP="007E288D" w:rsidRDefault="00FC2B8A">
                    <w:pPr>
                      <w:pStyle w:val="Sansinterligne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alias w:val="#Nav: /CopyLoop/Sales_Shipment_Header/Sales_Shipment_Line/TarrifNo_Line"/>
                        <w:tag w:val="#Nav: BBX_Sales_Shipment/50203"/>
                        <w:id w:val="1458290688"/>
                        <w:placeholder>
                          <w:docPart w:val="7CD86F6D030C4DE993CA1F21637EBFCA"/>
                        </w:placeholder>
                        <w:dataBinding w:prefixMappings="xmlns:ns0='urn:microsoft-dynamics-nav/reports/BBX_Sales_Shipment/50203/'" w:xpath="/ns0:NavWordReportXmlPart[1]/ns0:CopyLoop[1]/ns0:Sales_Shipment_Header[1]/ns0:Sales_Shipment_Line[1]/ns0:TarrifNo_Line[1]" w:storeItemID="{0B908E49-85A9-4D40-984E-03DE1B2F9FD7}"/>
                        <w:text/>
                      </w:sdtPr>
                      <w:sdtEndPr/>
                      <w:sdtContent>
                        <w:proofErr w:type="spellStart"/>
                        <w:r w:rsidRPr="00807A39" w:rsidR="007E288D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TarrifNo_Line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="004E1B74" w:rsidTr="007D1F4B">
        <w:trPr>
          <w:trHeight w:val="232"/>
        </w:trPr>
        <w:tc>
          <w:tcPr>
            <w:tcW w:w="1570" w:type="dxa"/>
            <w:tcBorders>
              <w:top w:val="nil"/>
              <w:left w:val="single" w:color="auto" w:sz="12" w:space="0"/>
              <w:bottom w:val="nil"/>
            </w:tcBorders>
          </w:tcPr>
          <w:p w:rsidRPr="00325E46" w:rsidR="004E1B74" w:rsidP="005E183B" w:rsidRDefault="004E1B74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84" w:type="dxa"/>
            <w:gridSpan w:val="4"/>
            <w:tcBorders>
              <w:top w:val="nil"/>
              <w:bottom w:val="nil"/>
              <w:right w:val="nil"/>
            </w:tcBorders>
          </w:tcPr>
          <w:p w:rsidRPr="00325E46" w:rsidR="004E1B74" w:rsidP="00784B76" w:rsidRDefault="004E1B74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6794" w:type="dxa"/>
            <w:gridSpan w:val="4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Pr="00325E46" w:rsidR="004E1B74" w:rsidP="005E183B" w:rsidRDefault="004E1B74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tr w:rsidR="00ED230B" w:rsidTr="00ED230B">
        <w:trPr>
          <w:trHeight w:val="170"/>
        </w:trPr>
        <w:tc>
          <w:tcPr>
            <w:tcW w:w="1570" w:type="dxa"/>
            <w:tcBorders>
              <w:top w:val="nil"/>
              <w:left w:val="single" w:color="auto" w:sz="12" w:space="0"/>
              <w:bottom w:val="nil"/>
            </w:tcBorders>
          </w:tcPr>
          <w:p w:rsidRPr="00325E46" w:rsidR="00ED230B" w:rsidP="005E183B" w:rsidRDefault="00ED230B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CopyLoop/Sales_Shipment_Header/Parcel1Text"/>
            <w:tag w:val="#Nav: BBX_Sales_Shipment/50203"/>
            <w:id w:val="-1196075140"/>
            <w:placeholder>
              <w:docPart w:val="DefaultPlaceholder_-1854013440"/>
            </w:placeholder>
            <w:dataBinding w:prefixMappings="xmlns:ns0='urn:microsoft-dynamics-nav/reports/BBX_Sales_Shipment/50203/'" w:xpath="/ns0:NavWordReportXmlPart[1]/ns0:CopyLoop[1]/ns0:Sales_Shipment_Header[1]/ns0:Parcel1Text[1]" w:storeItemID="{0B908E49-85A9-4D40-984E-03DE1B2F9FD7}"/>
            <w:text/>
          </w:sdtPr>
          <w:sdtEndPr/>
          <w:sdtContent>
            <w:tc>
              <w:tcPr>
                <w:tcW w:w="8778" w:type="dxa"/>
                <w:gridSpan w:val="8"/>
                <w:tcBorders>
                  <w:top w:val="nil"/>
                  <w:bottom w:val="nil"/>
                  <w:right w:val="single" w:color="auto" w:sz="12" w:space="0"/>
                </w:tcBorders>
              </w:tcPr>
              <w:p w:rsidRPr="00ED230B" w:rsidR="00ED230B" w:rsidP="00ED230B" w:rsidRDefault="00ED230B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ED230B">
                  <w:rPr>
                    <w:rFonts w:ascii="Arial" w:hAnsi="Arial" w:cs="Arial"/>
                    <w:sz w:val="18"/>
                    <w:szCs w:val="18"/>
                  </w:rPr>
                  <w:t>Parcel1Text</w:t>
                </w:r>
              </w:p>
            </w:tc>
          </w:sdtContent>
        </w:sdt>
      </w:tr>
      <w:tr w:rsidR="00ED230B" w:rsidTr="00ED230B">
        <w:trPr>
          <w:trHeight w:val="170"/>
        </w:trPr>
        <w:tc>
          <w:tcPr>
            <w:tcW w:w="1570" w:type="dxa"/>
            <w:tcBorders>
              <w:top w:val="nil"/>
              <w:left w:val="single" w:color="auto" w:sz="12" w:space="0"/>
              <w:bottom w:val="nil"/>
            </w:tcBorders>
          </w:tcPr>
          <w:p w:rsidRPr="00325E46" w:rsidR="00ED230B" w:rsidP="005E183B" w:rsidRDefault="00ED230B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CopyLoop/Sales_Shipment_Header/Parcel2Text"/>
            <w:tag w:val="#Nav: BBX_Sales_Shipment/50203"/>
            <w:id w:val="-985089030"/>
            <w:placeholder>
              <w:docPart w:val="DefaultPlaceholder_-1854013440"/>
            </w:placeholder>
            <w:dataBinding w:prefixMappings="xmlns:ns0='urn:microsoft-dynamics-nav/reports/BBX_Sales_Shipment/50203/'" w:xpath="/ns0:NavWordReportXmlPart[1]/ns0:CopyLoop[1]/ns0:Sales_Shipment_Header[1]/ns0:Parcel2Text[1]" w:storeItemID="{0B908E49-85A9-4D40-984E-03DE1B2F9FD7}"/>
            <w:text/>
          </w:sdtPr>
          <w:sdtEndPr/>
          <w:sdtContent>
            <w:tc>
              <w:tcPr>
                <w:tcW w:w="8778" w:type="dxa"/>
                <w:gridSpan w:val="8"/>
                <w:tcBorders>
                  <w:top w:val="nil"/>
                  <w:bottom w:val="nil"/>
                  <w:right w:val="single" w:color="auto" w:sz="12" w:space="0"/>
                </w:tcBorders>
              </w:tcPr>
              <w:p w:rsidRPr="00ED230B" w:rsidR="00ED230B" w:rsidP="00ED230B" w:rsidRDefault="00ED230B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ED230B">
                  <w:rPr>
                    <w:rFonts w:ascii="Arial" w:hAnsi="Arial" w:cs="Arial"/>
                    <w:sz w:val="18"/>
                    <w:szCs w:val="18"/>
                  </w:rPr>
                  <w:t>Parcel2Text</w:t>
                </w:r>
              </w:p>
            </w:tc>
          </w:sdtContent>
        </w:sdt>
      </w:tr>
      <w:tr w:rsidR="00ED230B" w:rsidTr="00ED230B">
        <w:trPr>
          <w:trHeight w:val="170"/>
        </w:trPr>
        <w:tc>
          <w:tcPr>
            <w:tcW w:w="1570" w:type="dxa"/>
            <w:tcBorders>
              <w:top w:val="nil"/>
              <w:left w:val="single" w:color="auto" w:sz="12" w:space="0"/>
              <w:bottom w:val="nil"/>
            </w:tcBorders>
          </w:tcPr>
          <w:p w:rsidRPr="00325E46" w:rsidR="00ED230B" w:rsidP="005E183B" w:rsidRDefault="00ED230B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CopyLoop/Sales_Shipment_Header/Parcel3Text"/>
            <w:tag w:val="#Nav: BBX_Sales_Shipment/50203"/>
            <w:id w:val="-2146346069"/>
            <w:placeholder>
              <w:docPart w:val="DefaultPlaceholder_-1854013440"/>
            </w:placeholder>
            <w:dataBinding w:prefixMappings="xmlns:ns0='urn:microsoft-dynamics-nav/reports/BBX_Sales_Shipment/50203/'" w:xpath="/ns0:NavWordReportXmlPart[1]/ns0:CopyLoop[1]/ns0:Sales_Shipment_Header[1]/ns0:Parcel3Text[1]" w:storeItemID="{0B908E49-85A9-4D40-984E-03DE1B2F9FD7}"/>
            <w:text/>
          </w:sdtPr>
          <w:sdtEndPr/>
          <w:sdtContent>
            <w:tc>
              <w:tcPr>
                <w:tcW w:w="8778" w:type="dxa"/>
                <w:gridSpan w:val="8"/>
                <w:tcBorders>
                  <w:top w:val="nil"/>
                  <w:bottom w:val="nil"/>
                  <w:right w:val="single" w:color="auto" w:sz="12" w:space="0"/>
                </w:tcBorders>
              </w:tcPr>
              <w:p w:rsidRPr="00ED230B" w:rsidR="00ED230B" w:rsidP="00ED230B" w:rsidRDefault="00ED230B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ED230B">
                  <w:rPr>
                    <w:rFonts w:ascii="Arial" w:hAnsi="Arial" w:cs="Arial"/>
                    <w:sz w:val="18"/>
                    <w:szCs w:val="18"/>
                  </w:rPr>
                  <w:t>Parcel3Text</w:t>
                </w:r>
              </w:p>
            </w:tc>
          </w:sdtContent>
        </w:sdt>
      </w:tr>
      <w:tr w:rsidR="00ED230B" w:rsidTr="00ED230B">
        <w:trPr>
          <w:trHeight w:val="170"/>
        </w:trPr>
        <w:tc>
          <w:tcPr>
            <w:tcW w:w="1570" w:type="dxa"/>
            <w:tcBorders>
              <w:top w:val="nil"/>
              <w:left w:val="single" w:color="auto" w:sz="12" w:space="0"/>
              <w:bottom w:val="nil"/>
            </w:tcBorders>
          </w:tcPr>
          <w:p w:rsidRPr="00325E46" w:rsidR="00ED230B" w:rsidP="005E183B" w:rsidRDefault="00ED230B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CopyLoop/Sales_Shipment_Header/Parcel4Text"/>
            <w:tag w:val="#Nav: BBX_Sales_Shipment/50203"/>
            <w:id w:val="-1069961590"/>
            <w:placeholder>
              <w:docPart w:val="DefaultPlaceholder_-1854013440"/>
            </w:placeholder>
            <w:dataBinding w:prefixMappings="xmlns:ns0='urn:microsoft-dynamics-nav/reports/BBX_Sales_Shipment/50203/'" w:xpath="/ns0:NavWordReportXmlPart[1]/ns0:CopyLoop[1]/ns0:Sales_Shipment_Header[1]/ns0:Parcel4Text[1]" w:storeItemID="{0B908E49-85A9-4D40-984E-03DE1B2F9FD7}"/>
            <w:text/>
          </w:sdtPr>
          <w:sdtEndPr/>
          <w:sdtContent>
            <w:tc>
              <w:tcPr>
                <w:tcW w:w="8778" w:type="dxa"/>
                <w:gridSpan w:val="8"/>
                <w:tcBorders>
                  <w:top w:val="nil"/>
                  <w:bottom w:val="nil"/>
                  <w:right w:val="single" w:color="auto" w:sz="12" w:space="0"/>
                </w:tcBorders>
              </w:tcPr>
              <w:p w:rsidRPr="00ED230B" w:rsidR="00ED230B" w:rsidP="00ED230B" w:rsidRDefault="00ED230B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ED230B">
                  <w:rPr>
                    <w:rFonts w:ascii="Arial" w:hAnsi="Arial" w:cs="Arial"/>
                    <w:sz w:val="18"/>
                    <w:szCs w:val="18"/>
                  </w:rPr>
                  <w:t>Parcel4Text</w:t>
                </w:r>
              </w:p>
            </w:tc>
          </w:sdtContent>
        </w:sdt>
      </w:tr>
      <w:tr w:rsidR="00ED230B" w:rsidTr="00ED230B">
        <w:trPr>
          <w:trHeight w:val="170"/>
        </w:trPr>
        <w:tc>
          <w:tcPr>
            <w:tcW w:w="1570" w:type="dxa"/>
            <w:tcBorders>
              <w:top w:val="nil"/>
              <w:left w:val="single" w:color="auto" w:sz="12" w:space="0"/>
              <w:bottom w:val="nil"/>
            </w:tcBorders>
          </w:tcPr>
          <w:p w:rsidRPr="00325E46" w:rsidR="00ED230B" w:rsidP="005E183B" w:rsidRDefault="00ED230B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8778" w:type="dxa"/>
            <w:gridSpan w:val="8"/>
            <w:tcBorders>
              <w:top w:val="nil"/>
              <w:bottom w:val="nil"/>
              <w:right w:val="single" w:color="auto" w:sz="12" w:space="0"/>
            </w:tcBorders>
          </w:tcPr>
          <w:p w:rsidRPr="00ED230B" w:rsidR="00ED230B" w:rsidP="00ED230B" w:rsidRDefault="00ED230B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</w:tr>
      <w:sdt>
        <w:sdtPr>
          <w:rPr>
            <w:rFonts w:ascii="Arial" w:hAnsi="Arial" w:cs="Arial"/>
            <w:b/>
            <w:i/>
            <w:sz w:val="16"/>
            <w:szCs w:val="16"/>
          </w:rPr>
          <w:alias w:val="#Nav: /CopyLoop/Sales_Shipment_Header/Sales_Shipment_Line/Sales_Comment_Line"/>
          <w:tag w:val="#Nav: BBX_Sales_Shipment/50203"/>
          <w:id w:val="871342402"/>
          <w15:dataBinding w:prefixMappings="xmlns:ns0='urn:microsoft-dynamics-nav/reports/BBX_Sales_Shipment/50203/'" w:xpath="/ns0:NavWordReportXmlPart[1]/ns0:CopyLoop[1]/ns0:Sales_Shipment_Header[1]/ns0:Sales_Shipment_Line[1]/ns0:Sales_Comment_Line" w:storeItemID="{0B908E49-85A9-4D40-984E-03DE1B2F9FD7}"/>
          <w15:repeatingSection/>
        </w:sdtPr>
        <w:sdtEndPr>
          <w:rPr>
            <w:b w:val="0"/>
            <w:i w:val="0"/>
          </w:rPr>
        </w:sdtEndPr>
        <w:sdtContent>
          <w:sdt>
            <w:sdtPr>
              <w:rPr>
                <w:rFonts w:ascii="Arial" w:hAnsi="Arial" w:cs="Arial"/>
                <w:b/>
                <w:i/>
                <w:sz w:val="16"/>
                <w:szCs w:val="16"/>
              </w:rPr>
              <w:id w:val="1006551601"/>
              <w:placeholder>
                <w:docPart w:val="DefaultPlaceholder_-1854013436"/>
              </w:placeholder>
              <w15:repeatingSectionItem/>
            </w:sdtPr>
            <w:sdtEndPr>
              <w:rPr>
                <w:b w:val="0"/>
                <w:i w:val="0"/>
              </w:rPr>
            </w:sdtEndPr>
            <w:sdtContent>
              <w:tr w:rsidR="008C3896" w:rsidTr="007D1F4B">
                <w:trPr>
                  <w:trHeight w:val="293"/>
                </w:trPr>
                <w:tc>
                  <w:tcPr>
                    <w:tcW w:w="1570" w:type="dxa"/>
                    <w:tcBorders>
                      <w:top w:val="nil"/>
                      <w:left w:val="single" w:color="auto" w:sz="12" w:space="0"/>
                      <w:bottom w:val="nil"/>
                    </w:tcBorders>
                  </w:tcPr>
                  <w:p w:rsidRPr="00325E46" w:rsidR="008C3896" w:rsidP="005E183B" w:rsidRDefault="008C3896">
                    <w:pPr>
                      <w:pStyle w:val="Sansinterligne"/>
                      <w:rPr>
                        <w:rFonts w:ascii="Arial" w:hAnsi="Arial" w:cs="Arial"/>
                        <w:b/>
                        <w:i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984" w:type="dxa"/>
                    <w:gridSpan w:val="4"/>
                    <w:tcBorders>
                      <w:top w:val="nil"/>
                      <w:bottom w:val="nil"/>
                      <w:right w:val="nil"/>
                    </w:tcBorders>
                  </w:tcPr>
                  <w:p w:rsidRPr="00325E46" w:rsidR="008C3896" w:rsidP="005E183B" w:rsidRDefault="008C3896">
                    <w:pPr>
                      <w:pStyle w:val="Sansinterligne"/>
                      <w:jc w:val="right"/>
                      <w:rPr>
                        <w:rFonts w:ascii="Arial" w:hAnsi="Arial" w:cs="Arial"/>
                        <w:b/>
                        <w:i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CopyLoop/Sales_Shipment_Header/Sales_Shipment_Line/Sales_Comment_Line/Comment_SalesCommentLine"/>
                    <w:tag w:val="#Nav: BBX_Sales_Shipment/50203"/>
                    <w:id w:val="-649901439"/>
                    <w:placeholder>
                      <w:docPart w:val="DefaultPlaceholder_-1854013440"/>
                    </w:placeholder>
                    <w:dataBinding w:prefixMappings="xmlns:ns0='urn:microsoft-dynamics-nav/reports/BBX_Sales_Shipment/50203/'" w:xpath="/ns0:NavWordReportXmlPart[1]/ns0:CopyLoop[1]/ns0:Sales_Shipment_Header[1]/ns0:Sales_Shipment_Line[1]/ns0:Sales_Comment_Line[1]/ns0:Comment_SalesCommentLine[1]" w:storeItemID="{0B908E49-85A9-4D40-984E-03DE1B2F9FD7}"/>
                    <w:text/>
                  </w:sdtPr>
                  <w:sdtEndPr/>
                  <w:sdtContent>
                    <w:tc>
                      <w:tcPr>
                        <w:tcW w:w="6794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single" w:color="auto" w:sz="12" w:space="0"/>
                        </w:tcBorders>
                      </w:tcPr>
                      <w:p w:rsidRPr="008C3896" w:rsidR="008C3896" w:rsidP="000206F1" w:rsidRDefault="003164E6">
                        <w:pPr>
                          <w:pStyle w:val="Sansinterligne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3164E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Comment_SalesCommentLine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ascii="Arial" w:hAnsi="Arial" w:cs="Arial"/>
            <w:sz w:val="18"/>
            <w:szCs w:val="18"/>
          </w:rPr>
          <w:alias w:val="#Nav: /CopyLoop/Sales_Shipment_Header/Comments"/>
          <w:tag w:val="#Nav: BBX_Sales_Shipment/50203"/>
          <w:id w:val="1603226235"/>
          <w15:dataBinding w:prefixMappings="xmlns:ns0='urn:microsoft-dynamics-nav/reports/BBX_Sales_Shipment/50203/'" w:xpath="/ns0:NavWordReportXmlPart[1]/ns0:CopyLoop[1]/ns0:Sales_Shipment_Header[1]/ns0:Comments" w:storeItemID="{0B908E49-85A9-4D40-984E-03DE1B2F9FD7}"/>
          <w15:repeatingSection/>
        </w:sdtPr>
        <w:sdtEndPr/>
        <w:sdtContent>
          <w:sdt>
            <w:sdtPr>
              <w:rPr>
                <w:rFonts w:ascii="Arial" w:hAnsi="Arial" w:cs="Arial"/>
                <w:sz w:val="18"/>
                <w:szCs w:val="18"/>
              </w:rPr>
              <w:id w:val="787482986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7E6D98" w:rsidTr="00C67C51">
                <w:trPr>
                  <w:trHeight w:val="293"/>
                </w:trPr>
                <w:tc>
                  <w:tcPr>
                    <w:tcW w:w="1570" w:type="dxa"/>
                    <w:tcBorders>
                      <w:top w:val="nil"/>
                      <w:left w:val="single" w:color="auto" w:sz="12" w:space="0"/>
                      <w:bottom w:val="nil"/>
                    </w:tcBorders>
                  </w:tcPr>
                  <w:p w:rsidRPr="0038171E" w:rsidR="007E6D98" w:rsidP="005E183B" w:rsidRDefault="007E6D98">
                    <w:pPr>
                      <w:pStyle w:val="Sansinterligne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CopyLoop/Sales_Shipment_Header/Comments/CommentsLines"/>
                    <w:tag w:val="#Nav: BBX_Sales_Shipment/50203"/>
                    <w:id w:val="409895610"/>
                    <w:placeholder>
                      <w:docPart w:val="DefaultPlaceholder_-1854013440"/>
                    </w:placeholder>
                    <w:dataBinding w:prefixMappings="xmlns:ns0='urn:microsoft-dynamics-nav/reports/BBX_Sales_Shipment/50203/'" w:xpath="/ns0:NavWordReportXmlPart[1]/ns0:CopyLoop[1]/ns0:Sales_Shipment_Header[1]/ns0:Comments[1]/ns0:CommentsLines[1]" w:storeItemID="{0B908E49-85A9-4D40-984E-03DE1B2F9FD7}"/>
                    <w:text/>
                  </w:sdtPr>
                  <w:sdtEndPr/>
                  <w:sdtContent>
                    <w:tc>
                      <w:tcPr>
                        <w:tcW w:w="8778" w:type="dxa"/>
                        <w:gridSpan w:val="8"/>
                        <w:tcBorders>
                          <w:top w:val="nil"/>
                          <w:bottom w:val="nil"/>
                          <w:right w:val="single" w:color="auto" w:sz="12" w:space="0"/>
                        </w:tcBorders>
                      </w:tcPr>
                      <w:p w:rsidRPr="0038171E" w:rsidR="007E6D98" w:rsidP="000206F1" w:rsidRDefault="008129B8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CommentsLines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129B8" w:rsidTr="00C67C51">
        <w:trPr>
          <w:trHeight w:val="293"/>
        </w:trPr>
        <w:tc>
          <w:tcPr>
            <w:tcW w:w="1570" w:type="dxa"/>
            <w:tcBorders>
              <w:top w:val="nil"/>
              <w:left w:val="single" w:color="auto" w:sz="12" w:space="0"/>
              <w:bottom w:val="single" w:color="auto" w:sz="8" w:space="0"/>
            </w:tcBorders>
          </w:tcPr>
          <w:p w:rsidRPr="0038171E" w:rsidR="008129B8" w:rsidP="005E183B" w:rsidRDefault="008129B8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78" w:type="dxa"/>
            <w:gridSpan w:val="8"/>
            <w:tcBorders>
              <w:top w:val="nil"/>
              <w:bottom w:val="single" w:color="auto" w:sz="8" w:space="0"/>
              <w:right w:val="single" w:color="auto" w:sz="12" w:space="0"/>
            </w:tcBorders>
          </w:tcPr>
          <w:p w:rsidRPr="0038171E" w:rsidR="008129B8" w:rsidP="008129B8" w:rsidRDefault="008129B8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7C51" w:rsidTr="00C67C51">
        <w:trPr>
          <w:trHeight w:val="293"/>
        </w:trPr>
        <w:tc>
          <w:tcPr>
            <w:tcW w:w="1570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38171E" w:rsidR="00C67C51" w:rsidP="005E183B" w:rsidRDefault="00C67C51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78" w:type="dxa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38171E" w:rsidR="00C67C51" w:rsidP="008129B8" w:rsidRDefault="00C67C51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7C51" w:rsidTr="00D701D0">
        <w:trPr>
          <w:trHeight w:val="293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:rsidRPr="0038171E" w:rsidR="00C67C51" w:rsidP="005E183B" w:rsidRDefault="00C67C51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Pr="0038171E" w:rsidR="00C67C51" w:rsidP="008129B8" w:rsidRDefault="00C67C51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7C51" w:rsidTr="00D701D0">
        <w:trPr>
          <w:trHeight w:val="228"/>
        </w:trPr>
        <w:sdt>
          <w:sdtPr>
            <w:rPr>
              <w:rFonts w:ascii="Arial" w:hAnsi="Arial" w:cs="Arial"/>
              <w:sz w:val="18"/>
              <w:szCs w:val="18"/>
            </w:rPr>
            <w:alias w:val="#Nav: /CopyLoop/Sales_Shipment_Header/Captions/NoCaption"/>
            <w:tag w:val="#Nav: BBX_Sales_Shipment/50203"/>
            <w:id w:val="1884597465"/>
            <w:placeholder>
              <w:docPart w:val="DefaultPlaceholder_-1854013440"/>
            </w:placeholder>
            <w:dataBinding w:prefixMappings="xmlns:ns0='urn:microsoft-dynamics-nav/reports/BBX_Sales_Shipment/50203/'" w:xpath="/ns0:NavWordReportXmlPart[1]/ns0:CopyLoop[1]/ns0:Sales_Shipment_Header[1]/ns0:Captions[1]/ns0:NoCaption[1]" w:storeItemID="{0B908E49-85A9-4D40-984E-03DE1B2F9FD7}"/>
            <w:text/>
          </w:sdtPr>
          <w:sdtEndPr/>
          <w:sdtContent>
            <w:tc>
              <w:tcPr>
                <w:tcW w:w="2069" w:type="dxa"/>
                <w:gridSpan w:val="2"/>
                <w:tcBorders>
                  <w:top w:val="nil"/>
                  <w:left w:val="nil"/>
                  <w:bottom w:val="single" w:color="auto" w:sz="8" w:space="0"/>
                  <w:right w:val="nil"/>
                </w:tcBorders>
              </w:tcPr>
              <w:p w:rsidRPr="0038171E" w:rsidR="00C67C51" w:rsidP="008129B8" w:rsidRDefault="00FC40E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CopyLoop/Sales_Shipment_Header/Captions/DescriptionCaption"/>
            <w:tag w:val="#Nav: BBX_Sales_Shipment/50203"/>
            <w:id w:val="1203745026"/>
            <w:placeholder>
              <w:docPart w:val="DefaultPlaceholder_-1854013440"/>
            </w:placeholder>
            <w:dataBinding w:prefixMappings="xmlns:ns0='urn:microsoft-dynamics-nav/reports/BBX_Sales_Shipment/50203/'" w:xpath="/ns0:NavWordReportXmlPart[1]/ns0:CopyLoop[1]/ns0:Sales_Shipment_Header[1]/ns0:Captions[1]/ns0:DescriptionCaption[1]" w:storeItemID="{0B908E49-85A9-4D40-984E-03DE1B2F9FD7}"/>
            <w:text/>
          </w:sdtPr>
          <w:sdtEndPr/>
          <w:sdtContent>
            <w:tc>
              <w:tcPr>
                <w:tcW w:w="2070" w:type="dxa"/>
                <w:gridSpan w:val="4"/>
                <w:tcBorders>
                  <w:top w:val="nil"/>
                  <w:left w:val="nil"/>
                  <w:bottom w:val="single" w:color="auto" w:sz="8" w:space="0"/>
                  <w:right w:val="nil"/>
                </w:tcBorders>
              </w:tcPr>
              <w:p w:rsidRPr="0038171E" w:rsidR="00C67C51" w:rsidP="008129B8" w:rsidRDefault="00FC40E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DescriptionCaption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CopyLoop/Sales_Shipment_Header/Captions/LotNoCaption"/>
            <w:tag w:val="#Nav: BBX_Sales_Shipment/50203"/>
            <w:id w:val="690418507"/>
            <w:placeholder>
              <w:docPart w:val="DefaultPlaceholder_-1854013440"/>
            </w:placeholder>
            <w:dataBinding w:prefixMappings="xmlns:ns0='urn:microsoft-dynamics-nav/reports/BBX_Sales_Shipment/50203/'" w:xpath="/ns0:NavWordReportXmlPart[1]/ns0:CopyLoop[1]/ns0:Sales_Shipment_Header[1]/ns0:Captions[1]/ns0:LotNoCaption[1]" w:storeItemID="{0B908E49-85A9-4D40-984E-03DE1B2F9FD7}"/>
            <w:text/>
          </w:sdtPr>
          <w:sdtEndPr/>
          <w:sdtContent>
            <w:tc>
              <w:tcPr>
                <w:tcW w:w="2069" w:type="dxa"/>
                <w:tcBorders>
                  <w:top w:val="nil"/>
                  <w:left w:val="nil"/>
                  <w:bottom w:val="single" w:color="auto" w:sz="8" w:space="0"/>
                  <w:right w:val="nil"/>
                </w:tcBorders>
              </w:tcPr>
              <w:p w:rsidRPr="0038171E" w:rsidR="00C67C51" w:rsidP="008129B8" w:rsidRDefault="00FC40E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LotNoCaption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CopyLoop/Sales_Shipment_Header/Captions/SerialNoCaption"/>
            <w:tag w:val="#Nav: BBX_Sales_Shipment/50203"/>
            <w:id w:val="1735353609"/>
            <w:placeholder>
              <w:docPart w:val="DefaultPlaceholder_-1854013440"/>
            </w:placeholder>
            <w:dataBinding w:prefixMappings="xmlns:ns0='urn:microsoft-dynamics-nav/reports/BBX_Sales_Shipment/50203/'" w:xpath="/ns0:NavWordReportXmlPart[1]/ns0:CopyLoop[1]/ns0:Sales_Shipment_Header[1]/ns0:Captions[1]/ns0:SerialNoCaption[1]" w:storeItemID="{0B908E49-85A9-4D40-984E-03DE1B2F9FD7}"/>
            <w:text/>
          </w:sdtPr>
          <w:sdtEndPr/>
          <w:sdtContent>
            <w:tc>
              <w:tcPr>
                <w:tcW w:w="2070" w:type="dxa"/>
                <w:tcBorders>
                  <w:top w:val="nil"/>
                  <w:left w:val="nil"/>
                  <w:bottom w:val="single" w:color="auto" w:sz="8" w:space="0"/>
                  <w:right w:val="nil"/>
                </w:tcBorders>
              </w:tcPr>
              <w:p w:rsidRPr="0038171E" w:rsidR="00C67C51" w:rsidP="008129B8" w:rsidRDefault="00FC40E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SerialNoCaption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CopyLoop/Sales_Shipment_Header/Captions/QuantityCaption"/>
            <w:tag w:val="#Nav: BBX_Sales_Shipment/50203"/>
            <w:id w:val="-1339536591"/>
            <w:placeholder>
              <w:docPart w:val="DefaultPlaceholder_-1854013440"/>
            </w:placeholder>
            <w:dataBinding w:prefixMappings="xmlns:ns0='urn:microsoft-dynamics-nav/reports/BBX_Sales_Shipment/50203/'" w:xpath="/ns0:NavWordReportXmlPart[1]/ns0:CopyLoop[1]/ns0:Sales_Shipment_Header[1]/ns0:Captions[1]/ns0:QuantityCaption[1]" w:storeItemID="{0B908E49-85A9-4D40-984E-03DE1B2F9FD7}"/>
            <w:text/>
          </w:sdtPr>
          <w:sdtEndPr/>
          <w:sdtContent>
            <w:tc>
              <w:tcPr>
                <w:tcW w:w="2070" w:type="dxa"/>
                <w:tcBorders>
                  <w:top w:val="nil"/>
                  <w:left w:val="nil"/>
                  <w:bottom w:val="single" w:color="auto" w:sz="8" w:space="0"/>
                  <w:right w:val="nil"/>
                </w:tcBorders>
              </w:tcPr>
              <w:p w:rsidRPr="0038171E" w:rsidR="00C67C51" w:rsidP="00FC40E7" w:rsidRDefault="00FC40E7">
                <w:pPr>
                  <w:pStyle w:val="Sansinterligne"/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QuantityCaption</w:t>
                </w:r>
                <w:proofErr w:type="spellEnd"/>
              </w:p>
            </w:tc>
          </w:sdtContent>
        </w:sdt>
      </w:tr>
      <w:tr w:rsidR="00D701D0" w:rsidTr="00D701D0">
        <w:trPr>
          <w:trHeight w:val="66"/>
        </w:trPr>
        <w:tc>
          <w:tcPr>
            <w:tcW w:w="2069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D701D0" w:rsidR="00D701D0" w:rsidP="008129B8" w:rsidRDefault="00D701D0">
            <w:pPr>
              <w:pStyle w:val="Sansinterligne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070" w:type="dxa"/>
            <w:gridSpan w:val="4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D701D0" w:rsidR="00D701D0" w:rsidP="008129B8" w:rsidRDefault="00D701D0">
            <w:pPr>
              <w:pStyle w:val="Sansinterligne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069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D701D0" w:rsidR="00D701D0" w:rsidP="008129B8" w:rsidRDefault="00D701D0">
            <w:pPr>
              <w:pStyle w:val="Sansinterligne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070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D701D0" w:rsidR="00D701D0" w:rsidP="008129B8" w:rsidRDefault="00D701D0">
            <w:pPr>
              <w:pStyle w:val="Sansinterligne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070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D701D0" w:rsidR="00D701D0" w:rsidP="00FC40E7" w:rsidRDefault="00D701D0">
            <w:pPr>
              <w:pStyle w:val="Sansinterligne"/>
              <w:jc w:val="right"/>
              <w:rPr>
                <w:rFonts w:ascii="Arial" w:hAnsi="Arial" w:cs="Arial"/>
                <w:sz w:val="6"/>
                <w:szCs w:val="6"/>
              </w:rPr>
            </w:pPr>
          </w:p>
        </w:tc>
      </w:tr>
      <w:sdt>
        <w:sdtPr>
          <w:rPr>
            <w:rFonts w:ascii="Arial" w:hAnsi="Arial" w:cs="Arial"/>
            <w:sz w:val="18"/>
            <w:szCs w:val="18"/>
          </w:rPr>
          <w:alias w:val="#Nav: /CopyLoop/ItemTrackingLine"/>
          <w:tag w:val="#Nav: BBX_Sales_Shipment/50203"/>
          <w:id w:val="-723904885"/>
          <w15:dataBinding w:prefixMappings="xmlns:ns0='urn:microsoft-dynamics-nav/reports/BBX_Sales_Shipment/50203/'" w:xpath="/ns0:NavWordReportXmlPart[1]/ns0:CopyLoop[1]/ns0:ItemTrackingLine" w:storeItemID="{0B908E49-85A9-4D40-984E-03DE1B2F9FD7}"/>
          <w15:repeatingSection/>
        </w:sdtPr>
        <w:sdtEndPr/>
        <w:sdtContent>
          <w:sdt>
            <w:sdtPr>
              <w:rPr>
                <w:rFonts w:ascii="Arial" w:hAnsi="Arial" w:cs="Arial"/>
                <w:sz w:val="18"/>
                <w:szCs w:val="18"/>
              </w:rPr>
              <w:id w:val="-32050867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C67C51" w:rsidTr="00D701D0">
                <w:trPr>
                  <w:trHeight w:val="228"/>
                </w:trPr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CopyLoop/ItemTrackingLine/TrackingSpecBufferNo"/>
                    <w:tag w:val="#Nav: BBX_Sales_Shipment/50203"/>
                    <w:id w:val="-1757745999"/>
                    <w:placeholder>
                      <w:docPart w:val="DefaultPlaceholder_-1854013440"/>
                    </w:placeholder>
                    <w:dataBinding w:prefixMappings="xmlns:ns0='urn:microsoft-dynamics-nav/reports/BBX_Sales_Shipment/50203/'" w:xpath="/ns0:NavWordReportXmlPart[1]/ns0:CopyLoop[1]/ns0:ItemTrackingLine[1]/ns0:TrackingSpecBufferNo[1]" w:storeItemID="{0B908E49-85A9-4D40-984E-03DE1B2F9FD7}"/>
                    <w:text/>
                  </w:sdtPr>
                  <w:sdtEndPr/>
                  <w:sdtContent>
                    <w:tc>
                      <w:tcPr>
                        <w:tcW w:w="206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38171E" w:rsidR="00C67C51" w:rsidP="000206F1" w:rsidRDefault="00FC40E7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TrackingSpecBufferNo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CopyLoop/ItemTrackingLine/TrackingSpecBufferDesc"/>
                    <w:tag w:val="#Nav: BBX_Sales_Shipment/50203"/>
                    <w:id w:val="-1879080920"/>
                    <w:placeholder>
                      <w:docPart w:val="DefaultPlaceholder_-1854013440"/>
                    </w:placeholder>
                    <w:dataBinding w:prefixMappings="xmlns:ns0='urn:microsoft-dynamics-nav/reports/BBX_Sales_Shipment/50203/'" w:xpath="/ns0:NavWordReportXmlPart[1]/ns0:CopyLoop[1]/ns0:ItemTrackingLine[1]/ns0:TrackingSpecBufferDesc[1]" w:storeItemID="{0B908E49-85A9-4D40-984E-03DE1B2F9FD7}"/>
                    <w:text/>
                  </w:sdtPr>
                  <w:sdtEndPr/>
                  <w:sdtContent>
                    <w:tc>
                      <w:tcPr>
                        <w:tcW w:w="2070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38171E" w:rsidR="00C67C51" w:rsidP="000206F1" w:rsidRDefault="00FC40E7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TrackingSpecBufferDesc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CopyLoop/ItemTrackingLine/TrackingSpecBufferLotNo"/>
                    <w:tag w:val="#Nav: BBX_Sales_Shipment/50203"/>
                    <w:id w:val="-1112509415"/>
                    <w:placeholder>
                      <w:docPart w:val="DefaultPlaceholder_-1854013440"/>
                    </w:placeholder>
                    <w:dataBinding w:prefixMappings="xmlns:ns0='urn:microsoft-dynamics-nav/reports/BBX_Sales_Shipment/50203/'" w:xpath="/ns0:NavWordReportXmlPart[1]/ns0:CopyLoop[1]/ns0:ItemTrackingLine[1]/ns0:TrackingSpecBufferLotNo[1]" w:storeItemID="{0B908E49-85A9-4D40-984E-03DE1B2F9FD7}"/>
                    <w:text/>
                  </w:sdtPr>
                  <w:sdtEndPr/>
                  <w:sdtContent>
                    <w:tc>
                      <w:tcPr>
                        <w:tcW w:w="20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38171E" w:rsidR="00C67C51" w:rsidP="000206F1" w:rsidRDefault="00FC40E7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TrackingSpecBufferLotNo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CopyLoop/ItemTrackingLine/TrackingSpecBufferSerNo"/>
                    <w:tag w:val="#Nav: BBX_Sales_Shipment/50203"/>
                    <w:id w:val="9731055"/>
                    <w:placeholder>
                      <w:docPart w:val="DefaultPlaceholder_-1854013440"/>
                    </w:placeholder>
                    <w:dataBinding w:prefixMappings="xmlns:ns0='urn:microsoft-dynamics-nav/reports/BBX_Sales_Shipment/50203/'" w:xpath="/ns0:NavWordReportXmlPart[1]/ns0:CopyLoop[1]/ns0:ItemTrackingLine[1]/ns0:TrackingSpecBufferSerNo[1]" w:storeItemID="{0B908E49-85A9-4D40-984E-03DE1B2F9FD7}"/>
                    <w:text/>
                  </w:sdtPr>
                  <w:sdtEndPr/>
                  <w:sdtContent>
                    <w:tc>
                      <w:tcPr>
                        <w:tcW w:w="20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38171E" w:rsidR="00C67C51" w:rsidP="000206F1" w:rsidRDefault="00FC40E7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TrackingSpecBufferSerNo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070" w:type="dxa"/>
                    <w:tcBorders>
                      <w:top w:val="nil"/>
                      <w:left w:val="nil"/>
                      <w:bottom w:val="single" w:color="auto" w:sz="8" w:space="0"/>
                      <w:right w:val="nil"/>
                    </w:tcBorders>
                  </w:tcPr>
                  <w:p w:rsidRPr="0038171E" w:rsidR="00C67C51" w:rsidP="00FC40E7" w:rsidRDefault="00FC2B8A">
                    <w:pPr>
                      <w:pStyle w:val="Sansinterligne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#Nav: /CopyLoop/ItemTrackingLine/TrackingSpecBufferSerNo"/>
                        <w:tag w:val="#Nav: BBX_Sales_Shipment/50203"/>
                        <w:id w:val="1789934293"/>
                        <w:placeholder>
                          <w:docPart w:val="51322986A0324CCB8B4D06C4D27A22BB"/>
                        </w:placeholder>
                        <w:dataBinding w:prefixMappings="xmlns:ns0='urn:microsoft-dynamics-nav/reports/BBX_Sales_Shipment/50203/'" w:xpath="/ns0:NavWordReportXmlPart[1]/ns0:CopyLoop[1]/ns0:ItemTrackingLine[1]/ns0:TrackingSpecBufferSerNo[1]" w:storeItemID="{0B908E49-85A9-4D40-984E-03DE1B2F9FD7}"/>
                        <w:text/>
                      </w:sdtPr>
                      <w:sdtEndPr/>
                      <w:sdtContent>
                        <w:proofErr w:type="spellStart"/>
                        <w:r w:rsidR="00455D44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TrackingSpecBufferSerNo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="00C67C51" w:rsidTr="00D701D0">
        <w:trPr>
          <w:trHeight w:val="226"/>
        </w:trPr>
        <w:tc>
          <w:tcPr>
            <w:tcW w:w="2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38171E" w:rsidR="00C67C51" w:rsidP="008129B8" w:rsidRDefault="00C67C51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Pr="0038171E" w:rsidR="00C67C51" w:rsidP="008129B8" w:rsidRDefault="00C67C51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:rsidRPr="0038171E" w:rsidR="00C67C51" w:rsidP="008129B8" w:rsidRDefault="00C67C51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Pr="0038171E" w:rsidR="00C67C51" w:rsidP="008129B8" w:rsidRDefault="00C67C51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b/>
              <w:sz w:val="18"/>
              <w:szCs w:val="18"/>
            </w:rPr>
            <w:alias w:val="#Nav: /CopyLoop/TotalItemTracking/Quantity1"/>
            <w:tag w:val="#Nav: BBX_Sales_Shipment/50203"/>
            <w:id w:val="1142240772"/>
            <w:placeholder>
              <w:docPart w:val="DefaultPlaceholder_-1854013440"/>
            </w:placeholder>
            <w:dataBinding w:prefixMappings="xmlns:ns0='urn:microsoft-dynamics-nav/reports/BBX_Sales_Shipment/50203/'" w:xpath="/ns0:NavWordReportXmlPart[1]/ns0:CopyLoop[1]/ns0:TotalItemTracking[1]/ns0:Quantity1[1]" w:storeItemID="{0B908E49-85A9-4D40-984E-03DE1B2F9FD7}"/>
            <w:text/>
          </w:sdtPr>
          <w:sdtEndPr/>
          <w:sdtContent>
            <w:tc>
              <w:tcPr>
                <w:tcW w:w="2070" w:type="dxa"/>
                <w:tcBorders>
                  <w:top w:val="single" w:color="auto" w:sz="8" w:space="0"/>
                  <w:left w:val="nil"/>
                  <w:bottom w:val="nil"/>
                  <w:right w:val="nil"/>
                </w:tcBorders>
              </w:tcPr>
              <w:p w:rsidRPr="0038171E" w:rsidR="00C67C51" w:rsidP="00FC40E7" w:rsidRDefault="00FC40E7">
                <w:pPr>
                  <w:pStyle w:val="Sansinterligne"/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FC40E7">
                  <w:rPr>
                    <w:rFonts w:ascii="Arial" w:hAnsi="Arial" w:cs="Arial"/>
                    <w:b/>
                    <w:sz w:val="18"/>
                    <w:szCs w:val="18"/>
                  </w:rPr>
                  <w:t>Quantity1</w:t>
                </w:r>
              </w:p>
            </w:tc>
          </w:sdtContent>
        </w:sdt>
      </w:tr>
    </w:tbl>
    <w:p w:rsidR="00A7678C" w:rsidP="000206F1" w:rsidRDefault="00A7678C">
      <w:pPr>
        <w:pStyle w:val="Sansinterligne"/>
        <w:rPr>
          <w:sz w:val="20"/>
        </w:rPr>
      </w:pPr>
    </w:p>
    <w:sectPr w:rsidR="00A7678C" w:rsidSect="006235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127" w:right="1134" w:bottom="568" w:left="567" w:header="568" w:footer="2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B8A" w:rsidP="00E40C63" w:rsidRDefault="00FC2B8A">
      <w:pPr>
        <w:spacing w:after="0"/>
      </w:pPr>
      <w:r>
        <w:separator/>
      </w:r>
    </w:p>
  </w:endnote>
  <w:endnote w:type="continuationSeparator" w:id="0">
    <w:p w:rsidR="00FC2B8A" w:rsidP="00E40C63" w:rsidRDefault="00FC2B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6F1" w:rsidRDefault="000206F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256EFC" w:rsidR="000E071F" w:rsidP="00256EFC" w:rsidRDefault="00256EFC">
    <w:pPr>
      <w:pStyle w:val="Pieddepage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if</w:instrTex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</w:instrText>
    </w:r>
    <w:r>
      <w:rPr>
        <w:rFonts w:ascii="Arial" w:hAnsi="Arial" w:cs="Arial"/>
        <w:sz w:val="16"/>
        <w:szCs w:val="16"/>
      </w:rPr>
      <w:fldChar w:fldCharType="separate"/>
    </w:r>
    <w:r w:rsidR="000206F1">
      <w:rPr>
        <w:rFonts w:ascii="Arial" w:hAnsi="Arial" w:cs="Arial"/>
        <w:noProof/>
        <w:sz w:val="16"/>
        <w:szCs w:val="16"/>
      </w:rPr>
      <w:instrText>1</w:instrTex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instrText>=</w:instrTex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numpages </w:instrText>
    </w:r>
    <w:r>
      <w:rPr>
        <w:rFonts w:ascii="Arial" w:hAnsi="Arial" w:cs="Arial"/>
        <w:sz w:val="16"/>
        <w:szCs w:val="16"/>
      </w:rPr>
      <w:fldChar w:fldCharType="separate"/>
    </w:r>
    <w:r w:rsidR="000206F1">
      <w:rPr>
        <w:rFonts w:ascii="Arial" w:hAnsi="Arial" w:cs="Arial"/>
        <w:noProof/>
        <w:sz w:val="16"/>
        <w:szCs w:val="16"/>
      </w:rPr>
      <w:instrText>1</w:instrText>
    </w:r>
    <w:r>
      <w:rPr>
        <w:rFonts w:ascii="Arial" w:hAnsi="Arial" w:cs="Arial"/>
        <w:sz w:val="16"/>
        <w:szCs w:val="16"/>
      </w:rPr>
      <w:fldChar w:fldCharType="end"/>
    </w:r>
    <w:sdt>
      <w:sdtPr>
        <w:rPr>
          <w:rFonts w:ascii="Arial" w:hAnsi="Arial" w:cs="Arial"/>
          <w:sz w:val="16"/>
          <w:szCs w:val="16"/>
        </w:rPr>
        <w:alias w:val="#Nav: /CopyLoop/Sales_Shipment_Header/Footer"/>
        <w:tag w:val="#Nav: BBX_Sales_Shipment/50203"/>
        <w:id w:val="-2140803705"/>
        <w:placeholder>
          <w:docPart w:val="DefaultPlaceholder_-1854013440"/>
        </w:placeholder>
        <w:dataBinding w:prefixMappings="xmlns:ns0='urn:microsoft-dynamics-nav/reports/BBX_Sales_Shipment/50203/'" w:xpath="/ns0:NavWordReportXmlPart[1]/ns0:CopyLoop[1]/ns0:Sales_Shipment_Header[1]/ns0:Footer[1]" w:storeItemID="{0B908E49-85A9-4D40-984E-03DE1B2F9FD7}"/>
        <w:text/>
      </w:sdtPr>
      <w:sdtEndPr/>
      <w:sdtContent>
        <w:r w:rsidR="000206F1">
          <w:rPr>
            <w:rFonts w:ascii="Arial" w:hAnsi="Arial" w:cs="Arial"/>
            <w:sz w:val="16"/>
            <w:szCs w:val="16"/>
          </w:rPr>
          <w:instrText>Footer</w:instrText>
        </w:r>
      </w:sdtContent>
    </w:sdt>
    <w:r>
      <w:rPr>
        <w:rFonts w:ascii="Arial" w:hAnsi="Arial" w:cs="Arial"/>
        <w:sz w:val="16"/>
        <w:szCs w:val="16"/>
      </w:rPr>
      <w:instrText xml:space="preserve">"" </w:instrText>
    </w:r>
    <w:r w:rsidR="000206F1">
      <w:rPr>
        <w:rFonts w:ascii="Arial" w:hAnsi="Arial" w:cs="Arial"/>
        <w:sz w:val="16"/>
        <w:szCs w:val="16"/>
      </w:rPr>
      <w:fldChar w:fldCharType="separate"/>
    </w:r>
    <w:r w:rsidR="000206F1">
      <w:rPr>
        <w:rFonts w:ascii="Arial" w:hAnsi="Arial" w:cs="Arial"/>
        <w:noProof/>
        <w:sz w:val="16"/>
        <w:szCs w:val="16"/>
      </w:rPr>
      <w:t>Footer</w:t>
    </w:r>
    <w:r>
      <w:rPr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F22BE" w:rsidR="00E141EA" w:rsidP="008C3896" w:rsidRDefault="000F3A11">
    <w:pPr>
      <w:pStyle w:val="Pieddepage"/>
      <w:jc w:val="center"/>
    </w:pPr>
    <w:r>
      <w:fldChar w:fldCharType="begin"/>
    </w:r>
    <w:r>
      <w:instrText xml:space="preserve"> if</w:instrText>
    </w:r>
    <w:r>
      <w:fldChar w:fldCharType="begin"/>
    </w:r>
    <w:r>
      <w:instrText xml:space="preserve"> page </w:instrText>
    </w:r>
    <w:r>
      <w:fldChar w:fldCharType="separate"/>
    </w:r>
    <w:r w:rsidR="00256EFC">
      <w:rPr>
        <w:noProof/>
      </w:rPr>
      <w:instrText>1</w:instrText>
    </w:r>
    <w:r>
      <w:fldChar w:fldCharType="end"/>
    </w:r>
    <w:r>
      <w:instrText>=</w:instrText>
    </w:r>
    <w:fldSimple w:instr=" numpages ">
      <w:r w:rsidR="00256EFC">
        <w:rPr>
          <w:noProof/>
        </w:rPr>
        <w:instrText>1</w:instrText>
      </w:r>
    </w:fldSimple>
    <w:r>
      <w:instrText>"</w:instrText>
    </w:r>
    <w:sdt>
      <w:sdtPr>
        <w:alias w:val="#Nav: /CopyLoop/Sales_Shipment_Header/Footer"/>
        <w:tag w:val="#Nav: BBX_Sales_Shipment/50203"/>
        <w:id w:val="-37054223"/>
        <w:placeholder>
          <w:docPart w:val="DefaultPlaceholder_-1854013440"/>
        </w:placeholder>
        <w:dataBinding w:prefixMappings="xmlns:ns0='urn:microsoft-dynamics-nav/reports/BBX_Sales_Shipment/50203/'" w:xpath="/ns0:NavWordReportXmlPart[1]/ns0:CopyLoop[1]/ns0:Sales_Shipment_Header[1]/ns0:Footer[1]" w:storeItemID="{0B908E49-85A9-4D40-984E-03DE1B2F9FD7}"/>
        <w:text/>
      </w:sdtPr>
      <w:sdtEndPr/>
      <w:sdtContent>
        <w:r w:rsidR="000206F1">
          <w:instrText>Footer</w:instrText>
        </w:r>
      </w:sdtContent>
    </w:sdt>
    <w:r>
      <w:instrText xml:space="preserve">""" </w:instrText>
    </w:r>
    <w:r>
      <w:fldChar w:fldCharType="separate"/>
    </w:r>
    <w:r w:rsidR="00256EFC">
      <w:rPr>
        <w:noProof/>
      </w:rPr>
      <w:t>Footer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B8A" w:rsidP="00E40C63" w:rsidRDefault="00FC2B8A">
      <w:pPr>
        <w:spacing w:after="0"/>
      </w:pPr>
      <w:r>
        <w:separator/>
      </w:r>
    </w:p>
  </w:footnote>
  <w:footnote w:type="continuationSeparator" w:id="0">
    <w:p w:rsidR="00FC2B8A" w:rsidP="00E40C63" w:rsidRDefault="00FC2B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6F1" w:rsidRDefault="000206F1">
    <w:pPr>
      <w:pStyle w:val="En-tte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auGrille1Clair"/>
      <w:tblW w:w="5278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130"/>
      <w:gridCol w:w="2965"/>
      <w:gridCol w:w="4678"/>
    </w:tblGrid>
    <w:tr w:rsidR="00256EFC" w:rsidTr="007D1F4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418"/>
      </w:trPr>
      <w:sdt>
        <w:sdtPr>
          <w:rPr>
            <w:rFonts w:ascii="Arial" w:hAnsi="Arial" w:cs="Arial"/>
            <w:sz w:val="24"/>
            <w:szCs w:val="24"/>
          </w:rPr>
          <w:alias w:val="#Nav: /CopyLoop/Sales_Shipment_Header/Captions/DocumentTitleCaption"/>
          <w:tag w:val="#Nav: BBX_Sales_Shipment/50203"/>
          <w:id w:val="-1318569826"/>
          <w:placeholder>
            <w:docPart w:val="FE0489A3B33B471D82476EDBCC325865"/>
          </w:placeholder>
          <w:dataBinding w:prefixMappings="xmlns:ns0='urn:microsoft-dynamics-nav/reports/BBX_Sales_Shipment/50203/'" w:xpath="/ns0:NavWordReportXmlPart[1]/ns0:CopyLoop[1]/ns0:Sales_Shipment_Header[1]/ns0:Captions[1]/ns0:DocumentTitleCaption[1]" w:storeItemID="{0B908E49-85A9-4D40-984E-03DE1B2F9FD7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453" w:type="pct"/>
              <w:tcBorders>
                <w:bottom w:val="none" w:color="auto" w:sz="0" w:space="0"/>
              </w:tcBorders>
              <w:vAlign w:val="center"/>
            </w:tcPr>
            <w:p w:rsidRPr="00DB260F" w:rsidR="00256EFC" w:rsidP="00256EFC" w:rsidRDefault="00256EFC">
              <w:pPr>
                <w:pStyle w:val="Titre"/>
                <w:jc w:val="center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DocumentTitleCaption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4"/>
            <w:szCs w:val="24"/>
          </w:rPr>
          <w:alias w:val="#Nav: /CopyLoop/Sales_Shipment_Header/No_SalesShipHeader"/>
          <w:tag w:val="#Nav: BBX_Sales_Shipment/50203"/>
          <w:id w:val="1457459041"/>
          <w:placeholder>
            <w:docPart w:val="FE0489A3B33B471D82476EDBCC325865"/>
          </w:placeholder>
          <w:dataBinding w:prefixMappings="xmlns:ns0='urn:microsoft-dynamics-nav/reports/BBX_Sales_Shipment/50203/'" w:xpath="/ns0:NavWordReportXmlPart[1]/ns0:CopyLoop[1]/ns0:Sales_Shipment_Header[1]/ns0:No_SalesShipHeader[1]" w:storeItemID="{0B908E49-85A9-4D40-984E-03DE1B2F9FD7}"/>
          <w:text/>
        </w:sdtPr>
        <w:sdtEndPr/>
        <w:sdtContent>
          <w:tc>
            <w:tcPr>
              <w:tcW w:w="1376" w:type="pct"/>
              <w:tcBorders>
                <w:bottom w:val="none" w:color="auto" w:sz="0" w:space="0"/>
              </w:tcBorders>
              <w:vAlign w:val="center"/>
            </w:tcPr>
            <w:p w:rsidRPr="00DB260F" w:rsidR="00256EFC" w:rsidP="006235A4" w:rsidRDefault="00256EFC">
              <w:pPr>
                <w:pStyle w:val="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No_SalesShipHeader</w:t>
              </w:r>
              <w:proofErr w:type="spellEnd"/>
            </w:p>
          </w:tc>
        </w:sdtContent>
      </w:sdt>
      <w:tc>
        <w:tcPr>
          <w:tcW w:w="2171" w:type="pct"/>
          <w:tcBorders>
            <w:bottom w:val="none" w:color="auto" w:sz="0" w:space="0"/>
          </w:tcBorders>
          <w:vAlign w:val="center"/>
        </w:tcPr>
        <w:p w:rsidR="00256EFC" w:rsidP="00904A3E" w:rsidRDefault="00FC2B8A">
          <w:pPr>
            <w:pStyle w:val="En-tte"/>
            <w:tabs>
              <w:tab w:val="left" w:pos="1155"/>
            </w:tabs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sdt>
            <w:sdtPr>
              <w:alias w:val="#Nav: /CopyLoop/Sales_Shipment_Header/CompanyPicture"/>
              <w:tag w:val="#Nav: BBX_Sales_Shipment/50203"/>
              <w:id w:val="1169598541"/>
              <w:dataBinding w:prefixMappings="xmlns:ns0='urn:microsoft-dynamics-nav/reports/BBX_Sales_Shipment/50203/'" w:xpath="/ns0:NavWordReportXmlPart[1]/ns0:CopyLoop[1]/ns0:Sales_Shipment_Header[1]/ns0:CompanyPicture[1]" w:storeItemID="{0B908E49-85A9-4D40-984E-03DE1B2F9FD7}"/>
              <w:picture/>
            </w:sdtPr>
            <w:sdtEndPr/>
            <w:sdtContent>
              <w:r w:rsidR="00256EFC">
                <w:rPr>
                  <w:noProof/>
                  <w:lang w:val="fr-FR" w:eastAsia="fr-FR"/>
                </w:rPr>
                <w:drawing>
                  <wp:inline distT="0" distB="0" distL="0" distR="0" wp14:anchorId="57F57B92" wp14:editId="7F9268AD">
                    <wp:extent cx="2790825" cy="873125"/>
                    <wp:effectExtent l="0" t="0" r="9525" b="3175"/>
                    <wp:docPr id="3" name="Imag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791711" cy="873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bookmarkStart w:name="_GoBack" w:id="0"/>
      <w:bookmarkEnd w:id="0"/>
    </w:tr>
  </w:tbl>
  <w:p w:rsidRPr="001D1CE2" w:rsidR="00D6006D" w:rsidP="00D6006D" w:rsidRDefault="00D6006D">
    <w:pPr>
      <w:pStyle w:val="En-tte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auGrille1Clair"/>
      <w:tblW w:w="5354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130"/>
      <w:gridCol w:w="3397"/>
      <w:gridCol w:w="4402"/>
    </w:tblGrid>
    <w:tr w:rsidR="0038264C" w:rsidTr="005E583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04"/>
      </w:trPr>
      <w:sdt>
        <w:sdtPr>
          <w:rPr>
            <w:rFonts w:ascii="Arial" w:hAnsi="Arial" w:cs="Arial"/>
            <w:sz w:val="24"/>
            <w:szCs w:val="24"/>
          </w:rPr>
          <w:alias w:val="#Nav: /CopyLoop/Sales_Shipment_Header/Captions/DocumentTitleCaption"/>
          <w:tag w:val="#Nav: BBX_Sales_Shipment/50203"/>
          <w:id w:val="672616166"/>
          <w:placeholder>
            <w:docPart w:val="DefaultPlaceholder_-1854013440"/>
          </w:placeholder>
          <w:dataBinding w:prefixMappings="xmlns:ns0='urn:microsoft-dynamics-nav/reports/BBX_Sales_Shipment/50203/'" w:xpath="/ns0:NavWordReportXmlPart[1]/ns0:CopyLoop[1]/ns0:Sales_Shipment_Header[1]/ns0:Captions[1]/ns0:DocumentTitleCaption[1]" w:storeItemID="{0B908E49-85A9-4D40-984E-03DE1B2F9FD7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432" w:type="pct"/>
              <w:tcBorders>
                <w:bottom w:val="none" w:color="auto" w:sz="0" w:space="0"/>
              </w:tcBorders>
              <w:vAlign w:val="center"/>
            </w:tcPr>
            <w:p w:rsidRPr="00DB260F" w:rsidR="0078788F" w:rsidP="005E5838" w:rsidRDefault="0028311A">
              <w:pPr>
                <w:pStyle w:val="Titre"/>
                <w:jc w:val="center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DocumentTitleCaption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4"/>
            <w:szCs w:val="24"/>
          </w:rPr>
          <w:alias w:val="#Nav: /CopyLoop/Sales_Shipment_Header/No_SalesShipHeader"/>
          <w:tag w:val="#Nav: BBX_Sales_Shipment/50203"/>
          <w:id w:val="-1645110852"/>
          <w:placeholder>
            <w:docPart w:val="DefaultPlaceholder_-1854013440"/>
          </w:placeholder>
          <w:dataBinding w:prefixMappings="xmlns:ns0='urn:microsoft-dynamics-nav/reports/BBX_Sales_Shipment/50203/'" w:xpath="/ns0:NavWordReportXmlPart[1]/ns0:CopyLoop[1]/ns0:Sales_Shipment_Header[1]/ns0:No_SalesShipHeader[1]" w:storeItemID="{0B908E49-85A9-4D40-984E-03DE1B2F9FD7}"/>
          <w:text/>
        </w:sdtPr>
        <w:sdtEndPr/>
        <w:sdtContent>
          <w:tc>
            <w:tcPr>
              <w:tcW w:w="1554" w:type="pct"/>
              <w:tcBorders>
                <w:bottom w:val="none" w:color="auto" w:sz="0" w:space="0"/>
              </w:tcBorders>
              <w:vAlign w:val="center"/>
            </w:tcPr>
            <w:p w:rsidRPr="00DB260F" w:rsidR="0078788F" w:rsidP="005E5838" w:rsidRDefault="004E1B74">
              <w:pPr>
                <w:pStyle w:val="Sous-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No_SalesShipHeader</w:t>
              </w:r>
              <w:proofErr w:type="spellEnd"/>
            </w:p>
          </w:tc>
        </w:sdtContent>
      </w:sdt>
      <w:tc>
        <w:tcPr>
          <w:tcW w:w="2014" w:type="pct"/>
          <w:tcBorders>
            <w:bottom w:val="none" w:color="auto" w:sz="0" w:space="0"/>
          </w:tcBorders>
        </w:tcPr>
        <w:p w:rsidR="0078788F" w:rsidP="00821BB3" w:rsidRDefault="0078788F">
          <w:pPr>
            <w:pStyle w:val="En-tte"/>
            <w:tabs>
              <w:tab w:val="left" w:pos="1155"/>
            </w:tabs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r>
            <w:tab/>
          </w:r>
          <w:sdt>
            <w:sdtPr>
              <w:alias w:val="#Nav: /CopyLoop/Sales_Shipment_Header/CompanyPicture"/>
              <w:tag w:val="#Nav: BBX_Sales_Shipment/50203"/>
              <w:id w:val="-1859646052"/>
              <w:dataBinding w:prefixMappings="xmlns:ns0='urn:microsoft-dynamics-nav/reports/BBX_Sales_Shipment/50203/'" w:xpath="/ns0:NavWordReportXmlPart[1]/ns0:CopyLoop[1]/ns0:Sales_Shipment_Header[1]/ns0:CompanyPicture[1]" w:storeItemID="{0B908E49-85A9-4D40-984E-03DE1B2F9FD7}"/>
              <w:picture/>
            </w:sdtPr>
            <w:sdtEndPr/>
            <w:sdtContent>
              <w:r w:rsidR="00821BB3">
                <w:rPr>
                  <w:noProof/>
                  <w:lang w:val="fr-FR" w:eastAsia="fr-FR"/>
                </w:rPr>
                <w:drawing>
                  <wp:inline distT="0" distB="0" distL="0" distR="0">
                    <wp:extent cx="731124" cy="731124"/>
                    <wp:effectExtent l="0" t="0" r="0" b="0"/>
                    <wp:docPr id="4" name="Imag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31124" cy="7311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40C7"/>
    <w:rsid w:val="00004285"/>
    <w:rsid w:val="00005692"/>
    <w:rsid w:val="00012EA6"/>
    <w:rsid w:val="00013FC3"/>
    <w:rsid w:val="00014DC4"/>
    <w:rsid w:val="000206F1"/>
    <w:rsid w:val="00020B1F"/>
    <w:rsid w:val="000327C3"/>
    <w:rsid w:val="00032AFA"/>
    <w:rsid w:val="00032E69"/>
    <w:rsid w:val="00033F8E"/>
    <w:rsid w:val="00034426"/>
    <w:rsid w:val="000357EB"/>
    <w:rsid w:val="00036342"/>
    <w:rsid w:val="000457D9"/>
    <w:rsid w:val="000540A1"/>
    <w:rsid w:val="000544FB"/>
    <w:rsid w:val="000625F4"/>
    <w:rsid w:val="00070EE8"/>
    <w:rsid w:val="00074151"/>
    <w:rsid w:val="00074F1D"/>
    <w:rsid w:val="00082B21"/>
    <w:rsid w:val="00083511"/>
    <w:rsid w:val="00083E19"/>
    <w:rsid w:val="000844A3"/>
    <w:rsid w:val="0008693A"/>
    <w:rsid w:val="00091129"/>
    <w:rsid w:val="0009454A"/>
    <w:rsid w:val="00095D3D"/>
    <w:rsid w:val="000A665A"/>
    <w:rsid w:val="000B0A73"/>
    <w:rsid w:val="000B1F47"/>
    <w:rsid w:val="000B2517"/>
    <w:rsid w:val="000C1C0D"/>
    <w:rsid w:val="000D225F"/>
    <w:rsid w:val="000D2310"/>
    <w:rsid w:val="000D5A6D"/>
    <w:rsid w:val="000D5E81"/>
    <w:rsid w:val="000E071F"/>
    <w:rsid w:val="000E4583"/>
    <w:rsid w:val="000E528E"/>
    <w:rsid w:val="000E6063"/>
    <w:rsid w:val="000F3A11"/>
    <w:rsid w:val="001003C4"/>
    <w:rsid w:val="0010049A"/>
    <w:rsid w:val="00103846"/>
    <w:rsid w:val="0010616B"/>
    <w:rsid w:val="0011793B"/>
    <w:rsid w:val="00123A7D"/>
    <w:rsid w:val="0012494C"/>
    <w:rsid w:val="00126D5A"/>
    <w:rsid w:val="00126E16"/>
    <w:rsid w:val="00130677"/>
    <w:rsid w:val="001320A4"/>
    <w:rsid w:val="00134A71"/>
    <w:rsid w:val="00151C73"/>
    <w:rsid w:val="001541E0"/>
    <w:rsid w:val="0015585A"/>
    <w:rsid w:val="00156D4B"/>
    <w:rsid w:val="001621D9"/>
    <w:rsid w:val="00174CA4"/>
    <w:rsid w:val="00176906"/>
    <w:rsid w:val="001832B0"/>
    <w:rsid w:val="0018354C"/>
    <w:rsid w:val="001A2625"/>
    <w:rsid w:val="001B2BD0"/>
    <w:rsid w:val="001B2DC5"/>
    <w:rsid w:val="001B33DF"/>
    <w:rsid w:val="001B6E6D"/>
    <w:rsid w:val="001B793C"/>
    <w:rsid w:val="001C7E7F"/>
    <w:rsid w:val="001D1CE2"/>
    <w:rsid w:val="001D4852"/>
    <w:rsid w:val="001D4928"/>
    <w:rsid w:val="001D6807"/>
    <w:rsid w:val="001E5328"/>
    <w:rsid w:val="001F1BDB"/>
    <w:rsid w:val="001F4501"/>
    <w:rsid w:val="001F6AD2"/>
    <w:rsid w:val="001F712F"/>
    <w:rsid w:val="001F76A3"/>
    <w:rsid w:val="0020108A"/>
    <w:rsid w:val="00201702"/>
    <w:rsid w:val="002050D4"/>
    <w:rsid w:val="002153BB"/>
    <w:rsid w:val="00215E9E"/>
    <w:rsid w:val="002334A5"/>
    <w:rsid w:val="002342C4"/>
    <w:rsid w:val="00234E57"/>
    <w:rsid w:val="00235CA0"/>
    <w:rsid w:val="002379B3"/>
    <w:rsid w:val="00241723"/>
    <w:rsid w:val="00244659"/>
    <w:rsid w:val="00245B0E"/>
    <w:rsid w:val="00251CE0"/>
    <w:rsid w:val="002520A9"/>
    <w:rsid w:val="00252B8E"/>
    <w:rsid w:val="00256EFC"/>
    <w:rsid w:val="00261876"/>
    <w:rsid w:val="0026269B"/>
    <w:rsid w:val="002669DB"/>
    <w:rsid w:val="00266F86"/>
    <w:rsid w:val="002709C8"/>
    <w:rsid w:val="00273244"/>
    <w:rsid w:val="00273BA9"/>
    <w:rsid w:val="0028310C"/>
    <w:rsid w:val="0028311A"/>
    <w:rsid w:val="00291BFF"/>
    <w:rsid w:val="00291EF5"/>
    <w:rsid w:val="0029283F"/>
    <w:rsid w:val="0029628E"/>
    <w:rsid w:val="002A1254"/>
    <w:rsid w:val="002A29DF"/>
    <w:rsid w:val="002A382C"/>
    <w:rsid w:val="002B6A58"/>
    <w:rsid w:val="002B6B46"/>
    <w:rsid w:val="002B7249"/>
    <w:rsid w:val="002C20D5"/>
    <w:rsid w:val="002C2A8C"/>
    <w:rsid w:val="002D10B3"/>
    <w:rsid w:val="002E10AE"/>
    <w:rsid w:val="002E1FAC"/>
    <w:rsid w:val="002E2A56"/>
    <w:rsid w:val="002F0928"/>
    <w:rsid w:val="002F39D6"/>
    <w:rsid w:val="00303DB8"/>
    <w:rsid w:val="003163A3"/>
    <w:rsid w:val="003164E6"/>
    <w:rsid w:val="00325E46"/>
    <w:rsid w:val="00326905"/>
    <w:rsid w:val="0033502C"/>
    <w:rsid w:val="00335405"/>
    <w:rsid w:val="00337723"/>
    <w:rsid w:val="00342216"/>
    <w:rsid w:val="0034230C"/>
    <w:rsid w:val="00355E20"/>
    <w:rsid w:val="0035755B"/>
    <w:rsid w:val="00357DD3"/>
    <w:rsid w:val="00367ACA"/>
    <w:rsid w:val="00374316"/>
    <w:rsid w:val="00377F0E"/>
    <w:rsid w:val="00380476"/>
    <w:rsid w:val="0038171E"/>
    <w:rsid w:val="0038264C"/>
    <w:rsid w:val="0038349C"/>
    <w:rsid w:val="00385E5D"/>
    <w:rsid w:val="00385F5E"/>
    <w:rsid w:val="003901AD"/>
    <w:rsid w:val="00391D39"/>
    <w:rsid w:val="00392595"/>
    <w:rsid w:val="00394029"/>
    <w:rsid w:val="003A0497"/>
    <w:rsid w:val="003A0907"/>
    <w:rsid w:val="003A31D7"/>
    <w:rsid w:val="003A7599"/>
    <w:rsid w:val="003A7E69"/>
    <w:rsid w:val="003B1D59"/>
    <w:rsid w:val="003B1F62"/>
    <w:rsid w:val="003B264A"/>
    <w:rsid w:val="003B4381"/>
    <w:rsid w:val="003B653A"/>
    <w:rsid w:val="003C2C96"/>
    <w:rsid w:val="003D120B"/>
    <w:rsid w:val="003D4B80"/>
    <w:rsid w:val="003D7AD7"/>
    <w:rsid w:val="003E2178"/>
    <w:rsid w:val="003E354E"/>
    <w:rsid w:val="003F22BE"/>
    <w:rsid w:val="003F77E2"/>
    <w:rsid w:val="00407160"/>
    <w:rsid w:val="00410AB5"/>
    <w:rsid w:val="00412071"/>
    <w:rsid w:val="00417109"/>
    <w:rsid w:val="00417ABE"/>
    <w:rsid w:val="004326D2"/>
    <w:rsid w:val="00441465"/>
    <w:rsid w:val="00444635"/>
    <w:rsid w:val="00451877"/>
    <w:rsid w:val="00454F6B"/>
    <w:rsid w:val="00455D44"/>
    <w:rsid w:val="004639DD"/>
    <w:rsid w:val="00465690"/>
    <w:rsid w:val="00465845"/>
    <w:rsid w:val="00471C14"/>
    <w:rsid w:val="00472618"/>
    <w:rsid w:val="00475D74"/>
    <w:rsid w:val="00492354"/>
    <w:rsid w:val="00494E98"/>
    <w:rsid w:val="00495AE8"/>
    <w:rsid w:val="004A3373"/>
    <w:rsid w:val="004A4D71"/>
    <w:rsid w:val="004A667B"/>
    <w:rsid w:val="004A760C"/>
    <w:rsid w:val="004B22F6"/>
    <w:rsid w:val="004B47ED"/>
    <w:rsid w:val="004B4EE3"/>
    <w:rsid w:val="004B6FE5"/>
    <w:rsid w:val="004B787A"/>
    <w:rsid w:val="004C0A8F"/>
    <w:rsid w:val="004C60A5"/>
    <w:rsid w:val="004D1000"/>
    <w:rsid w:val="004D58F2"/>
    <w:rsid w:val="004D7782"/>
    <w:rsid w:val="004E1B74"/>
    <w:rsid w:val="004E1EDF"/>
    <w:rsid w:val="004E60D6"/>
    <w:rsid w:val="004E6401"/>
    <w:rsid w:val="004F0691"/>
    <w:rsid w:val="004F2432"/>
    <w:rsid w:val="0051660C"/>
    <w:rsid w:val="00517EC5"/>
    <w:rsid w:val="00520A9E"/>
    <w:rsid w:val="00524FE6"/>
    <w:rsid w:val="00536A73"/>
    <w:rsid w:val="00543913"/>
    <w:rsid w:val="00551E99"/>
    <w:rsid w:val="00552846"/>
    <w:rsid w:val="00554962"/>
    <w:rsid w:val="00554D0E"/>
    <w:rsid w:val="00563DCD"/>
    <w:rsid w:val="005731CF"/>
    <w:rsid w:val="005778C1"/>
    <w:rsid w:val="00587157"/>
    <w:rsid w:val="005903BB"/>
    <w:rsid w:val="00591DEC"/>
    <w:rsid w:val="005929CA"/>
    <w:rsid w:val="00593649"/>
    <w:rsid w:val="005948C5"/>
    <w:rsid w:val="00595F7F"/>
    <w:rsid w:val="005963DE"/>
    <w:rsid w:val="00596EA0"/>
    <w:rsid w:val="005A0994"/>
    <w:rsid w:val="005A1FF8"/>
    <w:rsid w:val="005A35A6"/>
    <w:rsid w:val="005B6BF6"/>
    <w:rsid w:val="005B7B02"/>
    <w:rsid w:val="005C497A"/>
    <w:rsid w:val="005E00F7"/>
    <w:rsid w:val="005E1189"/>
    <w:rsid w:val="005E183B"/>
    <w:rsid w:val="005E5838"/>
    <w:rsid w:val="005E5C0D"/>
    <w:rsid w:val="005E6632"/>
    <w:rsid w:val="005F2559"/>
    <w:rsid w:val="005F2920"/>
    <w:rsid w:val="005F5EC9"/>
    <w:rsid w:val="005F6BCC"/>
    <w:rsid w:val="00600A84"/>
    <w:rsid w:val="0060202A"/>
    <w:rsid w:val="00602E94"/>
    <w:rsid w:val="00603126"/>
    <w:rsid w:val="00606025"/>
    <w:rsid w:val="00607492"/>
    <w:rsid w:val="00610A30"/>
    <w:rsid w:val="00612ABF"/>
    <w:rsid w:val="00614E55"/>
    <w:rsid w:val="006235A4"/>
    <w:rsid w:val="006245DA"/>
    <w:rsid w:val="00626E95"/>
    <w:rsid w:val="00632476"/>
    <w:rsid w:val="0063620D"/>
    <w:rsid w:val="006371E8"/>
    <w:rsid w:val="00637F8F"/>
    <w:rsid w:val="00640755"/>
    <w:rsid w:val="0064695D"/>
    <w:rsid w:val="00654C86"/>
    <w:rsid w:val="00655484"/>
    <w:rsid w:val="00655896"/>
    <w:rsid w:val="00657AAD"/>
    <w:rsid w:val="0066095A"/>
    <w:rsid w:val="00671A04"/>
    <w:rsid w:val="0067225B"/>
    <w:rsid w:val="006775CD"/>
    <w:rsid w:val="00677AD5"/>
    <w:rsid w:val="006813DB"/>
    <w:rsid w:val="00681621"/>
    <w:rsid w:val="0068273F"/>
    <w:rsid w:val="00682D4A"/>
    <w:rsid w:val="00683CCE"/>
    <w:rsid w:val="00684C66"/>
    <w:rsid w:val="00684EEB"/>
    <w:rsid w:val="00685588"/>
    <w:rsid w:val="006907F2"/>
    <w:rsid w:val="006A28F9"/>
    <w:rsid w:val="006A2A7B"/>
    <w:rsid w:val="006B38E5"/>
    <w:rsid w:val="006C30D9"/>
    <w:rsid w:val="006C4581"/>
    <w:rsid w:val="006C6931"/>
    <w:rsid w:val="006C71C5"/>
    <w:rsid w:val="006D0130"/>
    <w:rsid w:val="006D179E"/>
    <w:rsid w:val="006D4B90"/>
    <w:rsid w:val="006D64AE"/>
    <w:rsid w:val="006E2570"/>
    <w:rsid w:val="006E5F55"/>
    <w:rsid w:val="006E60E9"/>
    <w:rsid w:val="006E6B6F"/>
    <w:rsid w:val="006F257D"/>
    <w:rsid w:val="006F2626"/>
    <w:rsid w:val="006F2F5C"/>
    <w:rsid w:val="006F522E"/>
    <w:rsid w:val="00701791"/>
    <w:rsid w:val="00707BE3"/>
    <w:rsid w:val="00710F84"/>
    <w:rsid w:val="00712668"/>
    <w:rsid w:val="0071439C"/>
    <w:rsid w:val="0071483A"/>
    <w:rsid w:val="00716E24"/>
    <w:rsid w:val="00720041"/>
    <w:rsid w:val="00726112"/>
    <w:rsid w:val="00741D72"/>
    <w:rsid w:val="00741F01"/>
    <w:rsid w:val="00741F6B"/>
    <w:rsid w:val="00742F6F"/>
    <w:rsid w:val="0075174C"/>
    <w:rsid w:val="00751C02"/>
    <w:rsid w:val="007537BA"/>
    <w:rsid w:val="00756E4F"/>
    <w:rsid w:val="007575B3"/>
    <w:rsid w:val="00760FA8"/>
    <w:rsid w:val="0076430F"/>
    <w:rsid w:val="00764CEF"/>
    <w:rsid w:val="00765190"/>
    <w:rsid w:val="00765C84"/>
    <w:rsid w:val="00766078"/>
    <w:rsid w:val="00776C46"/>
    <w:rsid w:val="007773B8"/>
    <w:rsid w:val="00777ADC"/>
    <w:rsid w:val="00781EC3"/>
    <w:rsid w:val="00784B76"/>
    <w:rsid w:val="00785D0D"/>
    <w:rsid w:val="0078788F"/>
    <w:rsid w:val="00791B36"/>
    <w:rsid w:val="0079215C"/>
    <w:rsid w:val="00793015"/>
    <w:rsid w:val="0079454B"/>
    <w:rsid w:val="00794C8C"/>
    <w:rsid w:val="00797305"/>
    <w:rsid w:val="00797749"/>
    <w:rsid w:val="007A0A2F"/>
    <w:rsid w:val="007A0A53"/>
    <w:rsid w:val="007A2170"/>
    <w:rsid w:val="007A67E2"/>
    <w:rsid w:val="007B08C5"/>
    <w:rsid w:val="007B235B"/>
    <w:rsid w:val="007D1026"/>
    <w:rsid w:val="007D1F4B"/>
    <w:rsid w:val="007D2017"/>
    <w:rsid w:val="007E288D"/>
    <w:rsid w:val="007E323C"/>
    <w:rsid w:val="007E6D98"/>
    <w:rsid w:val="007F039B"/>
    <w:rsid w:val="00802B5B"/>
    <w:rsid w:val="00807754"/>
    <w:rsid w:val="00807A39"/>
    <w:rsid w:val="00811CDB"/>
    <w:rsid w:val="008129B8"/>
    <w:rsid w:val="00815D27"/>
    <w:rsid w:val="008173D2"/>
    <w:rsid w:val="008179F0"/>
    <w:rsid w:val="00817EE6"/>
    <w:rsid w:val="00820262"/>
    <w:rsid w:val="00821BB3"/>
    <w:rsid w:val="008339AE"/>
    <w:rsid w:val="00836184"/>
    <w:rsid w:val="00842B38"/>
    <w:rsid w:val="00843F81"/>
    <w:rsid w:val="00844D12"/>
    <w:rsid w:val="00845DAF"/>
    <w:rsid w:val="00845E08"/>
    <w:rsid w:val="00850763"/>
    <w:rsid w:val="00852449"/>
    <w:rsid w:val="008533EF"/>
    <w:rsid w:val="00856BBF"/>
    <w:rsid w:val="00861374"/>
    <w:rsid w:val="008614F7"/>
    <w:rsid w:val="00862E42"/>
    <w:rsid w:val="0086723A"/>
    <w:rsid w:val="008738AA"/>
    <w:rsid w:val="008845FB"/>
    <w:rsid w:val="008859D2"/>
    <w:rsid w:val="008874E0"/>
    <w:rsid w:val="008A09D8"/>
    <w:rsid w:val="008A2212"/>
    <w:rsid w:val="008A3400"/>
    <w:rsid w:val="008A3E50"/>
    <w:rsid w:val="008A426F"/>
    <w:rsid w:val="008A54A2"/>
    <w:rsid w:val="008B76D9"/>
    <w:rsid w:val="008C02B1"/>
    <w:rsid w:val="008C3896"/>
    <w:rsid w:val="008C3901"/>
    <w:rsid w:val="008D7475"/>
    <w:rsid w:val="008E1DFF"/>
    <w:rsid w:val="008E4A46"/>
    <w:rsid w:val="008E5DC2"/>
    <w:rsid w:val="008E6A01"/>
    <w:rsid w:val="008E766D"/>
    <w:rsid w:val="008F0A38"/>
    <w:rsid w:val="008F102F"/>
    <w:rsid w:val="008F4193"/>
    <w:rsid w:val="008F54E7"/>
    <w:rsid w:val="00900289"/>
    <w:rsid w:val="0090354E"/>
    <w:rsid w:val="0090371A"/>
    <w:rsid w:val="00904A3E"/>
    <w:rsid w:val="0090637C"/>
    <w:rsid w:val="009072D1"/>
    <w:rsid w:val="00907799"/>
    <w:rsid w:val="0092207F"/>
    <w:rsid w:val="0092542A"/>
    <w:rsid w:val="00933DB5"/>
    <w:rsid w:val="009364A4"/>
    <w:rsid w:val="00940735"/>
    <w:rsid w:val="00943A17"/>
    <w:rsid w:val="009453BC"/>
    <w:rsid w:val="00945E5B"/>
    <w:rsid w:val="009477CF"/>
    <w:rsid w:val="00954C6C"/>
    <w:rsid w:val="00961950"/>
    <w:rsid w:val="00965526"/>
    <w:rsid w:val="00966D04"/>
    <w:rsid w:val="0097005A"/>
    <w:rsid w:val="00971ADF"/>
    <w:rsid w:val="00972E96"/>
    <w:rsid w:val="009741D1"/>
    <w:rsid w:val="00981238"/>
    <w:rsid w:val="00981D1E"/>
    <w:rsid w:val="00982950"/>
    <w:rsid w:val="00991278"/>
    <w:rsid w:val="0099175E"/>
    <w:rsid w:val="009943A4"/>
    <w:rsid w:val="00997858"/>
    <w:rsid w:val="009B1FAC"/>
    <w:rsid w:val="009B3A60"/>
    <w:rsid w:val="009B401B"/>
    <w:rsid w:val="009B485A"/>
    <w:rsid w:val="009C0869"/>
    <w:rsid w:val="009C1AD9"/>
    <w:rsid w:val="009C7016"/>
    <w:rsid w:val="009C7678"/>
    <w:rsid w:val="009D2218"/>
    <w:rsid w:val="009D508B"/>
    <w:rsid w:val="009D6FE7"/>
    <w:rsid w:val="009E16EA"/>
    <w:rsid w:val="009E251E"/>
    <w:rsid w:val="009F1018"/>
    <w:rsid w:val="009F1115"/>
    <w:rsid w:val="009F1BE3"/>
    <w:rsid w:val="009F1F55"/>
    <w:rsid w:val="009F21B5"/>
    <w:rsid w:val="00A00B95"/>
    <w:rsid w:val="00A019AE"/>
    <w:rsid w:val="00A01AB9"/>
    <w:rsid w:val="00A048EC"/>
    <w:rsid w:val="00A20DDB"/>
    <w:rsid w:val="00A30B41"/>
    <w:rsid w:val="00A30C38"/>
    <w:rsid w:val="00A42BE5"/>
    <w:rsid w:val="00A519BF"/>
    <w:rsid w:val="00A539C4"/>
    <w:rsid w:val="00A55682"/>
    <w:rsid w:val="00A6428C"/>
    <w:rsid w:val="00A64E32"/>
    <w:rsid w:val="00A67FA9"/>
    <w:rsid w:val="00A7678C"/>
    <w:rsid w:val="00A76F36"/>
    <w:rsid w:val="00A9010E"/>
    <w:rsid w:val="00A9275C"/>
    <w:rsid w:val="00A93075"/>
    <w:rsid w:val="00A935C8"/>
    <w:rsid w:val="00A940EF"/>
    <w:rsid w:val="00A9726D"/>
    <w:rsid w:val="00AA70F4"/>
    <w:rsid w:val="00AC60A2"/>
    <w:rsid w:val="00AE1DF0"/>
    <w:rsid w:val="00AE6ABB"/>
    <w:rsid w:val="00AF1EDD"/>
    <w:rsid w:val="00AF4452"/>
    <w:rsid w:val="00AF5B4A"/>
    <w:rsid w:val="00AF62CA"/>
    <w:rsid w:val="00AF6E4D"/>
    <w:rsid w:val="00B01DA6"/>
    <w:rsid w:val="00B06EA6"/>
    <w:rsid w:val="00B10D67"/>
    <w:rsid w:val="00B12F34"/>
    <w:rsid w:val="00B14FD7"/>
    <w:rsid w:val="00B16348"/>
    <w:rsid w:val="00B17E57"/>
    <w:rsid w:val="00B2283E"/>
    <w:rsid w:val="00B22FDE"/>
    <w:rsid w:val="00B2674F"/>
    <w:rsid w:val="00B32D4B"/>
    <w:rsid w:val="00B402B9"/>
    <w:rsid w:val="00B437D5"/>
    <w:rsid w:val="00B563C2"/>
    <w:rsid w:val="00B56ED5"/>
    <w:rsid w:val="00B57659"/>
    <w:rsid w:val="00B60D54"/>
    <w:rsid w:val="00B63554"/>
    <w:rsid w:val="00B67426"/>
    <w:rsid w:val="00B80E61"/>
    <w:rsid w:val="00B8205C"/>
    <w:rsid w:val="00B83D92"/>
    <w:rsid w:val="00B83F93"/>
    <w:rsid w:val="00B84A59"/>
    <w:rsid w:val="00B86BCD"/>
    <w:rsid w:val="00B86E6F"/>
    <w:rsid w:val="00B87F56"/>
    <w:rsid w:val="00B91CA1"/>
    <w:rsid w:val="00B92F96"/>
    <w:rsid w:val="00B96060"/>
    <w:rsid w:val="00BA3F0B"/>
    <w:rsid w:val="00BB7B80"/>
    <w:rsid w:val="00BC18A8"/>
    <w:rsid w:val="00BC232B"/>
    <w:rsid w:val="00BC3DA3"/>
    <w:rsid w:val="00BC45D9"/>
    <w:rsid w:val="00BC6D72"/>
    <w:rsid w:val="00BD2158"/>
    <w:rsid w:val="00BD2533"/>
    <w:rsid w:val="00BD35AE"/>
    <w:rsid w:val="00BE5952"/>
    <w:rsid w:val="00BE6BE6"/>
    <w:rsid w:val="00BE71DF"/>
    <w:rsid w:val="00BF0F10"/>
    <w:rsid w:val="00BF6BA4"/>
    <w:rsid w:val="00C02F1A"/>
    <w:rsid w:val="00C03493"/>
    <w:rsid w:val="00C16AFE"/>
    <w:rsid w:val="00C226EF"/>
    <w:rsid w:val="00C26E5C"/>
    <w:rsid w:val="00C27C1A"/>
    <w:rsid w:val="00C36F18"/>
    <w:rsid w:val="00C37817"/>
    <w:rsid w:val="00C40BE4"/>
    <w:rsid w:val="00C418DB"/>
    <w:rsid w:val="00C41D4D"/>
    <w:rsid w:val="00C41DE3"/>
    <w:rsid w:val="00C43401"/>
    <w:rsid w:val="00C43EF4"/>
    <w:rsid w:val="00C47206"/>
    <w:rsid w:val="00C5560E"/>
    <w:rsid w:val="00C56481"/>
    <w:rsid w:val="00C57ED2"/>
    <w:rsid w:val="00C60F20"/>
    <w:rsid w:val="00C645A2"/>
    <w:rsid w:val="00C64FDF"/>
    <w:rsid w:val="00C662F3"/>
    <w:rsid w:val="00C67B4B"/>
    <w:rsid w:val="00C67C51"/>
    <w:rsid w:val="00C7082E"/>
    <w:rsid w:val="00C77159"/>
    <w:rsid w:val="00C833C9"/>
    <w:rsid w:val="00C910B5"/>
    <w:rsid w:val="00CA3A24"/>
    <w:rsid w:val="00CA6394"/>
    <w:rsid w:val="00CB6557"/>
    <w:rsid w:val="00CB70AD"/>
    <w:rsid w:val="00CC43FC"/>
    <w:rsid w:val="00CD1B92"/>
    <w:rsid w:val="00CD29D2"/>
    <w:rsid w:val="00CD5D45"/>
    <w:rsid w:val="00CD65C8"/>
    <w:rsid w:val="00CD76CF"/>
    <w:rsid w:val="00CE4EFC"/>
    <w:rsid w:val="00CE5ABD"/>
    <w:rsid w:val="00CE79BA"/>
    <w:rsid w:val="00CF66FE"/>
    <w:rsid w:val="00D006F7"/>
    <w:rsid w:val="00D040A9"/>
    <w:rsid w:val="00D21D63"/>
    <w:rsid w:val="00D235D0"/>
    <w:rsid w:val="00D40A70"/>
    <w:rsid w:val="00D41DC8"/>
    <w:rsid w:val="00D41F89"/>
    <w:rsid w:val="00D42FA4"/>
    <w:rsid w:val="00D46123"/>
    <w:rsid w:val="00D53B6F"/>
    <w:rsid w:val="00D54A61"/>
    <w:rsid w:val="00D54DEE"/>
    <w:rsid w:val="00D54F08"/>
    <w:rsid w:val="00D555AD"/>
    <w:rsid w:val="00D563C1"/>
    <w:rsid w:val="00D5696B"/>
    <w:rsid w:val="00D6006D"/>
    <w:rsid w:val="00D617CA"/>
    <w:rsid w:val="00D701D0"/>
    <w:rsid w:val="00D707F4"/>
    <w:rsid w:val="00D72A07"/>
    <w:rsid w:val="00D72E02"/>
    <w:rsid w:val="00D754C6"/>
    <w:rsid w:val="00D75AAF"/>
    <w:rsid w:val="00D75B7C"/>
    <w:rsid w:val="00D806B3"/>
    <w:rsid w:val="00D80A45"/>
    <w:rsid w:val="00D833E8"/>
    <w:rsid w:val="00D874B5"/>
    <w:rsid w:val="00DA0283"/>
    <w:rsid w:val="00DA0734"/>
    <w:rsid w:val="00DA0F11"/>
    <w:rsid w:val="00DA549C"/>
    <w:rsid w:val="00DA580A"/>
    <w:rsid w:val="00DA74EC"/>
    <w:rsid w:val="00DB0592"/>
    <w:rsid w:val="00DB260F"/>
    <w:rsid w:val="00DB2BB6"/>
    <w:rsid w:val="00DB4B5B"/>
    <w:rsid w:val="00DB4F44"/>
    <w:rsid w:val="00DB643F"/>
    <w:rsid w:val="00DC0CA1"/>
    <w:rsid w:val="00DC4CE3"/>
    <w:rsid w:val="00DC64A4"/>
    <w:rsid w:val="00DE04C1"/>
    <w:rsid w:val="00DE0CD3"/>
    <w:rsid w:val="00DE518D"/>
    <w:rsid w:val="00DF2314"/>
    <w:rsid w:val="00DF2ABB"/>
    <w:rsid w:val="00DF30F1"/>
    <w:rsid w:val="00E03041"/>
    <w:rsid w:val="00E034DC"/>
    <w:rsid w:val="00E066B7"/>
    <w:rsid w:val="00E111C4"/>
    <w:rsid w:val="00E141EA"/>
    <w:rsid w:val="00E14AB2"/>
    <w:rsid w:val="00E15BE3"/>
    <w:rsid w:val="00E16D8F"/>
    <w:rsid w:val="00E22B7E"/>
    <w:rsid w:val="00E342E8"/>
    <w:rsid w:val="00E40C63"/>
    <w:rsid w:val="00E41182"/>
    <w:rsid w:val="00E434C9"/>
    <w:rsid w:val="00E4361D"/>
    <w:rsid w:val="00E450FB"/>
    <w:rsid w:val="00E46789"/>
    <w:rsid w:val="00E4786B"/>
    <w:rsid w:val="00E50A95"/>
    <w:rsid w:val="00E50DBE"/>
    <w:rsid w:val="00E54F17"/>
    <w:rsid w:val="00E55D9E"/>
    <w:rsid w:val="00E5609E"/>
    <w:rsid w:val="00E6217B"/>
    <w:rsid w:val="00E62A09"/>
    <w:rsid w:val="00E65451"/>
    <w:rsid w:val="00E67081"/>
    <w:rsid w:val="00E67097"/>
    <w:rsid w:val="00E7001B"/>
    <w:rsid w:val="00E70ADE"/>
    <w:rsid w:val="00E72464"/>
    <w:rsid w:val="00E77540"/>
    <w:rsid w:val="00E81B52"/>
    <w:rsid w:val="00E902EA"/>
    <w:rsid w:val="00E93E86"/>
    <w:rsid w:val="00E96245"/>
    <w:rsid w:val="00E96A2B"/>
    <w:rsid w:val="00EA246E"/>
    <w:rsid w:val="00EA27AA"/>
    <w:rsid w:val="00EB426A"/>
    <w:rsid w:val="00EB5B19"/>
    <w:rsid w:val="00EC0FE4"/>
    <w:rsid w:val="00EC1995"/>
    <w:rsid w:val="00EC4C86"/>
    <w:rsid w:val="00ED0377"/>
    <w:rsid w:val="00ED230B"/>
    <w:rsid w:val="00ED6FF8"/>
    <w:rsid w:val="00EE17EB"/>
    <w:rsid w:val="00EE2CA3"/>
    <w:rsid w:val="00EE53F7"/>
    <w:rsid w:val="00F0491E"/>
    <w:rsid w:val="00F04A15"/>
    <w:rsid w:val="00F057B8"/>
    <w:rsid w:val="00F13C49"/>
    <w:rsid w:val="00F14176"/>
    <w:rsid w:val="00F17602"/>
    <w:rsid w:val="00F17B0B"/>
    <w:rsid w:val="00F20F72"/>
    <w:rsid w:val="00F219F1"/>
    <w:rsid w:val="00F36FA0"/>
    <w:rsid w:val="00F37E8E"/>
    <w:rsid w:val="00F44822"/>
    <w:rsid w:val="00F46832"/>
    <w:rsid w:val="00F47692"/>
    <w:rsid w:val="00F55632"/>
    <w:rsid w:val="00F57C74"/>
    <w:rsid w:val="00F6215C"/>
    <w:rsid w:val="00F63AC2"/>
    <w:rsid w:val="00F66A1F"/>
    <w:rsid w:val="00F7015A"/>
    <w:rsid w:val="00F74F12"/>
    <w:rsid w:val="00F81620"/>
    <w:rsid w:val="00F81AE9"/>
    <w:rsid w:val="00F8392C"/>
    <w:rsid w:val="00F848FB"/>
    <w:rsid w:val="00F84929"/>
    <w:rsid w:val="00F86468"/>
    <w:rsid w:val="00F90EBD"/>
    <w:rsid w:val="00F9200D"/>
    <w:rsid w:val="00FA08E4"/>
    <w:rsid w:val="00FA4D66"/>
    <w:rsid w:val="00FA77C5"/>
    <w:rsid w:val="00FB06A1"/>
    <w:rsid w:val="00FB1056"/>
    <w:rsid w:val="00FB1096"/>
    <w:rsid w:val="00FB3DCE"/>
    <w:rsid w:val="00FC2B8A"/>
    <w:rsid w:val="00FC40E7"/>
    <w:rsid w:val="00FC72BD"/>
    <w:rsid w:val="00FD6A00"/>
    <w:rsid w:val="00FD7C08"/>
    <w:rsid w:val="00FE0AB1"/>
    <w:rsid w:val="00FE12E9"/>
    <w:rsid w:val="00FE1868"/>
    <w:rsid w:val="00FE1DA3"/>
    <w:rsid w:val="00FE6DE4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uledepolitesse">
    <w:name w:val="Closing"/>
    <w:basedOn w:val="Normal"/>
    <w:link w:val="Formuledepolitess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Policepardfau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table" w:styleId="TableauGrille1Clair">
    <w:name w:val="Grid Table 1 Light"/>
    <w:basedOn w:val="TableauNormal"/>
    <w:uiPriority w:val="46"/>
    <w:rsid w:val="000056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8A09D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B9E5168619246749BF7C6DA8EDD2A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1BC8FC-63C5-40B3-BD5F-3B24B925E46E}"/>
      </w:docPartPr>
      <w:docPartBody>
        <w:p w:rsidR="00B95E9F" w:rsidRDefault="005D723E" w:rsidP="005D723E">
          <w:pPr>
            <w:pStyle w:val="3B9E5168619246749BF7C6DA8EDD2A57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550049-E617-4CF9-AD4B-34BC21502508}"/>
      </w:docPartPr>
      <w:docPartBody>
        <w:p w:rsidR="003B19F6" w:rsidRDefault="00A476C4">
          <w:r w:rsidRPr="00097838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FE0489A3B33B471D82476EDBCC3258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ED3173-72C2-4DCC-963A-CF5C44D5988E}"/>
      </w:docPartPr>
      <w:docPartBody>
        <w:p w:rsidR="00A87047" w:rsidRDefault="0072246E" w:rsidP="0072246E">
          <w:pPr>
            <w:pStyle w:val="FE0489A3B33B471D82476EDBCC325865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ACE51240853A404EA39013857BFF43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E608B5-4438-4671-B1BB-D56AE3428BDD}"/>
      </w:docPartPr>
      <w:docPartBody>
        <w:p w:rsidR="001C7AC5" w:rsidRDefault="00473D39" w:rsidP="00473D39">
          <w:pPr>
            <w:pStyle w:val="ACE51240853A404EA39013857BFF431F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08057A91AD44D39BC9AA7DA2A7402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C179BE-CBDE-4764-897B-9C99662996A9}"/>
      </w:docPartPr>
      <w:docPartBody>
        <w:p w:rsidR="001C7AC5" w:rsidRDefault="00473D39" w:rsidP="00473D39">
          <w:pPr>
            <w:pStyle w:val="F08057A91AD44D39BC9AA7DA2A740223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6E264720067B4F3CBB711302845B71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A7C3B7-F770-4E5D-A745-FB2D8FC8FD96}"/>
      </w:docPartPr>
      <w:docPartBody>
        <w:p w:rsidR="001C7AC5" w:rsidRDefault="00473D39" w:rsidP="00473D39">
          <w:pPr>
            <w:pStyle w:val="6E264720067B4F3CBB711302845B71D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1130621552E6401FAC3FBD34A7BBD0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A2BF47-8911-445C-9C25-8816D6916456}"/>
      </w:docPartPr>
      <w:docPartBody>
        <w:p w:rsidR="001C7AC5" w:rsidRDefault="00473D39" w:rsidP="00473D39">
          <w:pPr>
            <w:pStyle w:val="1130621552E6401FAC3FBD34A7BBD094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38A25408B0540589E36EC4BCFA2CF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90D364-586B-4B48-ABF0-9629562CEC16}"/>
      </w:docPartPr>
      <w:docPartBody>
        <w:p w:rsidR="001C7AC5" w:rsidRDefault="00473D39" w:rsidP="00473D39">
          <w:pPr>
            <w:pStyle w:val="B38A25408B0540589E36EC4BCFA2CF44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C951D769C8045F3A7A645080514D7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13D26D-50D8-4A4C-B21B-6DBE16241519}"/>
      </w:docPartPr>
      <w:docPartBody>
        <w:p w:rsidR="00653290" w:rsidRDefault="001C7AC5" w:rsidP="001C7AC5">
          <w:pPr>
            <w:pStyle w:val="2C951D769C8045F3A7A645080514D73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C330C419B4A4BD8986CEA1BC846C7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1167D7-AF1A-42F4-BE1D-38DC0E62E3E7}"/>
      </w:docPartPr>
      <w:docPartBody>
        <w:p w:rsidR="00653290" w:rsidRDefault="001C7AC5" w:rsidP="001C7AC5">
          <w:pPr>
            <w:pStyle w:val="9C330C419B4A4BD8986CEA1BC846C7AF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EDD2E4FB4F140A38DD39907BCB9AD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89128C-342F-4412-A5BB-265AD9690F8D}"/>
      </w:docPartPr>
      <w:docPartBody>
        <w:p w:rsidR="00F1314F" w:rsidRDefault="00680B49" w:rsidP="00680B49">
          <w:pPr>
            <w:pStyle w:val="4EDD2E4FB4F140A38DD39907BCB9ADFE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CD86F6D030C4DE993CA1F21637EBF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51EDE1-E8EE-45FC-ADBF-DBB3F68713FA}"/>
      </w:docPartPr>
      <w:docPartBody>
        <w:p w:rsidR="00F1314F" w:rsidRDefault="00680B49" w:rsidP="00680B49">
          <w:pPr>
            <w:pStyle w:val="7CD86F6D030C4DE993CA1F21637EBFC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C98DC31534941209EDD92FA4851E0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EE1CEC-AB00-47CF-9249-AB3FFD883CDA}"/>
      </w:docPartPr>
      <w:docPartBody>
        <w:p w:rsidR="00D57854" w:rsidRDefault="00192FF9" w:rsidP="00192FF9">
          <w:pPr>
            <w:pStyle w:val="FC98DC31534941209EDD92FA4851E052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1322986A0324CCB8B4D06C4D27A22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075214-A3F8-49DF-B057-A942ACC59B93}"/>
      </w:docPartPr>
      <w:docPartBody>
        <w:p w:rsidR="009C4230" w:rsidRDefault="004454B4" w:rsidP="004454B4">
          <w:pPr>
            <w:pStyle w:val="51322986A0324CCB8B4D06C4D27A22BB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13B44"/>
    <w:rsid w:val="00025319"/>
    <w:rsid w:val="00030A05"/>
    <w:rsid w:val="00046797"/>
    <w:rsid w:val="000472D7"/>
    <w:rsid w:val="000524FD"/>
    <w:rsid w:val="00065643"/>
    <w:rsid w:val="0007395A"/>
    <w:rsid w:val="0008782E"/>
    <w:rsid w:val="000D04F1"/>
    <w:rsid w:val="000E17FC"/>
    <w:rsid w:val="000E70CA"/>
    <w:rsid w:val="0010516D"/>
    <w:rsid w:val="00111379"/>
    <w:rsid w:val="001259F3"/>
    <w:rsid w:val="00140901"/>
    <w:rsid w:val="00163B39"/>
    <w:rsid w:val="00177CEE"/>
    <w:rsid w:val="00186A42"/>
    <w:rsid w:val="0019060C"/>
    <w:rsid w:val="0019276C"/>
    <w:rsid w:val="00192FF9"/>
    <w:rsid w:val="001A482E"/>
    <w:rsid w:val="001C7AC5"/>
    <w:rsid w:val="0020281A"/>
    <w:rsid w:val="00203B24"/>
    <w:rsid w:val="00216A4D"/>
    <w:rsid w:val="002221B4"/>
    <w:rsid w:val="0025166B"/>
    <w:rsid w:val="00263648"/>
    <w:rsid w:val="002668C1"/>
    <w:rsid w:val="00277793"/>
    <w:rsid w:val="00280539"/>
    <w:rsid w:val="0029741B"/>
    <w:rsid w:val="002A1203"/>
    <w:rsid w:val="002A1B6B"/>
    <w:rsid w:val="002F0F71"/>
    <w:rsid w:val="002F17BE"/>
    <w:rsid w:val="002F228D"/>
    <w:rsid w:val="003177D7"/>
    <w:rsid w:val="00372406"/>
    <w:rsid w:val="00377D7B"/>
    <w:rsid w:val="0038016D"/>
    <w:rsid w:val="003818F1"/>
    <w:rsid w:val="0038265E"/>
    <w:rsid w:val="00393580"/>
    <w:rsid w:val="00396DA7"/>
    <w:rsid w:val="003B19F6"/>
    <w:rsid w:val="003B4E73"/>
    <w:rsid w:val="003C1333"/>
    <w:rsid w:val="003E39BD"/>
    <w:rsid w:val="00403399"/>
    <w:rsid w:val="00406FF1"/>
    <w:rsid w:val="0042588B"/>
    <w:rsid w:val="004272E6"/>
    <w:rsid w:val="004454B4"/>
    <w:rsid w:val="00457F5A"/>
    <w:rsid w:val="00463899"/>
    <w:rsid w:val="00473D39"/>
    <w:rsid w:val="004A6305"/>
    <w:rsid w:val="004A6D2F"/>
    <w:rsid w:val="004B299E"/>
    <w:rsid w:val="004C4BD0"/>
    <w:rsid w:val="004C7884"/>
    <w:rsid w:val="005017B3"/>
    <w:rsid w:val="0052071E"/>
    <w:rsid w:val="00526F31"/>
    <w:rsid w:val="00527796"/>
    <w:rsid w:val="005440D3"/>
    <w:rsid w:val="005455A5"/>
    <w:rsid w:val="005619EF"/>
    <w:rsid w:val="00566AE4"/>
    <w:rsid w:val="00574958"/>
    <w:rsid w:val="005954E4"/>
    <w:rsid w:val="005B4F45"/>
    <w:rsid w:val="005C05B6"/>
    <w:rsid w:val="005C1A96"/>
    <w:rsid w:val="005D723E"/>
    <w:rsid w:val="005F5D18"/>
    <w:rsid w:val="0060760A"/>
    <w:rsid w:val="00611270"/>
    <w:rsid w:val="00627F2D"/>
    <w:rsid w:val="00634660"/>
    <w:rsid w:val="006412F6"/>
    <w:rsid w:val="006422D9"/>
    <w:rsid w:val="006427AC"/>
    <w:rsid w:val="00653290"/>
    <w:rsid w:val="00672748"/>
    <w:rsid w:val="00672BCD"/>
    <w:rsid w:val="00676164"/>
    <w:rsid w:val="006802F3"/>
    <w:rsid w:val="00680B49"/>
    <w:rsid w:val="006A64B1"/>
    <w:rsid w:val="006B0A40"/>
    <w:rsid w:val="006B3DF7"/>
    <w:rsid w:val="006C0975"/>
    <w:rsid w:val="006C55FE"/>
    <w:rsid w:val="006C7475"/>
    <w:rsid w:val="006C7974"/>
    <w:rsid w:val="006E2233"/>
    <w:rsid w:val="0070093E"/>
    <w:rsid w:val="00703FAC"/>
    <w:rsid w:val="0072246E"/>
    <w:rsid w:val="0072321C"/>
    <w:rsid w:val="007306EB"/>
    <w:rsid w:val="00757F22"/>
    <w:rsid w:val="00786FE2"/>
    <w:rsid w:val="00787BA3"/>
    <w:rsid w:val="0079723E"/>
    <w:rsid w:val="007A1538"/>
    <w:rsid w:val="007A215E"/>
    <w:rsid w:val="007A7131"/>
    <w:rsid w:val="007B0F74"/>
    <w:rsid w:val="007D55C6"/>
    <w:rsid w:val="007D7FD9"/>
    <w:rsid w:val="007E7B7D"/>
    <w:rsid w:val="008046F4"/>
    <w:rsid w:val="00814E65"/>
    <w:rsid w:val="0082504B"/>
    <w:rsid w:val="008268BB"/>
    <w:rsid w:val="00826E4A"/>
    <w:rsid w:val="00831521"/>
    <w:rsid w:val="00845ABD"/>
    <w:rsid w:val="00894B8D"/>
    <w:rsid w:val="008A3293"/>
    <w:rsid w:val="008A7F59"/>
    <w:rsid w:val="008C48D7"/>
    <w:rsid w:val="008C505F"/>
    <w:rsid w:val="008C6D41"/>
    <w:rsid w:val="008D2082"/>
    <w:rsid w:val="008E72B8"/>
    <w:rsid w:val="009010E7"/>
    <w:rsid w:val="009023B3"/>
    <w:rsid w:val="00911A0F"/>
    <w:rsid w:val="0091768A"/>
    <w:rsid w:val="00926A0E"/>
    <w:rsid w:val="00932C33"/>
    <w:rsid w:val="0094520C"/>
    <w:rsid w:val="00947660"/>
    <w:rsid w:val="00947668"/>
    <w:rsid w:val="009A3957"/>
    <w:rsid w:val="009A4D16"/>
    <w:rsid w:val="009B23F1"/>
    <w:rsid w:val="009B38DA"/>
    <w:rsid w:val="009C4230"/>
    <w:rsid w:val="009E0BF0"/>
    <w:rsid w:val="00A403F4"/>
    <w:rsid w:val="00A44117"/>
    <w:rsid w:val="00A476C4"/>
    <w:rsid w:val="00A64E6F"/>
    <w:rsid w:val="00A87047"/>
    <w:rsid w:val="00A96B92"/>
    <w:rsid w:val="00AA7B04"/>
    <w:rsid w:val="00AD1E20"/>
    <w:rsid w:val="00AE1CD3"/>
    <w:rsid w:val="00AE25E6"/>
    <w:rsid w:val="00AE701E"/>
    <w:rsid w:val="00AF1763"/>
    <w:rsid w:val="00B104BA"/>
    <w:rsid w:val="00B32A4B"/>
    <w:rsid w:val="00B34482"/>
    <w:rsid w:val="00B34B42"/>
    <w:rsid w:val="00B60E51"/>
    <w:rsid w:val="00B73E69"/>
    <w:rsid w:val="00B76E52"/>
    <w:rsid w:val="00B7711D"/>
    <w:rsid w:val="00B80FEA"/>
    <w:rsid w:val="00B9230D"/>
    <w:rsid w:val="00B95E9F"/>
    <w:rsid w:val="00BA07E4"/>
    <w:rsid w:val="00BB1427"/>
    <w:rsid w:val="00BB42DF"/>
    <w:rsid w:val="00BB745C"/>
    <w:rsid w:val="00BD6A69"/>
    <w:rsid w:val="00C02972"/>
    <w:rsid w:val="00C17DBD"/>
    <w:rsid w:val="00C22EED"/>
    <w:rsid w:val="00C34254"/>
    <w:rsid w:val="00C63199"/>
    <w:rsid w:val="00C750C7"/>
    <w:rsid w:val="00C96067"/>
    <w:rsid w:val="00CA5831"/>
    <w:rsid w:val="00CB676A"/>
    <w:rsid w:val="00CD782B"/>
    <w:rsid w:val="00CE0159"/>
    <w:rsid w:val="00CE1B0E"/>
    <w:rsid w:val="00CE33B8"/>
    <w:rsid w:val="00CE6E10"/>
    <w:rsid w:val="00CF0EEE"/>
    <w:rsid w:val="00CF189E"/>
    <w:rsid w:val="00CF7FC0"/>
    <w:rsid w:val="00D049E9"/>
    <w:rsid w:val="00D14DD2"/>
    <w:rsid w:val="00D16157"/>
    <w:rsid w:val="00D20429"/>
    <w:rsid w:val="00D3523E"/>
    <w:rsid w:val="00D57854"/>
    <w:rsid w:val="00D61155"/>
    <w:rsid w:val="00D94A8F"/>
    <w:rsid w:val="00DA4502"/>
    <w:rsid w:val="00DA6A2F"/>
    <w:rsid w:val="00DB37B9"/>
    <w:rsid w:val="00DB4B93"/>
    <w:rsid w:val="00DD6387"/>
    <w:rsid w:val="00DD7780"/>
    <w:rsid w:val="00DE6764"/>
    <w:rsid w:val="00DF2317"/>
    <w:rsid w:val="00E04F76"/>
    <w:rsid w:val="00E0614E"/>
    <w:rsid w:val="00E2003A"/>
    <w:rsid w:val="00E27C31"/>
    <w:rsid w:val="00E62160"/>
    <w:rsid w:val="00E6368A"/>
    <w:rsid w:val="00E81C11"/>
    <w:rsid w:val="00E95536"/>
    <w:rsid w:val="00E97086"/>
    <w:rsid w:val="00E971EB"/>
    <w:rsid w:val="00E9720D"/>
    <w:rsid w:val="00EA6C47"/>
    <w:rsid w:val="00EC03BA"/>
    <w:rsid w:val="00ED00AD"/>
    <w:rsid w:val="00ED4D6E"/>
    <w:rsid w:val="00ED6B63"/>
    <w:rsid w:val="00F014F6"/>
    <w:rsid w:val="00F051BD"/>
    <w:rsid w:val="00F103B7"/>
    <w:rsid w:val="00F11BE4"/>
    <w:rsid w:val="00F1314F"/>
    <w:rsid w:val="00F36C88"/>
    <w:rsid w:val="00F52410"/>
    <w:rsid w:val="00F733CF"/>
    <w:rsid w:val="00F93C3D"/>
    <w:rsid w:val="00FA7939"/>
    <w:rsid w:val="00FB2AEB"/>
    <w:rsid w:val="00FB383A"/>
    <w:rsid w:val="00FC4EA0"/>
    <w:rsid w:val="00FC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C4230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  <w:style w:type="paragraph" w:customStyle="1" w:styleId="985FE160639947D58D7D02C2F87A1814">
    <w:name w:val="985FE160639947D58D7D02C2F87A1814"/>
    <w:rsid w:val="00FB2AEB"/>
    <w:rPr>
      <w:lang w:val="fr-FR" w:eastAsia="fr-FR"/>
    </w:rPr>
  </w:style>
  <w:style w:type="paragraph" w:customStyle="1" w:styleId="5260851E3CE34EE3BB8E71C016793C47">
    <w:name w:val="5260851E3CE34EE3BB8E71C016793C47"/>
    <w:rsid w:val="00FB2AEB"/>
    <w:rPr>
      <w:lang w:val="fr-FR" w:eastAsia="fr-FR"/>
    </w:rPr>
  </w:style>
  <w:style w:type="paragraph" w:customStyle="1" w:styleId="C3A6E8A44B3C4EB7BD326BD7FDECFA89">
    <w:name w:val="C3A6E8A44B3C4EB7BD326BD7FDECFA89"/>
    <w:rsid w:val="00FB2AEB"/>
    <w:rPr>
      <w:lang w:val="fr-FR" w:eastAsia="fr-FR"/>
    </w:rPr>
  </w:style>
  <w:style w:type="paragraph" w:customStyle="1" w:styleId="9AA328AC80024CD1AF574E6D60837DDF">
    <w:name w:val="9AA328AC80024CD1AF574E6D60837DDF"/>
    <w:rsid w:val="00FB2AEB"/>
    <w:rPr>
      <w:lang w:val="fr-FR" w:eastAsia="fr-FR"/>
    </w:rPr>
  </w:style>
  <w:style w:type="paragraph" w:customStyle="1" w:styleId="E5BFD4C4DFB14114B7C363D3D9F6D59A">
    <w:name w:val="E5BFD4C4DFB14114B7C363D3D9F6D59A"/>
    <w:rsid w:val="00FB2AEB"/>
    <w:rPr>
      <w:lang w:val="fr-FR" w:eastAsia="fr-FR"/>
    </w:rPr>
  </w:style>
  <w:style w:type="paragraph" w:customStyle="1" w:styleId="BBE8C57394CA450C9F0DEB321DE978A8">
    <w:name w:val="BBE8C57394CA450C9F0DEB321DE978A8"/>
    <w:rsid w:val="00FB2AEB"/>
    <w:rPr>
      <w:lang w:val="fr-FR" w:eastAsia="fr-FR"/>
    </w:rPr>
  </w:style>
  <w:style w:type="paragraph" w:customStyle="1" w:styleId="23FA9F8138BC4F649CBD53D093705D5F">
    <w:name w:val="23FA9F8138BC4F649CBD53D093705D5F"/>
    <w:rsid w:val="00FB2AEB"/>
    <w:rPr>
      <w:lang w:val="fr-FR" w:eastAsia="fr-FR"/>
    </w:rPr>
  </w:style>
  <w:style w:type="paragraph" w:customStyle="1" w:styleId="45B01F12695C40EFBD3762DC2BBA7D3C">
    <w:name w:val="45B01F12695C40EFBD3762DC2BBA7D3C"/>
    <w:rsid w:val="00FB2AEB"/>
    <w:rPr>
      <w:lang w:val="fr-FR" w:eastAsia="fr-FR"/>
    </w:rPr>
  </w:style>
  <w:style w:type="paragraph" w:customStyle="1" w:styleId="C2A9C73641144643AA0F280D7C9865BC">
    <w:name w:val="C2A9C73641144643AA0F280D7C9865BC"/>
    <w:rsid w:val="00FB2AEB"/>
    <w:rPr>
      <w:lang w:val="fr-FR" w:eastAsia="fr-FR"/>
    </w:rPr>
  </w:style>
  <w:style w:type="paragraph" w:customStyle="1" w:styleId="0B320078E2334A82A324B102132556D3">
    <w:name w:val="0B320078E2334A82A324B102132556D3"/>
    <w:rsid w:val="00FB2AEB"/>
    <w:rPr>
      <w:lang w:val="fr-FR" w:eastAsia="fr-FR"/>
    </w:rPr>
  </w:style>
  <w:style w:type="paragraph" w:customStyle="1" w:styleId="16DD2B83ABBE4DE3B5D907141BFBA883">
    <w:name w:val="16DD2B83ABBE4DE3B5D907141BFBA883"/>
    <w:rsid w:val="009B23F1"/>
    <w:rPr>
      <w:lang w:val="fr-FR" w:eastAsia="fr-FR"/>
    </w:rPr>
  </w:style>
  <w:style w:type="paragraph" w:customStyle="1" w:styleId="DA7C83606E2948D490031A23D1C91E4A">
    <w:name w:val="DA7C83606E2948D490031A23D1C91E4A"/>
    <w:rsid w:val="009B23F1"/>
    <w:rPr>
      <w:lang w:val="fr-FR" w:eastAsia="fr-FR"/>
    </w:rPr>
  </w:style>
  <w:style w:type="paragraph" w:customStyle="1" w:styleId="994321DF678045A18B7DDF8D3D417D5B">
    <w:name w:val="994321DF678045A18B7DDF8D3D417D5B"/>
    <w:rsid w:val="009B23F1"/>
    <w:rPr>
      <w:lang w:val="fr-FR" w:eastAsia="fr-FR"/>
    </w:rPr>
  </w:style>
  <w:style w:type="paragraph" w:customStyle="1" w:styleId="7CC697C304B544218823FC9789FBABA7">
    <w:name w:val="7CC697C304B544218823FC9789FBABA7"/>
    <w:rsid w:val="009B23F1"/>
    <w:rPr>
      <w:lang w:val="fr-FR" w:eastAsia="fr-FR"/>
    </w:rPr>
  </w:style>
  <w:style w:type="paragraph" w:customStyle="1" w:styleId="B22C4367498E414BA20E3AFE42122716">
    <w:name w:val="B22C4367498E414BA20E3AFE42122716"/>
    <w:rsid w:val="009B23F1"/>
    <w:rPr>
      <w:lang w:val="fr-FR" w:eastAsia="fr-FR"/>
    </w:rPr>
  </w:style>
  <w:style w:type="paragraph" w:customStyle="1" w:styleId="CD4709F87C3048E5A619F24ECBF2E16C">
    <w:name w:val="CD4709F87C3048E5A619F24ECBF2E16C"/>
    <w:rsid w:val="009B23F1"/>
    <w:rPr>
      <w:lang w:val="fr-FR" w:eastAsia="fr-FR"/>
    </w:rPr>
  </w:style>
  <w:style w:type="paragraph" w:customStyle="1" w:styleId="9D3557F800D5412EB2E80D959309D184">
    <w:name w:val="9D3557F800D5412EB2E80D959309D184"/>
    <w:rsid w:val="009B23F1"/>
    <w:rPr>
      <w:lang w:val="fr-FR" w:eastAsia="fr-FR"/>
    </w:rPr>
  </w:style>
  <w:style w:type="paragraph" w:customStyle="1" w:styleId="E8F410766C88478FA9ED3E9A93C11772">
    <w:name w:val="E8F410766C88478FA9ED3E9A93C11772"/>
    <w:rsid w:val="009B23F1"/>
    <w:rPr>
      <w:lang w:val="fr-FR" w:eastAsia="fr-FR"/>
    </w:rPr>
  </w:style>
  <w:style w:type="paragraph" w:customStyle="1" w:styleId="4207A301192043158B0833E1EC29A1D4">
    <w:name w:val="4207A301192043158B0833E1EC29A1D4"/>
    <w:rsid w:val="009B23F1"/>
    <w:rPr>
      <w:lang w:val="fr-FR" w:eastAsia="fr-FR"/>
    </w:rPr>
  </w:style>
  <w:style w:type="paragraph" w:customStyle="1" w:styleId="9964AAEACF144DE0B1AB2B9A618DCE85">
    <w:name w:val="9964AAEACF144DE0B1AB2B9A618DCE85"/>
    <w:rsid w:val="009B23F1"/>
    <w:rPr>
      <w:lang w:val="fr-FR" w:eastAsia="fr-FR"/>
    </w:rPr>
  </w:style>
  <w:style w:type="paragraph" w:customStyle="1" w:styleId="3FC36B1CAE894DE88548416CAE366830">
    <w:name w:val="3FC36B1CAE894DE88548416CAE366830"/>
    <w:rsid w:val="009B23F1"/>
    <w:rPr>
      <w:lang w:val="fr-FR" w:eastAsia="fr-FR"/>
    </w:rPr>
  </w:style>
  <w:style w:type="paragraph" w:customStyle="1" w:styleId="D060BFBFD03C492FAC99EC2E9332B430">
    <w:name w:val="D060BFBFD03C492FAC99EC2E9332B430"/>
    <w:rsid w:val="009B23F1"/>
    <w:rPr>
      <w:lang w:val="fr-FR" w:eastAsia="fr-FR"/>
    </w:rPr>
  </w:style>
  <w:style w:type="paragraph" w:customStyle="1" w:styleId="7ADA610E99214AA5B9731E30E7E978B8">
    <w:name w:val="7ADA610E99214AA5B9731E30E7E978B8"/>
    <w:rsid w:val="009B23F1"/>
    <w:rPr>
      <w:lang w:val="fr-FR" w:eastAsia="fr-FR"/>
    </w:rPr>
  </w:style>
  <w:style w:type="paragraph" w:customStyle="1" w:styleId="EE57218AAE6D4EF7ADB74F0DA103FC95">
    <w:name w:val="EE57218AAE6D4EF7ADB74F0DA103FC95"/>
    <w:rsid w:val="009B23F1"/>
    <w:rPr>
      <w:lang w:val="fr-FR" w:eastAsia="fr-FR"/>
    </w:rPr>
  </w:style>
  <w:style w:type="paragraph" w:customStyle="1" w:styleId="C62324833B874C03BC765F4E79BCFF78">
    <w:name w:val="C62324833B874C03BC765F4E79BCFF78"/>
    <w:rsid w:val="009B23F1"/>
    <w:rPr>
      <w:lang w:val="fr-FR" w:eastAsia="fr-FR"/>
    </w:rPr>
  </w:style>
  <w:style w:type="paragraph" w:customStyle="1" w:styleId="374DD1B29E134DA98E5244B0006B2DF4">
    <w:name w:val="374DD1B29E134DA98E5244B0006B2DF4"/>
    <w:rsid w:val="009B23F1"/>
    <w:rPr>
      <w:lang w:val="fr-FR" w:eastAsia="fr-FR"/>
    </w:rPr>
  </w:style>
  <w:style w:type="paragraph" w:customStyle="1" w:styleId="BD165142EBFD40688E91EA0BD95B2B6D">
    <w:name w:val="BD165142EBFD40688E91EA0BD95B2B6D"/>
    <w:rsid w:val="009B23F1"/>
    <w:rPr>
      <w:lang w:val="fr-FR" w:eastAsia="fr-FR"/>
    </w:rPr>
  </w:style>
  <w:style w:type="paragraph" w:customStyle="1" w:styleId="6BFD006E445B470892E047B3126E533E">
    <w:name w:val="6BFD006E445B470892E047B3126E533E"/>
    <w:rsid w:val="009B23F1"/>
    <w:rPr>
      <w:lang w:val="fr-FR" w:eastAsia="fr-FR"/>
    </w:rPr>
  </w:style>
  <w:style w:type="paragraph" w:customStyle="1" w:styleId="A76F367E6843442DAFA20D1E168DB9DE">
    <w:name w:val="A76F367E6843442DAFA20D1E168DB9DE"/>
    <w:rsid w:val="009B23F1"/>
    <w:rPr>
      <w:lang w:val="fr-FR" w:eastAsia="fr-FR"/>
    </w:rPr>
  </w:style>
  <w:style w:type="paragraph" w:customStyle="1" w:styleId="BAF81E77EBA64AAF8FBD30E8E5E9FABF">
    <w:name w:val="BAF81E77EBA64AAF8FBD30E8E5E9FABF"/>
    <w:rsid w:val="006C0975"/>
    <w:rPr>
      <w:lang w:val="fr-FR" w:eastAsia="fr-FR"/>
    </w:rPr>
  </w:style>
  <w:style w:type="paragraph" w:customStyle="1" w:styleId="D5470AF2BF1C40E9A375BC49281B6168">
    <w:name w:val="D5470AF2BF1C40E9A375BC49281B6168"/>
    <w:rsid w:val="006C0975"/>
    <w:rPr>
      <w:lang w:val="fr-FR" w:eastAsia="fr-FR"/>
    </w:rPr>
  </w:style>
  <w:style w:type="paragraph" w:customStyle="1" w:styleId="22B9E883023C4B05A5671D58AE3AD4A4">
    <w:name w:val="22B9E883023C4B05A5671D58AE3AD4A4"/>
    <w:rsid w:val="006C0975"/>
    <w:rPr>
      <w:lang w:val="fr-FR" w:eastAsia="fr-FR"/>
    </w:rPr>
  </w:style>
  <w:style w:type="paragraph" w:customStyle="1" w:styleId="8D374B695260427EBFC40BD77483D5BB">
    <w:name w:val="8D374B695260427EBFC40BD77483D5BB"/>
    <w:rsid w:val="006C0975"/>
    <w:rPr>
      <w:lang w:val="fr-FR" w:eastAsia="fr-FR"/>
    </w:rPr>
  </w:style>
  <w:style w:type="paragraph" w:customStyle="1" w:styleId="F746DF49B80147F1B883CA0DF40EF56E">
    <w:name w:val="F746DF49B80147F1B883CA0DF40EF56E"/>
    <w:rsid w:val="006C0975"/>
    <w:rPr>
      <w:lang w:val="fr-FR" w:eastAsia="fr-FR"/>
    </w:rPr>
  </w:style>
  <w:style w:type="paragraph" w:customStyle="1" w:styleId="5F5AE2633BB14701961CB097509D7BF7">
    <w:name w:val="5F5AE2633BB14701961CB097509D7BF7"/>
    <w:rsid w:val="006C0975"/>
    <w:rPr>
      <w:lang w:val="fr-FR" w:eastAsia="fr-FR"/>
    </w:rPr>
  </w:style>
  <w:style w:type="paragraph" w:customStyle="1" w:styleId="E00762FB638049E28DBB002C053C3F0D">
    <w:name w:val="E00762FB638049E28DBB002C053C3F0D"/>
    <w:rsid w:val="006C0975"/>
    <w:rPr>
      <w:lang w:val="fr-FR" w:eastAsia="fr-FR"/>
    </w:rPr>
  </w:style>
  <w:style w:type="paragraph" w:customStyle="1" w:styleId="3E8F197173E64FB3AADD7514F24434C1">
    <w:name w:val="3E8F197173E64FB3AADD7514F24434C1"/>
    <w:rsid w:val="006C0975"/>
    <w:rPr>
      <w:lang w:val="fr-FR" w:eastAsia="fr-FR"/>
    </w:rPr>
  </w:style>
  <w:style w:type="paragraph" w:customStyle="1" w:styleId="BB317C69C88A40E9BB5F143EF3C5F234">
    <w:name w:val="BB317C69C88A40E9BB5F143EF3C5F234"/>
    <w:rsid w:val="006C0975"/>
    <w:rPr>
      <w:lang w:val="fr-FR" w:eastAsia="fr-FR"/>
    </w:rPr>
  </w:style>
  <w:style w:type="paragraph" w:customStyle="1" w:styleId="49704D084BAE40DB92FA2786344C3FFE">
    <w:name w:val="49704D084BAE40DB92FA2786344C3FFE"/>
    <w:rsid w:val="006C0975"/>
    <w:rPr>
      <w:lang w:val="fr-FR" w:eastAsia="fr-FR"/>
    </w:rPr>
  </w:style>
  <w:style w:type="paragraph" w:customStyle="1" w:styleId="5AF9888DDBA14220B815A091DD1A71C2">
    <w:name w:val="5AF9888DDBA14220B815A091DD1A71C2"/>
    <w:rsid w:val="006C0975"/>
    <w:rPr>
      <w:lang w:val="fr-FR" w:eastAsia="fr-FR"/>
    </w:rPr>
  </w:style>
  <w:style w:type="paragraph" w:customStyle="1" w:styleId="E1F86E525B934DCBA9C0ED3058A484A8">
    <w:name w:val="E1F86E525B934DCBA9C0ED3058A484A8"/>
    <w:rsid w:val="006C0975"/>
    <w:rPr>
      <w:lang w:val="fr-FR" w:eastAsia="fr-FR"/>
    </w:rPr>
  </w:style>
  <w:style w:type="paragraph" w:customStyle="1" w:styleId="5633F950061A41848B76B413088B9377">
    <w:name w:val="5633F950061A41848B76B413088B9377"/>
    <w:rsid w:val="006C0975"/>
    <w:rPr>
      <w:lang w:val="fr-FR" w:eastAsia="fr-FR"/>
    </w:rPr>
  </w:style>
  <w:style w:type="paragraph" w:customStyle="1" w:styleId="10E596B9AB894E58976D32E1236AC271">
    <w:name w:val="10E596B9AB894E58976D32E1236AC271"/>
    <w:rsid w:val="006C0975"/>
    <w:rPr>
      <w:lang w:val="fr-FR" w:eastAsia="fr-FR"/>
    </w:rPr>
  </w:style>
  <w:style w:type="paragraph" w:customStyle="1" w:styleId="963E091EA1F34B1CAD636AADA51FF7FB">
    <w:name w:val="963E091EA1F34B1CAD636AADA51FF7FB"/>
    <w:rsid w:val="00926A0E"/>
    <w:rPr>
      <w:lang w:val="fr-FR" w:eastAsia="fr-FR"/>
    </w:rPr>
  </w:style>
  <w:style w:type="paragraph" w:customStyle="1" w:styleId="FC5270DC5B22439F9DA760B0EC66D247">
    <w:name w:val="FC5270DC5B22439F9DA760B0EC66D247"/>
    <w:rsid w:val="00926A0E"/>
    <w:rPr>
      <w:lang w:val="fr-FR" w:eastAsia="fr-FR"/>
    </w:rPr>
  </w:style>
  <w:style w:type="paragraph" w:customStyle="1" w:styleId="3A217339E3174B4BBB9033EE88C75E52">
    <w:name w:val="3A217339E3174B4BBB9033EE88C75E52"/>
    <w:rsid w:val="00926A0E"/>
    <w:rPr>
      <w:lang w:val="fr-FR" w:eastAsia="fr-FR"/>
    </w:rPr>
  </w:style>
  <w:style w:type="paragraph" w:customStyle="1" w:styleId="6B885E6D127E440BAC05AF7564B3FB5D">
    <w:name w:val="6B885E6D127E440BAC05AF7564B3FB5D"/>
    <w:rsid w:val="00926A0E"/>
    <w:rPr>
      <w:lang w:val="fr-FR" w:eastAsia="fr-FR"/>
    </w:rPr>
  </w:style>
  <w:style w:type="paragraph" w:customStyle="1" w:styleId="08BFC57DF9934BB293D80D2FDB032A71">
    <w:name w:val="08BFC57DF9934BB293D80D2FDB032A71"/>
    <w:rsid w:val="00926A0E"/>
    <w:rPr>
      <w:lang w:val="fr-FR" w:eastAsia="fr-FR"/>
    </w:rPr>
  </w:style>
  <w:style w:type="paragraph" w:customStyle="1" w:styleId="903EC99777F74232ACC1AA80E6C70354">
    <w:name w:val="903EC99777F74232ACC1AA80E6C70354"/>
    <w:rsid w:val="00926A0E"/>
    <w:rPr>
      <w:lang w:val="fr-FR" w:eastAsia="fr-FR"/>
    </w:rPr>
  </w:style>
  <w:style w:type="paragraph" w:customStyle="1" w:styleId="A835AAABE1534DA18E19D81258877B0B">
    <w:name w:val="A835AAABE1534DA18E19D81258877B0B"/>
    <w:rsid w:val="00926A0E"/>
    <w:rPr>
      <w:lang w:val="fr-FR" w:eastAsia="fr-FR"/>
    </w:rPr>
  </w:style>
  <w:style w:type="paragraph" w:customStyle="1" w:styleId="7508F26107A349D9BC1E32DC098BBA63">
    <w:name w:val="7508F26107A349D9BC1E32DC098BBA63"/>
    <w:rsid w:val="00926A0E"/>
    <w:rPr>
      <w:lang w:val="fr-FR" w:eastAsia="fr-FR"/>
    </w:rPr>
  </w:style>
  <w:style w:type="paragraph" w:customStyle="1" w:styleId="4DD139AA02CD41B4B1B3503397D7ED20">
    <w:name w:val="4DD139AA02CD41B4B1B3503397D7ED20"/>
    <w:rsid w:val="00926A0E"/>
    <w:rPr>
      <w:lang w:val="fr-FR" w:eastAsia="fr-FR"/>
    </w:rPr>
  </w:style>
  <w:style w:type="paragraph" w:customStyle="1" w:styleId="DFC10816A6404549A276CB663FE94E7F">
    <w:name w:val="DFC10816A6404549A276CB663FE94E7F"/>
    <w:rsid w:val="00926A0E"/>
    <w:rPr>
      <w:lang w:val="fr-FR" w:eastAsia="fr-FR"/>
    </w:rPr>
  </w:style>
  <w:style w:type="paragraph" w:customStyle="1" w:styleId="B0DB600B8D6C43FDA466278FB2918A18">
    <w:name w:val="B0DB600B8D6C43FDA466278FB2918A18"/>
    <w:rsid w:val="00926A0E"/>
    <w:rPr>
      <w:lang w:val="fr-FR" w:eastAsia="fr-FR"/>
    </w:rPr>
  </w:style>
  <w:style w:type="paragraph" w:customStyle="1" w:styleId="7E5E008C58AD42F89179B30BB3A951A7">
    <w:name w:val="7E5E008C58AD42F89179B30BB3A951A7"/>
    <w:rsid w:val="00926A0E"/>
    <w:rPr>
      <w:lang w:val="fr-FR" w:eastAsia="fr-FR"/>
    </w:rPr>
  </w:style>
  <w:style w:type="paragraph" w:customStyle="1" w:styleId="61F1ED46E43D4A3FB1B101C316F8966A">
    <w:name w:val="61F1ED46E43D4A3FB1B101C316F8966A"/>
    <w:rsid w:val="00926A0E"/>
    <w:rPr>
      <w:lang w:val="fr-FR" w:eastAsia="fr-FR"/>
    </w:rPr>
  </w:style>
  <w:style w:type="paragraph" w:customStyle="1" w:styleId="38E3246FF65E4A188DBC1C47494025EC">
    <w:name w:val="38E3246FF65E4A188DBC1C47494025EC"/>
    <w:rsid w:val="00926A0E"/>
    <w:rPr>
      <w:lang w:val="fr-FR" w:eastAsia="fr-FR"/>
    </w:rPr>
  </w:style>
  <w:style w:type="paragraph" w:customStyle="1" w:styleId="3C4F61EDBFC94DA7B77D7290C89F243A">
    <w:name w:val="3C4F61EDBFC94DA7B77D7290C89F243A"/>
    <w:rsid w:val="00926A0E"/>
    <w:rPr>
      <w:lang w:val="fr-FR" w:eastAsia="fr-FR"/>
    </w:rPr>
  </w:style>
  <w:style w:type="paragraph" w:customStyle="1" w:styleId="AA38A23FE3214D898CF1E6726D512FB4">
    <w:name w:val="AA38A23FE3214D898CF1E6726D512FB4"/>
    <w:rsid w:val="00926A0E"/>
    <w:rPr>
      <w:lang w:val="fr-FR" w:eastAsia="fr-FR"/>
    </w:rPr>
  </w:style>
  <w:style w:type="paragraph" w:customStyle="1" w:styleId="A6CFAFDC53EB4A6BA01B9BD8DC57733C">
    <w:name w:val="A6CFAFDC53EB4A6BA01B9BD8DC57733C"/>
    <w:rsid w:val="00926A0E"/>
    <w:rPr>
      <w:lang w:val="fr-FR" w:eastAsia="fr-FR"/>
    </w:rPr>
  </w:style>
  <w:style w:type="paragraph" w:customStyle="1" w:styleId="45EBB3A5D39F47AE8BF2A1CB311F2477">
    <w:name w:val="45EBB3A5D39F47AE8BF2A1CB311F2477"/>
    <w:rsid w:val="00926A0E"/>
    <w:rPr>
      <w:lang w:val="fr-FR" w:eastAsia="fr-FR"/>
    </w:rPr>
  </w:style>
  <w:style w:type="paragraph" w:customStyle="1" w:styleId="0B286FFE2BD24CDB98CFBB4F9A4CD3DC">
    <w:name w:val="0B286FFE2BD24CDB98CFBB4F9A4CD3DC"/>
    <w:rsid w:val="00926A0E"/>
    <w:rPr>
      <w:lang w:val="fr-FR" w:eastAsia="fr-FR"/>
    </w:rPr>
  </w:style>
  <w:style w:type="paragraph" w:customStyle="1" w:styleId="9233212B744F43D596421E60A5E35E4E">
    <w:name w:val="9233212B744F43D596421E60A5E35E4E"/>
    <w:rsid w:val="00926A0E"/>
    <w:rPr>
      <w:lang w:val="fr-FR" w:eastAsia="fr-FR"/>
    </w:rPr>
  </w:style>
  <w:style w:type="paragraph" w:customStyle="1" w:styleId="6D816AC4DF0B452D9AE05F006BD9F243">
    <w:name w:val="6D816AC4DF0B452D9AE05F006BD9F243"/>
    <w:rsid w:val="009E0BF0"/>
    <w:rPr>
      <w:lang w:val="fr-FR" w:eastAsia="fr-FR"/>
    </w:rPr>
  </w:style>
  <w:style w:type="paragraph" w:customStyle="1" w:styleId="F7CC6FD269424CA29F53F93B496F65CD">
    <w:name w:val="F7CC6FD269424CA29F53F93B496F65CD"/>
    <w:rsid w:val="009E0BF0"/>
    <w:rPr>
      <w:lang w:val="fr-FR" w:eastAsia="fr-FR"/>
    </w:rPr>
  </w:style>
  <w:style w:type="paragraph" w:customStyle="1" w:styleId="34124F70145440C296F7F2D9C1F63D9C">
    <w:name w:val="34124F70145440C296F7F2D9C1F63D9C"/>
    <w:rsid w:val="00DD7780"/>
    <w:rPr>
      <w:lang w:val="fr-FR" w:eastAsia="fr-FR"/>
    </w:rPr>
  </w:style>
  <w:style w:type="paragraph" w:customStyle="1" w:styleId="C9E3316EF9884CBAA13C4D5F423F2DE8">
    <w:name w:val="C9E3316EF9884CBAA13C4D5F423F2DE8"/>
    <w:rsid w:val="00DD7780"/>
    <w:rPr>
      <w:lang w:val="fr-FR" w:eastAsia="fr-FR"/>
    </w:rPr>
  </w:style>
  <w:style w:type="paragraph" w:customStyle="1" w:styleId="8B5FD741AD6441EFA18BD6ACEF96B5A5">
    <w:name w:val="8B5FD741AD6441EFA18BD6ACEF96B5A5"/>
    <w:rsid w:val="00DD7780"/>
    <w:rPr>
      <w:lang w:val="fr-FR" w:eastAsia="fr-FR"/>
    </w:rPr>
  </w:style>
  <w:style w:type="paragraph" w:customStyle="1" w:styleId="6B2E3866C6004AF0817EF9ECB69B7F51">
    <w:name w:val="6B2E3866C6004AF0817EF9ECB69B7F51"/>
    <w:rsid w:val="00DD7780"/>
    <w:rPr>
      <w:lang w:val="fr-FR" w:eastAsia="fr-FR"/>
    </w:rPr>
  </w:style>
  <w:style w:type="paragraph" w:customStyle="1" w:styleId="87BE2794659E446781F7702F9FD4FF06">
    <w:name w:val="87BE2794659E446781F7702F9FD4FF06"/>
    <w:rsid w:val="00DD7780"/>
    <w:rPr>
      <w:lang w:val="fr-FR" w:eastAsia="fr-FR"/>
    </w:rPr>
  </w:style>
  <w:style w:type="paragraph" w:customStyle="1" w:styleId="26149A082534462CAF3AD162F90401BD">
    <w:name w:val="26149A082534462CAF3AD162F90401BD"/>
    <w:rsid w:val="00DD7780"/>
    <w:rPr>
      <w:lang w:val="fr-FR" w:eastAsia="fr-FR"/>
    </w:rPr>
  </w:style>
  <w:style w:type="paragraph" w:customStyle="1" w:styleId="AD4AF5C45DE0460AB5208F98042B9551">
    <w:name w:val="AD4AF5C45DE0460AB5208F98042B9551"/>
    <w:rsid w:val="00DD7780"/>
    <w:rPr>
      <w:lang w:val="fr-FR" w:eastAsia="fr-FR"/>
    </w:rPr>
  </w:style>
  <w:style w:type="paragraph" w:customStyle="1" w:styleId="BF2BFBAC00DA4237A9D625D22EECFB40">
    <w:name w:val="BF2BFBAC00DA4237A9D625D22EECFB40"/>
    <w:rsid w:val="00DD7780"/>
    <w:rPr>
      <w:lang w:val="fr-FR" w:eastAsia="fr-FR"/>
    </w:rPr>
  </w:style>
  <w:style w:type="paragraph" w:customStyle="1" w:styleId="24C3AF80F1234405A5305E84101A8007">
    <w:name w:val="24C3AF80F1234405A5305E84101A8007"/>
    <w:rsid w:val="00DD7780"/>
    <w:rPr>
      <w:lang w:val="fr-FR" w:eastAsia="fr-FR"/>
    </w:rPr>
  </w:style>
  <w:style w:type="paragraph" w:customStyle="1" w:styleId="7CA09323CCBF447A9CD5008151FDB6E6">
    <w:name w:val="7CA09323CCBF447A9CD5008151FDB6E6"/>
    <w:rsid w:val="00DD7780"/>
    <w:rPr>
      <w:lang w:val="fr-FR" w:eastAsia="fr-FR"/>
    </w:rPr>
  </w:style>
  <w:style w:type="paragraph" w:customStyle="1" w:styleId="6F5F0D9B4BE94FC3B1E7335E33FA580E">
    <w:name w:val="6F5F0D9B4BE94FC3B1E7335E33FA580E"/>
    <w:rsid w:val="00DD7780"/>
    <w:rPr>
      <w:lang w:val="fr-FR" w:eastAsia="fr-FR"/>
    </w:rPr>
  </w:style>
  <w:style w:type="paragraph" w:customStyle="1" w:styleId="AA1EF134AA92416F86F42F557D65D6B8">
    <w:name w:val="AA1EF134AA92416F86F42F557D65D6B8"/>
    <w:rsid w:val="00DD7780"/>
    <w:rPr>
      <w:lang w:val="fr-FR" w:eastAsia="fr-FR"/>
    </w:rPr>
  </w:style>
  <w:style w:type="paragraph" w:customStyle="1" w:styleId="13D3CDF3B7E74CD4909B8134ED01C857">
    <w:name w:val="13D3CDF3B7E74CD4909B8134ED01C857"/>
    <w:rsid w:val="00DD7780"/>
    <w:rPr>
      <w:lang w:val="fr-FR" w:eastAsia="fr-FR"/>
    </w:rPr>
  </w:style>
  <w:style w:type="paragraph" w:customStyle="1" w:styleId="B15A756EAB564F7698300B224D5EB3D0">
    <w:name w:val="B15A756EAB564F7698300B224D5EB3D0"/>
    <w:rsid w:val="00DD7780"/>
    <w:rPr>
      <w:lang w:val="fr-FR" w:eastAsia="fr-FR"/>
    </w:rPr>
  </w:style>
  <w:style w:type="paragraph" w:customStyle="1" w:styleId="8737B8DFDF2142D2BF5D2E4D2502A110">
    <w:name w:val="8737B8DFDF2142D2BF5D2E4D2502A110"/>
    <w:rsid w:val="00DD7780"/>
    <w:rPr>
      <w:lang w:val="fr-FR" w:eastAsia="fr-FR"/>
    </w:rPr>
  </w:style>
  <w:style w:type="paragraph" w:customStyle="1" w:styleId="02DC612A10054DA0B3889A370014AE6A">
    <w:name w:val="02DC612A10054DA0B3889A370014AE6A"/>
    <w:rsid w:val="00DD7780"/>
    <w:rPr>
      <w:lang w:val="fr-FR" w:eastAsia="fr-FR"/>
    </w:rPr>
  </w:style>
  <w:style w:type="paragraph" w:customStyle="1" w:styleId="8BF3542EB46F48DF86E2CECAB30132A9">
    <w:name w:val="8BF3542EB46F48DF86E2CECAB30132A9"/>
    <w:rsid w:val="00DD7780"/>
    <w:rPr>
      <w:lang w:val="fr-FR" w:eastAsia="fr-FR"/>
    </w:rPr>
  </w:style>
  <w:style w:type="paragraph" w:customStyle="1" w:styleId="99C00E68E3924ABDA1C6B70F3467B8DF">
    <w:name w:val="99C00E68E3924ABDA1C6B70F3467B8DF"/>
    <w:rsid w:val="00DD7780"/>
    <w:rPr>
      <w:lang w:val="fr-FR" w:eastAsia="fr-FR"/>
    </w:rPr>
  </w:style>
  <w:style w:type="paragraph" w:customStyle="1" w:styleId="4D860DEEDE674E4D9C8C7398EF1E0202">
    <w:name w:val="4D860DEEDE674E4D9C8C7398EF1E0202"/>
    <w:rsid w:val="00DD7780"/>
    <w:rPr>
      <w:lang w:val="fr-FR" w:eastAsia="fr-FR"/>
    </w:rPr>
  </w:style>
  <w:style w:type="paragraph" w:customStyle="1" w:styleId="A3D1ABE82BEF4ECB97908B04EBE271E1">
    <w:name w:val="A3D1ABE82BEF4ECB97908B04EBE271E1"/>
    <w:rsid w:val="00DD7780"/>
    <w:rPr>
      <w:lang w:val="fr-FR" w:eastAsia="fr-FR"/>
    </w:rPr>
  </w:style>
  <w:style w:type="paragraph" w:customStyle="1" w:styleId="48C0B85170164AB6AB3107AA3B71703B">
    <w:name w:val="48C0B85170164AB6AB3107AA3B71703B"/>
    <w:rsid w:val="00DD7780"/>
    <w:rPr>
      <w:lang w:val="fr-FR" w:eastAsia="fr-FR"/>
    </w:rPr>
  </w:style>
  <w:style w:type="paragraph" w:customStyle="1" w:styleId="9FE01100FAC240E8A12C81085B1CCEAD">
    <w:name w:val="9FE01100FAC240E8A12C81085B1CCEAD"/>
    <w:rsid w:val="00DD7780"/>
    <w:rPr>
      <w:lang w:val="fr-FR" w:eastAsia="fr-FR"/>
    </w:rPr>
  </w:style>
  <w:style w:type="paragraph" w:customStyle="1" w:styleId="D2B917064BDD4011AF346549BB0ED859">
    <w:name w:val="D2B917064BDD4011AF346549BB0ED859"/>
    <w:rsid w:val="00DD7780"/>
    <w:rPr>
      <w:lang w:val="fr-FR" w:eastAsia="fr-FR"/>
    </w:rPr>
  </w:style>
  <w:style w:type="paragraph" w:customStyle="1" w:styleId="4759783B6B254820A79D36F004A574FA">
    <w:name w:val="4759783B6B254820A79D36F004A574FA"/>
    <w:rsid w:val="00DD7780"/>
    <w:rPr>
      <w:lang w:val="fr-FR" w:eastAsia="fr-FR"/>
    </w:rPr>
  </w:style>
  <w:style w:type="paragraph" w:customStyle="1" w:styleId="35DF142E3CAC46678D7686E3B85CD723">
    <w:name w:val="35DF142E3CAC46678D7686E3B85CD723"/>
    <w:rsid w:val="00DD7780"/>
    <w:rPr>
      <w:lang w:val="fr-FR" w:eastAsia="fr-FR"/>
    </w:rPr>
  </w:style>
  <w:style w:type="paragraph" w:customStyle="1" w:styleId="0E674A3B077849D58635C29C4FEADF17">
    <w:name w:val="0E674A3B077849D58635C29C4FEADF17"/>
    <w:rsid w:val="00DD7780"/>
    <w:rPr>
      <w:lang w:val="fr-FR" w:eastAsia="fr-FR"/>
    </w:rPr>
  </w:style>
  <w:style w:type="paragraph" w:customStyle="1" w:styleId="8923847E58D24FD9A69866F11DD11BA7">
    <w:name w:val="8923847E58D24FD9A69866F11DD11BA7"/>
    <w:rsid w:val="00DD7780"/>
    <w:rPr>
      <w:lang w:val="fr-FR" w:eastAsia="fr-FR"/>
    </w:rPr>
  </w:style>
  <w:style w:type="paragraph" w:customStyle="1" w:styleId="78B534D34CC1406292D0B3C5FBDA95B0">
    <w:name w:val="78B534D34CC1406292D0B3C5FBDA95B0"/>
    <w:rsid w:val="00DD7780"/>
    <w:rPr>
      <w:lang w:val="fr-FR" w:eastAsia="fr-FR"/>
    </w:rPr>
  </w:style>
  <w:style w:type="paragraph" w:customStyle="1" w:styleId="72B099BBBC45423485AEA3943ED392AF">
    <w:name w:val="72B099BBBC45423485AEA3943ED392AF"/>
    <w:rsid w:val="00DD7780"/>
    <w:rPr>
      <w:lang w:val="fr-FR" w:eastAsia="fr-FR"/>
    </w:rPr>
  </w:style>
  <w:style w:type="paragraph" w:customStyle="1" w:styleId="5B3C3D27F4844646840E26ACB67FD04E">
    <w:name w:val="5B3C3D27F4844646840E26ACB67FD04E"/>
    <w:rsid w:val="00DD7780"/>
    <w:rPr>
      <w:lang w:val="fr-FR" w:eastAsia="fr-FR"/>
    </w:rPr>
  </w:style>
  <w:style w:type="paragraph" w:customStyle="1" w:styleId="31D7F210C047409599838676C92D40BA">
    <w:name w:val="31D7F210C047409599838676C92D40BA"/>
    <w:rsid w:val="00DD7780"/>
    <w:rPr>
      <w:lang w:val="fr-FR" w:eastAsia="fr-FR"/>
    </w:rPr>
  </w:style>
  <w:style w:type="paragraph" w:customStyle="1" w:styleId="E72107E16156407C9D9A393E853970AD">
    <w:name w:val="E72107E16156407C9D9A393E853970AD"/>
    <w:rsid w:val="00BD6A69"/>
    <w:rPr>
      <w:lang w:val="fr-FR" w:eastAsia="fr-FR"/>
    </w:rPr>
  </w:style>
  <w:style w:type="paragraph" w:customStyle="1" w:styleId="CBAF53083D8A426AB527E9BA9EA72A09">
    <w:name w:val="CBAF53083D8A426AB527E9BA9EA72A09"/>
    <w:rsid w:val="00BD6A69"/>
    <w:rPr>
      <w:lang w:val="fr-FR" w:eastAsia="fr-FR"/>
    </w:rPr>
  </w:style>
  <w:style w:type="paragraph" w:customStyle="1" w:styleId="AD2FBBC61D2D4A3D8DB0E6B176864B23">
    <w:name w:val="AD2FBBC61D2D4A3D8DB0E6B176864B23"/>
    <w:rsid w:val="00BD6A69"/>
    <w:rPr>
      <w:lang w:val="fr-FR" w:eastAsia="fr-FR"/>
    </w:rPr>
  </w:style>
  <w:style w:type="paragraph" w:customStyle="1" w:styleId="CACABF84486F407796DB683A322D8C8A">
    <w:name w:val="CACABF84486F407796DB683A322D8C8A"/>
    <w:rsid w:val="00BD6A69"/>
    <w:rPr>
      <w:lang w:val="fr-FR" w:eastAsia="fr-FR"/>
    </w:rPr>
  </w:style>
  <w:style w:type="paragraph" w:customStyle="1" w:styleId="FB7FC02F85CB4FED98A2C6AA9BD42393">
    <w:name w:val="FB7FC02F85CB4FED98A2C6AA9BD42393"/>
    <w:rsid w:val="00BD6A69"/>
    <w:rPr>
      <w:lang w:val="fr-FR" w:eastAsia="fr-FR"/>
    </w:rPr>
  </w:style>
  <w:style w:type="paragraph" w:customStyle="1" w:styleId="CEA14621D10140CFB7DA4012CAD04099">
    <w:name w:val="CEA14621D10140CFB7DA4012CAD04099"/>
    <w:rsid w:val="00611270"/>
    <w:rPr>
      <w:lang w:val="fr-FR" w:eastAsia="fr-FR"/>
    </w:rPr>
  </w:style>
  <w:style w:type="paragraph" w:customStyle="1" w:styleId="69478A0586C941669B80895B06547C0E">
    <w:name w:val="69478A0586C941669B80895B06547C0E"/>
    <w:rsid w:val="00611270"/>
    <w:rPr>
      <w:lang w:val="fr-FR" w:eastAsia="fr-FR"/>
    </w:rPr>
  </w:style>
  <w:style w:type="paragraph" w:customStyle="1" w:styleId="FCB5650E270942AD994AF7713D977D12">
    <w:name w:val="FCB5650E270942AD994AF7713D977D12"/>
    <w:rsid w:val="00611270"/>
    <w:rPr>
      <w:lang w:val="fr-FR" w:eastAsia="fr-FR"/>
    </w:rPr>
  </w:style>
  <w:style w:type="paragraph" w:customStyle="1" w:styleId="3E2DE7F8E5B6428F90E8E2AD1754455D">
    <w:name w:val="3E2DE7F8E5B6428F90E8E2AD1754455D"/>
    <w:rsid w:val="00611270"/>
    <w:rPr>
      <w:lang w:val="fr-FR" w:eastAsia="fr-FR"/>
    </w:rPr>
  </w:style>
  <w:style w:type="paragraph" w:customStyle="1" w:styleId="64A91C0F0FAD4CF9BC14B90F1DC0AEBF">
    <w:name w:val="64A91C0F0FAD4CF9BC14B90F1DC0AEBF"/>
    <w:rsid w:val="00611270"/>
    <w:rPr>
      <w:lang w:val="fr-FR" w:eastAsia="fr-FR"/>
    </w:rPr>
  </w:style>
  <w:style w:type="paragraph" w:customStyle="1" w:styleId="9835CC7AD22C4B2F96C282E13B07971F">
    <w:name w:val="9835CC7AD22C4B2F96C282E13B07971F"/>
    <w:rsid w:val="00611270"/>
    <w:rPr>
      <w:lang w:val="fr-FR" w:eastAsia="fr-FR"/>
    </w:rPr>
  </w:style>
  <w:style w:type="paragraph" w:customStyle="1" w:styleId="D8E3D6480F2246D8A55106592B4016DF">
    <w:name w:val="D8E3D6480F2246D8A55106592B4016DF"/>
    <w:rsid w:val="00611270"/>
    <w:rPr>
      <w:lang w:val="fr-FR" w:eastAsia="fr-FR"/>
    </w:rPr>
  </w:style>
  <w:style w:type="paragraph" w:customStyle="1" w:styleId="FD706329685A434AB5C57D8BE881F821">
    <w:name w:val="FD706329685A434AB5C57D8BE881F821"/>
    <w:rsid w:val="00611270"/>
    <w:rPr>
      <w:lang w:val="fr-FR" w:eastAsia="fr-FR"/>
    </w:rPr>
  </w:style>
  <w:style w:type="paragraph" w:customStyle="1" w:styleId="9532FA4F37064AE188255B35EFBBC48A">
    <w:name w:val="9532FA4F37064AE188255B35EFBBC48A"/>
    <w:rsid w:val="00611270"/>
    <w:rPr>
      <w:lang w:val="fr-FR" w:eastAsia="fr-FR"/>
    </w:rPr>
  </w:style>
  <w:style w:type="paragraph" w:customStyle="1" w:styleId="D003A6A0265548A8A4906D340B2D342E">
    <w:name w:val="D003A6A0265548A8A4906D340B2D342E"/>
    <w:rsid w:val="00611270"/>
    <w:rPr>
      <w:lang w:val="fr-FR" w:eastAsia="fr-FR"/>
    </w:rPr>
  </w:style>
  <w:style w:type="paragraph" w:customStyle="1" w:styleId="FCB6187F2D3C469780556A169BC73FC9">
    <w:name w:val="FCB6187F2D3C469780556A169BC73FC9"/>
    <w:rsid w:val="00C34254"/>
    <w:rPr>
      <w:lang w:val="fr-FR" w:eastAsia="fr-FR"/>
    </w:rPr>
  </w:style>
  <w:style w:type="paragraph" w:customStyle="1" w:styleId="BD0B801C9EB8410894CC544D5AFEE6A0">
    <w:name w:val="BD0B801C9EB8410894CC544D5AFEE6A0"/>
    <w:rsid w:val="005D723E"/>
    <w:rPr>
      <w:lang w:val="fr-FR" w:eastAsia="fr-FR"/>
    </w:rPr>
  </w:style>
  <w:style w:type="paragraph" w:customStyle="1" w:styleId="577FF2CED357458EB3A0E83398A970F9">
    <w:name w:val="577FF2CED357458EB3A0E83398A970F9"/>
    <w:rsid w:val="005D723E"/>
    <w:rPr>
      <w:lang w:val="fr-FR" w:eastAsia="fr-FR"/>
    </w:rPr>
  </w:style>
  <w:style w:type="paragraph" w:customStyle="1" w:styleId="3B9E5168619246749BF7C6DA8EDD2A57">
    <w:name w:val="3B9E5168619246749BF7C6DA8EDD2A57"/>
    <w:rsid w:val="005D723E"/>
    <w:rPr>
      <w:lang w:val="fr-FR" w:eastAsia="fr-FR"/>
    </w:rPr>
  </w:style>
  <w:style w:type="paragraph" w:customStyle="1" w:styleId="FE0489A3B33B471D82476EDBCC325865">
    <w:name w:val="FE0489A3B33B471D82476EDBCC325865"/>
    <w:rsid w:val="0072246E"/>
    <w:rPr>
      <w:lang w:val="fr-FR" w:eastAsia="fr-FR"/>
    </w:rPr>
  </w:style>
  <w:style w:type="paragraph" w:customStyle="1" w:styleId="5253F4306B014462A66821742092495C">
    <w:name w:val="5253F4306B014462A66821742092495C"/>
    <w:rsid w:val="006E2233"/>
    <w:rPr>
      <w:lang w:val="fr-FR" w:eastAsia="fr-FR"/>
    </w:rPr>
  </w:style>
  <w:style w:type="paragraph" w:customStyle="1" w:styleId="1D150E01A5EF4E42B3A1C3B86CE87077">
    <w:name w:val="1D150E01A5EF4E42B3A1C3B86CE87077"/>
    <w:rsid w:val="006E2233"/>
    <w:rPr>
      <w:lang w:val="fr-FR" w:eastAsia="fr-FR"/>
    </w:rPr>
  </w:style>
  <w:style w:type="paragraph" w:customStyle="1" w:styleId="FB3B2A3070A84609B6CEA01EAC9CA4D7">
    <w:name w:val="FB3B2A3070A84609B6CEA01EAC9CA4D7"/>
    <w:rsid w:val="006E2233"/>
    <w:rPr>
      <w:lang w:val="fr-FR" w:eastAsia="fr-FR"/>
    </w:rPr>
  </w:style>
  <w:style w:type="paragraph" w:customStyle="1" w:styleId="C740E11BCAD5402AB13AF0C6F7E50768">
    <w:name w:val="C740E11BCAD5402AB13AF0C6F7E50768"/>
    <w:rsid w:val="006E2233"/>
    <w:rPr>
      <w:lang w:val="fr-FR" w:eastAsia="fr-FR"/>
    </w:rPr>
  </w:style>
  <w:style w:type="paragraph" w:customStyle="1" w:styleId="072C7DD9E4004B0E930415FE7EBB5D40">
    <w:name w:val="072C7DD9E4004B0E930415FE7EBB5D40"/>
    <w:rsid w:val="006E2233"/>
    <w:rPr>
      <w:lang w:val="fr-FR" w:eastAsia="fr-FR"/>
    </w:rPr>
  </w:style>
  <w:style w:type="paragraph" w:customStyle="1" w:styleId="A7A3CE1EB1A147B799B1C6BC406A7FF2">
    <w:name w:val="A7A3CE1EB1A147B799B1C6BC406A7FF2"/>
    <w:rsid w:val="006E2233"/>
    <w:rPr>
      <w:lang w:val="fr-FR" w:eastAsia="fr-FR"/>
    </w:rPr>
  </w:style>
  <w:style w:type="paragraph" w:customStyle="1" w:styleId="32ED5DA762C84D55A216E9B5BAB517C4">
    <w:name w:val="32ED5DA762C84D55A216E9B5BAB517C4"/>
    <w:rsid w:val="006E2233"/>
    <w:rPr>
      <w:lang w:val="fr-FR" w:eastAsia="fr-FR"/>
    </w:rPr>
  </w:style>
  <w:style w:type="paragraph" w:customStyle="1" w:styleId="36A9C4D7F37142369C4BE1E9F091828A">
    <w:name w:val="36A9C4D7F37142369C4BE1E9F091828A"/>
    <w:rsid w:val="00473D39"/>
    <w:rPr>
      <w:lang w:val="fr-FR" w:eastAsia="fr-FR"/>
    </w:rPr>
  </w:style>
  <w:style w:type="paragraph" w:customStyle="1" w:styleId="ACE51240853A404EA39013857BFF431F">
    <w:name w:val="ACE51240853A404EA39013857BFF431F"/>
    <w:rsid w:val="00473D39"/>
    <w:rPr>
      <w:lang w:val="fr-FR" w:eastAsia="fr-FR"/>
    </w:rPr>
  </w:style>
  <w:style w:type="paragraph" w:customStyle="1" w:styleId="7D7EB2A907844B8FAAAB324C2856C15E">
    <w:name w:val="7D7EB2A907844B8FAAAB324C2856C15E"/>
    <w:rsid w:val="00473D39"/>
    <w:rPr>
      <w:lang w:val="fr-FR" w:eastAsia="fr-FR"/>
    </w:rPr>
  </w:style>
  <w:style w:type="paragraph" w:customStyle="1" w:styleId="F08057A91AD44D39BC9AA7DA2A740223">
    <w:name w:val="F08057A91AD44D39BC9AA7DA2A740223"/>
    <w:rsid w:val="00473D39"/>
    <w:rPr>
      <w:lang w:val="fr-FR" w:eastAsia="fr-FR"/>
    </w:rPr>
  </w:style>
  <w:style w:type="paragraph" w:customStyle="1" w:styleId="6E264720067B4F3CBB711302845B71DA">
    <w:name w:val="6E264720067B4F3CBB711302845B71DA"/>
    <w:rsid w:val="00473D39"/>
    <w:rPr>
      <w:lang w:val="fr-FR" w:eastAsia="fr-FR"/>
    </w:rPr>
  </w:style>
  <w:style w:type="paragraph" w:customStyle="1" w:styleId="8EF07D5326CF4B2B952B57253287D449">
    <w:name w:val="8EF07D5326CF4B2B952B57253287D449"/>
    <w:rsid w:val="00473D39"/>
    <w:rPr>
      <w:lang w:val="fr-FR" w:eastAsia="fr-FR"/>
    </w:rPr>
  </w:style>
  <w:style w:type="paragraph" w:customStyle="1" w:styleId="1130621552E6401FAC3FBD34A7BBD094">
    <w:name w:val="1130621552E6401FAC3FBD34A7BBD094"/>
    <w:rsid w:val="00473D39"/>
    <w:rPr>
      <w:lang w:val="fr-FR" w:eastAsia="fr-FR"/>
    </w:rPr>
  </w:style>
  <w:style w:type="paragraph" w:customStyle="1" w:styleId="B38A25408B0540589E36EC4BCFA2CF44">
    <w:name w:val="B38A25408B0540589E36EC4BCFA2CF44"/>
    <w:rsid w:val="00473D39"/>
    <w:rPr>
      <w:lang w:val="fr-FR" w:eastAsia="fr-FR"/>
    </w:rPr>
  </w:style>
  <w:style w:type="paragraph" w:customStyle="1" w:styleId="DBB71A19CFF84B0CB74CBFC7BF8B28EE">
    <w:name w:val="DBB71A19CFF84B0CB74CBFC7BF8B28EE"/>
    <w:rsid w:val="00473D39"/>
    <w:rPr>
      <w:lang w:val="fr-FR" w:eastAsia="fr-FR"/>
    </w:rPr>
  </w:style>
  <w:style w:type="paragraph" w:customStyle="1" w:styleId="B9EB13D140554534BDCA35B88FDCB0B8">
    <w:name w:val="B9EB13D140554534BDCA35B88FDCB0B8"/>
    <w:rsid w:val="00473D39"/>
    <w:rPr>
      <w:lang w:val="fr-FR" w:eastAsia="fr-FR"/>
    </w:rPr>
  </w:style>
  <w:style w:type="paragraph" w:customStyle="1" w:styleId="E1EA1E33568F49C4997143EAB959571D">
    <w:name w:val="E1EA1E33568F49C4997143EAB959571D"/>
    <w:rsid w:val="00473D39"/>
    <w:rPr>
      <w:lang w:val="fr-FR" w:eastAsia="fr-FR"/>
    </w:rPr>
  </w:style>
  <w:style w:type="paragraph" w:customStyle="1" w:styleId="8E2CE07A38EB447A96C57DEB9EB28D8A">
    <w:name w:val="8E2CE07A38EB447A96C57DEB9EB28D8A"/>
    <w:rsid w:val="00473D39"/>
    <w:rPr>
      <w:lang w:val="fr-FR" w:eastAsia="fr-FR"/>
    </w:rPr>
  </w:style>
  <w:style w:type="paragraph" w:customStyle="1" w:styleId="602B389076DC449D98BF3464EE9B07BA">
    <w:name w:val="602B389076DC449D98BF3464EE9B07BA"/>
    <w:rsid w:val="00473D39"/>
    <w:rPr>
      <w:lang w:val="fr-FR" w:eastAsia="fr-FR"/>
    </w:rPr>
  </w:style>
  <w:style w:type="paragraph" w:customStyle="1" w:styleId="6512243E9E8C4286865F93A1B02DEA06">
    <w:name w:val="6512243E9E8C4286865F93A1B02DEA06"/>
    <w:rsid w:val="00473D39"/>
    <w:rPr>
      <w:lang w:val="fr-FR" w:eastAsia="fr-FR"/>
    </w:rPr>
  </w:style>
  <w:style w:type="paragraph" w:customStyle="1" w:styleId="1459CC6E0B824FBBBD14B4F184C25B01">
    <w:name w:val="1459CC6E0B824FBBBD14B4F184C25B01"/>
    <w:rsid w:val="001C7AC5"/>
    <w:rPr>
      <w:lang w:val="fr-FR" w:eastAsia="fr-FR"/>
    </w:rPr>
  </w:style>
  <w:style w:type="paragraph" w:customStyle="1" w:styleId="2C951D769C8045F3A7A645080514D73A">
    <w:name w:val="2C951D769C8045F3A7A645080514D73A"/>
    <w:rsid w:val="001C7AC5"/>
    <w:rPr>
      <w:lang w:val="fr-FR" w:eastAsia="fr-FR"/>
    </w:rPr>
  </w:style>
  <w:style w:type="paragraph" w:customStyle="1" w:styleId="9C330C419B4A4BD8986CEA1BC846C7AF">
    <w:name w:val="9C330C419B4A4BD8986CEA1BC846C7AF"/>
    <w:rsid w:val="001C7AC5"/>
    <w:rPr>
      <w:lang w:val="fr-FR" w:eastAsia="fr-FR"/>
    </w:rPr>
  </w:style>
  <w:style w:type="paragraph" w:customStyle="1" w:styleId="4EDD2E4FB4F140A38DD39907BCB9ADFE">
    <w:name w:val="4EDD2E4FB4F140A38DD39907BCB9ADFE"/>
    <w:rsid w:val="00680B49"/>
    <w:rPr>
      <w:lang w:val="fr-FR" w:eastAsia="fr-FR"/>
    </w:rPr>
  </w:style>
  <w:style w:type="paragraph" w:customStyle="1" w:styleId="7CD86F6D030C4DE993CA1F21637EBFCA">
    <w:name w:val="7CD86F6D030C4DE993CA1F21637EBFCA"/>
    <w:rsid w:val="00680B49"/>
    <w:rPr>
      <w:lang w:val="fr-FR" w:eastAsia="fr-FR"/>
    </w:rPr>
  </w:style>
  <w:style w:type="paragraph" w:customStyle="1" w:styleId="7DC4BC5834E84E6A9A3F3C5EF1D04C68">
    <w:name w:val="7DC4BC5834E84E6A9A3F3C5EF1D04C68"/>
    <w:rsid w:val="00FA7939"/>
    <w:rPr>
      <w:lang w:val="fr-FR" w:eastAsia="fr-FR"/>
    </w:rPr>
  </w:style>
  <w:style w:type="paragraph" w:customStyle="1" w:styleId="2C611F529D0B426794F1BD8D32624B1F">
    <w:name w:val="2C611F529D0B426794F1BD8D32624B1F"/>
    <w:rsid w:val="00FA7939"/>
    <w:rPr>
      <w:lang w:val="fr-FR" w:eastAsia="fr-FR"/>
    </w:rPr>
  </w:style>
  <w:style w:type="paragraph" w:customStyle="1" w:styleId="EAF7363FC7C4435782DB39509720FACB">
    <w:name w:val="EAF7363FC7C4435782DB39509720FACB"/>
    <w:rsid w:val="00FA7939"/>
    <w:rPr>
      <w:lang w:val="fr-FR" w:eastAsia="fr-FR"/>
    </w:rPr>
  </w:style>
  <w:style w:type="paragraph" w:customStyle="1" w:styleId="6211A9E748C64462AC321266B5FD7924">
    <w:name w:val="6211A9E748C64462AC321266B5FD7924"/>
    <w:rsid w:val="00FA7939"/>
    <w:rPr>
      <w:lang w:val="fr-FR" w:eastAsia="fr-FR"/>
    </w:rPr>
  </w:style>
  <w:style w:type="paragraph" w:customStyle="1" w:styleId="D286BAC2C33E4263840A9D32FE0CCABD">
    <w:name w:val="D286BAC2C33E4263840A9D32FE0CCABD"/>
    <w:rsid w:val="00FA7939"/>
    <w:rPr>
      <w:lang w:val="fr-FR" w:eastAsia="fr-FR"/>
    </w:rPr>
  </w:style>
  <w:style w:type="paragraph" w:customStyle="1" w:styleId="921C425CB04E41AAB52462B5A1BD02D3">
    <w:name w:val="921C425CB04E41AAB52462B5A1BD02D3"/>
    <w:rsid w:val="00FA7939"/>
    <w:rPr>
      <w:lang w:val="fr-FR" w:eastAsia="fr-FR"/>
    </w:rPr>
  </w:style>
  <w:style w:type="paragraph" w:customStyle="1" w:styleId="AE1A1294DB8345428DDDC8EE167A3E73">
    <w:name w:val="AE1A1294DB8345428DDDC8EE167A3E73"/>
    <w:rsid w:val="00FA7939"/>
    <w:rPr>
      <w:lang w:val="fr-FR" w:eastAsia="fr-FR"/>
    </w:rPr>
  </w:style>
  <w:style w:type="paragraph" w:customStyle="1" w:styleId="085EE6819D2140F3964DBF2771B1250D">
    <w:name w:val="085EE6819D2140F3964DBF2771B1250D"/>
    <w:rsid w:val="00A44117"/>
    <w:rPr>
      <w:lang w:val="fr-FR" w:eastAsia="fr-FR"/>
    </w:rPr>
  </w:style>
  <w:style w:type="paragraph" w:customStyle="1" w:styleId="4311B59B315A4CC8B10C4E6EF5F5209A">
    <w:name w:val="4311B59B315A4CC8B10C4E6EF5F5209A"/>
    <w:rsid w:val="00A44117"/>
    <w:rPr>
      <w:lang w:val="fr-FR" w:eastAsia="fr-FR"/>
    </w:rPr>
  </w:style>
  <w:style w:type="paragraph" w:customStyle="1" w:styleId="FC98DC31534941209EDD92FA4851E052">
    <w:name w:val="FC98DC31534941209EDD92FA4851E052"/>
    <w:rsid w:val="00192FF9"/>
    <w:rPr>
      <w:lang w:val="fr-FR" w:eastAsia="fr-FR"/>
    </w:rPr>
  </w:style>
  <w:style w:type="paragraph" w:customStyle="1" w:styleId="51322986A0324CCB8B4D06C4D27A22BB">
    <w:name w:val="51322986A0324CCB8B4D06C4D27A22BB"/>
    <w:rsid w:val="004454B4"/>
    <w:rPr>
      <w:lang w:val="fr-FR" w:eastAsia="fr-FR"/>
    </w:rPr>
  </w:style>
  <w:style w:type="paragraph" w:customStyle="1" w:styleId="9C0D105ABC064D9A9965C8EE5251E355">
    <w:name w:val="9C0D105ABC064D9A9965C8EE5251E355"/>
    <w:rsid w:val="009C4230"/>
    <w:rPr>
      <w:lang w:val="fr-FR" w:eastAsia="fr-FR"/>
    </w:rPr>
  </w:style>
  <w:style w:type="paragraph" w:customStyle="1" w:styleId="D3D36332E5A44297B85BB7B3B19F7176">
    <w:name w:val="D3D36332E5A44297B85BB7B3B19F7176"/>
    <w:rsid w:val="009C4230"/>
    <w:rPr>
      <w:lang w:val="fr-FR" w:eastAsia="fr-FR"/>
    </w:rPr>
  </w:style>
  <w:style w:type="paragraph" w:customStyle="1" w:styleId="8AABDE0B82D746F78A73BAE25030C6AA">
    <w:name w:val="8AABDE0B82D746F78A73BAE25030C6AA"/>
    <w:rsid w:val="009C4230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B B X _ S a l e s _ S h i p m e n t / 5 0 2 0 3 / " >  
     < C o p y L o o p >  
         < S a l e s _ S h i p m e n t _ H e a d e r >  
             < C o m p a n y P i c t u r e > C o m p a n y P i c t u r e < / C o m p a n y P i c t u r e >  
             < C u s t o m e r E O R I _ H e a d e r > C u s t o m e r E O R I _ H e a d e r < / C u s t o m e r E O R I _ H e a d e r >  
             < E x t e r n a l _ D o c u m e n t _ N o _ > E x t e r n a l _ D o c u m e n t _ N o _ < / E x t e r n a l _ D o c u m e n t _ N o _ >  
             < F o o t e r > F o o t e r < / F o o t e r >  
             < I n v o i v i n g A d d r e s s _ H e a d e r > I n v o i v i n g A d d r e s s _ H e a d e r < / I n v o i v i n g A d d r e s s _ H e a d e r >  
             < N o _ S a l e s S h i p H e a d e r > N o _ S a l e s S h i p H e a d e r < / N o _ S a l e s S h i p H e a d e r >  
             < O r d e r _ N o _ H e a d e r > O r d e r _ N o _ H e a d e r < / O r d e r _ N o _ H e a d e r >  
             < O r d e r D a t e _ H e a d e r > O r d e r D a t e _ H e a d e r < / O r d e r D a t e _ H e a d e r >  
             < O u r R e f e r e n c e _ H e a d e r > O u r R e f e r e n c e _ H e a d e r < / O u r R e f e r e n c e _ H e a d e r >  
             < P a r c e l 1 T e x t > P a r c e l 1 T e x t < / P a r c e l 1 T e x t >  
             < P a r c e l 2 T e x t > P a r c e l 2 T e x t < / P a r c e l 2 T e x t >  
             < P a r c e l 3 T e x t > P a r c e l 3 T e x t < / P a r c e l 3 T e x t >  
             < P a r c e l 4 T e x t > P a r c e l 4 T e x t < / P a r c e l 4 T e x t >  
             < P o s t i n g D a t e _ H e a d e r > P o s t i n g D a t e _ H e a d e r < / P o s t i n g D a t e _ H e a d e r >  
             < Q u o t e N o _ H e a d e r > Q u o t e N o _ H e a d e r < / Q u o t e N o _ H e a d e r >  
             < S e l l t o P h o n e N o _ H e a d e r > S e l l t o P h o n e N o _ H e a d e r < / S e l l t o P h o n e N o _ H e a d e r >  
             < S h i p T o A d d r 1 > S h i p T o A d d r 1 < / S h i p T o A d d r 1 >  
             < S h i p T o A d d r 2 > S h i p T o A d d r 2 < / S h i p T o A d d r 2 >  
             < S h i p T o A d d r 3 > S h i p T o A d d r 3 < / S h i p T o A d d r 3 >  
             < S h i p T o A d d r 4 > S h i p T o A d d r 4 < / S h i p T o A d d r 4 >  
             < S h i p T o A d d r 5 > S h i p T o A d d r 5 < / S h i p T o A d d r 5 >  
             < S h i p T o A d d r 6 > S h i p T o A d d r 6 < / S h i p T o A d d r 6 >  
             < S h i p T o A d d r 7 > S h i p T o A d d r 7 < / S h i p T o A d d r 7 >  
             < S h i p T o A d d r 8 > S h i p T o A d d r 8 < / S h i p T o A d d r 8 >  
             < Y o u r R e f e r e n c e _ H e a d e r > Y o u r R e f e r e n c e _ H e a d e r < / Y o u r R e f e r e n c e _ H e a d e r >  
             < C a p t i o n s >  
                 < C u s t o m e r E O R I C a p t i o n > C u s t o m e r E O R I C a p t i o n < / C u s t o m e r E O R I C a p t i o n >  
                 < D a t e O f O r d e r C a p t i o n > D a t e O f O r d e r C a p t i o n < / D a t e O f O r d e r C a p t i o n >  
                 < D e l i v e r y A d d r e s s C a p t i o n > D e l i v e r y A d d r e s s C a p t i o n < / D e l i v e r y A d d r e s s C a p t i o n >  
                 < D e l i v e r y D a t e C a p t i o n > D e l i v e r y D a t e C a p t i o n < / D e l i v e r y D a t e C a p t i o n >  
                 < D e s c C a p t i o n > D e s c C a p t i o n < / D e s c C a p t i o n >  
                 < D e s c r i p t i o n C a p t i o n > D e s c r i p t i o n C a p t i o n < / D e s c r i p t i o n C a p t i o n >  
                 < D o c u m e n t T i t l e C a p t i o n > D o c u m e n t T i t l e C a p t i o n < / D o c u m e n t T i t l e C a p t i o n >  
                 < I n v o i c i n g A d d r e s s C a p t i o n > I n v o i c i n g A d d r e s s C a p t i o n < / I n v o i c i n g A d d r e s s C a p t i o n >  
                 < I t e m N o C a p t i o n > I t e m N o C a p t i o n < / I t e m N o C a p t i o n >  
                 < L o t N o C a p t i o n > L o t N o C a p t i o n < / L o t N o C a p t i o n >  
                 < N o C a p t i o n > N o C a p t i o n < / N o C a p t i o n >  
                 < O u r R e f e r e n c e C a p t i o n > O u r R e f e r e n c e C a p t i o n < / O u r R e f e r e n c e C a p t i o n >  
                 < P h o n e C a p i o n L b l > P h o n e C a p i o n L b l < / P h o n e C a p i o n L b l >  
                 < Q T Y C a p t i o n > Q T Y C a p t i o n < / Q T Y C a p t i o n >  
                 < Q u a n t i t y C a p t i o n > Q u a n t i t y C a p t i o n < / Q u a n t i t y C a p t i o n >  
                 < Q u o t a t i o n C a p t i o n > Q u o t a t i o n C a p t i o n < / Q u o t a t i o n C a p t i o n >  
                 < S e r i a l N o C a p t i o n > S e r i a l N o C a p t i o n < / S e r i a l N o C a p t i o n >  
                 < Y o u r P u r c h a s e O r d e r C a p t i o n > Y o u r P u r c h a s e O r d e r C a p t i o n < / Y o u r P u r c h a s e O r d e r C a p t i o n >  
                 < Y o u r R e f e r e n c e C a p t i o n > Y o u r R e f e r e n c e C a p t i o n < / Y o u r R e f e r e n c e C a p t i o n >  
             < / C a p t i o n s >  
             < S a l e s _ S h i p m e n t _ L i n e >  
                 < C o n t r y O f O r i g i n _ L i n e > C o n t r y O f O r i g i n _ L i n e < / C o n t r y O f O r i g i n _ L i n e >  
                 < C r o s s R e f e r e n c e N o _ L i n e > C r o s s R e f e r e n c e N o _ L i n e < / C r o s s R e f e r e n c e N o _ L i n e >  
                 < D e s c r i p t i o n _ L i n e > D e s c r i p t i o n _ L i n e < / D e s c r i p t i o n _ L i n e >  
                 < I t e m N o _ L i n e > I t e m N o _ L i n e < / I t e m N o _ L i n e >  
                 < Q u a n t i t y _ L i n e > Q u a n t i t y _ L i n e < / Q u a n t i t y _ L i n e >  
                 < T a r r i f N o _ L i n e > T a r r i f N o _ L i n e < / T a r r i f N o _ L i n e >  
                 < S a l e s _ C o m m e n t _ L i n e >  
                     < C o m m e n t _ S a l e s C o m m e n t L i n e > C o m m e n t _ S a l e s C o m m e n t L i n e < / C o m m e n t _ S a l e s C o m m e n t L i n e >  
                 < / S a l e s _ C o m m e n t _ L i n e >  
             < / S a l e s _ S h i p m e n t _ L i n e >  
             < C o m m e n t s >  
                 < C o m m e n t s L i n e s > C o m m e n t s L i n e s < / C o m m e n t s L i n e s >  
             < / C o m m e n t s >  
         < / S a l e s _ S h i p m e n t _ H e a d e r >  
         < I t e m T r a c k i n g L i n e >  
             < T r a c k i n g S p e c B u f f e r D e s c > T r a c k i n g S p e c B u f f e r D e s c < / T r a c k i n g S p e c B u f f e r D e s c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B a s e > T r a c k i n g S p e c B u f f e r Q t y B a s e < / T r a c k i n g S p e c B u f f e r Q t y B a s e >  
             < T r a c k i n g S p e c B u f f e r S e r N o > T r a c k i n g S p e c B u f f e r S e r N o < / T r a c k i n g S p e c B u f f e r S e r N o >  
         < / I t e m T r a c k i n g L i n e >  
         < T o t a l I t e m T r a c k i n g >  
             < Q u a n t i t y 1 > Q u a n t i t y 1 < / Q u a n t i t y 1 >  
         < / T o t a l I t e m T r a c k i n g >  
     < / C o p y L o o p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08E49-85A9-4D40-984E-03DE1B2F9FD7}">
  <ds:schemaRefs>
    <ds:schemaRef ds:uri="urn:microsoft-dynamics-nav/reports/BBX_Sales_Shipment/50203/"/>
  </ds:schemaRefs>
</ds:datastoreItem>
</file>

<file path=customXml/itemProps2.xml><?xml version="1.0" encoding="utf-8"?>
<ds:datastoreItem xmlns:ds="http://schemas.openxmlformats.org/officeDocument/2006/customXml" ds:itemID="{909F80F4-4C26-4E28-B18B-5B1E38CCC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2020-07-02T11:44:00Z</dcterms:created>
  <dcterms:modified xsi:type="dcterms:W3CDTF">2021-04-06T09:33:00Z</dcterms:modified>
</cp:coreProperties>
</file>